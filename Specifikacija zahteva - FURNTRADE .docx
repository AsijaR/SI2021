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7B7B7" w14:textId="589C4E9F" w:rsidR="003372D3" w:rsidRPr="00FD5AFB" w:rsidRDefault="007E1915" w:rsidP="00F1153E">
      <w:pPr>
        <w:pStyle w:val="Title"/>
        <w:tabs>
          <w:tab w:val="left" w:pos="2970"/>
          <w:tab w:val="left" w:pos="3060"/>
        </w:tabs>
        <w:spacing w:line="276" w:lineRule="auto"/>
        <w:jc w:val="right"/>
        <w:rPr>
          <w:lang w:val="sr-Latn-BA"/>
        </w:rPr>
      </w:pPr>
      <w:r>
        <w:rPr>
          <w:lang w:val="sr-Latn-BA"/>
        </w:rPr>
        <w:t>FURNTRADE</w:t>
      </w:r>
    </w:p>
    <w:p w14:paraId="52CFED4D" w14:textId="36BD6BBA" w:rsidR="003372D3" w:rsidRPr="00FD5AFB" w:rsidRDefault="007E1915" w:rsidP="00F1153E">
      <w:pPr>
        <w:pStyle w:val="Title"/>
        <w:spacing w:line="276" w:lineRule="auto"/>
        <w:jc w:val="right"/>
        <w:rPr>
          <w:lang w:val="sr-Latn-BA"/>
        </w:rPr>
      </w:pPr>
      <w:r>
        <w:rPr>
          <w:lang w:val="sr-Latn-BA"/>
        </w:rPr>
        <w:t>Web aplikacija za firmu name</w:t>
      </w:r>
      <w:r w:rsidR="00E57CD0">
        <w:rPr>
          <w:lang w:val="sr-Latn-BA"/>
        </w:rPr>
        <w:t>š</w:t>
      </w:r>
      <w:r>
        <w:rPr>
          <w:lang w:val="sr-Latn-BA"/>
        </w:rPr>
        <w:t>taja</w:t>
      </w:r>
    </w:p>
    <w:p w14:paraId="0DCF8CB3" w14:textId="77777777" w:rsidR="00206E1F" w:rsidRPr="00FD5AFB" w:rsidRDefault="00206E1F" w:rsidP="00F1153E">
      <w:pPr>
        <w:pStyle w:val="Title"/>
        <w:spacing w:line="276" w:lineRule="auto"/>
        <w:jc w:val="right"/>
        <w:rPr>
          <w:lang w:val="sr-Latn-BA"/>
        </w:rPr>
      </w:pPr>
      <w:r w:rsidRPr="00FD5AFB">
        <w:rPr>
          <w:lang w:val="sr-Latn-BA"/>
        </w:rPr>
        <w:t xml:space="preserve"> </w:t>
      </w:r>
    </w:p>
    <w:p w14:paraId="6E556DD1" w14:textId="422EA912" w:rsidR="00206E1F" w:rsidRPr="00FD5AFB" w:rsidRDefault="0028107A" w:rsidP="00F1153E">
      <w:pPr>
        <w:pStyle w:val="Title"/>
        <w:spacing w:line="276" w:lineRule="auto"/>
        <w:jc w:val="right"/>
        <w:rPr>
          <w:lang w:val="sr-Latn-BA"/>
        </w:rPr>
      </w:pPr>
      <w:r>
        <w:rPr>
          <w:lang w:val="sr-Latn-BA"/>
        </w:rPr>
        <w:t>Detaljni arhitekturni projekat</w:t>
      </w:r>
    </w:p>
    <w:p w14:paraId="5E62CD01" w14:textId="77777777" w:rsidR="00206E1F" w:rsidRPr="00FD5AFB" w:rsidRDefault="00206E1F" w:rsidP="00F1153E">
      <w:pPr>
        <w:pStyle w:val="Title"/>
        <w:spacing w:line="276" w:lineRule="auto"/>
        <w:jc w:val="right"/>
        <w:rPr>
          <w:lang w:val="sr-Latn-BA"/>
        </w:rPr>
      </w:pPr>
    </w:p>
    <w:p w14:paraId="0F5F96BA" w14:textId="77777777" w:rsidR="00206E1F" w:rsidRPr="00FD5AFB" w:rsidRDefault="003372D3" w:rsidP="00F1153E">
      <w:pPr>
        <w:pStyle w:val="Title"/>
        <w:spacing w:line="276" w:lineRule="auto"/>
        <w:jc w:val="right"/>
        <w:rPr>
          <w:sz w:val="28"/>
          <w:lang w:val="sr-Latn-BA"/>
        </w:rPr>
      </w:pPr>
      <w:r w:rsidRPr="00FD5AFB">
        <w:rPr>
          <w:sz w:val="28"/>
          <w:lang w:val="sr-Latn-BA"/>
        </w:rPr>
        <w:t>Verzija</w:t>
      </w:r>
      <w:r w:rsidR="00206E1F" w:rsidRPr="00FD5AFB">
        <w:rPr>
          <w:sz w:val="28"/>
          <w:lang w:val="sr-Latn-BA"/>
        </w:rPr>
        <w:t xml:space="preserve"> 1.0</w:t>
      </w:r>
    </w:p>
    <w:p w14:paraId="61261E9B" w14:textId="77777777" w:rsidR="00206E1F" w:rsidRPr="00FD5AFB" w:rsidRDefault="00206E1F" w:rsidP="00F1153E">
      <w:pPr>
        <w:pStyle w:val="Title"/>
        <w:spacing w:line="276" w:lineRule="auto"/>
        <w:rPr>
          <w:sz w:val="28"/>
          <w:lang w:val="sr-Latn-BA"/>
        </w:rPr>
        <w:sectPr w:rsidR="00206E1F" w:rsidRPr="00FD5AFB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0E7113A0" w14:textId="77777777" w:rsidR="00206E1F" w:rsidRPr="00FD5AFB" w:rsidRDefault="003372D3" w:rsidP="00F1153E">
      <w:pPr>
        <w:pStyle w:val="Title"/>
        <w:spacing w:line="276" w:lineRule="auto"/>
        <w:rPr>
          <w:lang w:val="sr-Latn-BA"/>
        </w:rPr>
      </w:pPr>
      <w:r w:rsidRPr="00FD5AFB">
        <w:rPr>
          <w:lang w:val="sr-Latn-BA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FD5AFB" w14:paraId="074C4E61" w14:textId="77777777">
        <w:tc>
          <w:tcPr>
            <w:tcW w:w="2304" w:type="dxa"/>
          </w:tcPr>
          <w:p w14:paraId="230AA982" w14:textId="77777777" w:rsidR="00206E1F" w:rsidRPr="00FD5AFB" w:rsidRDefault="003372D3" w:rsidP="00F1153E">
            <w:pPr>
              <w:pStyle w:val="Tabletext"/>
              <w:spacing w:line="276" w:lineRule="auto"/>
              <w:jc w:val="center"/>
              <w:rPr>
                <w:b/>
                <w:lang w:val="sr-Latn-BA"/>
              </w:rPr>
            </w:pPr>
            <w:r w:rsidRPr="00FD5AFB">
              <w:rPr>
                <w:b/>
                <w:lang w:val="sr-Latn-BA"/>
              </w:rPr>
              <w:t>Datum</w:t>
            </w:r>
          </w:p>
        </w:tc>
        <w:tc>
          <w:tcPr>
            <w:tcW w:w="1152" w:type="dxa"/>
          </w:tcPr>
          <w:p w14:paraId="6B15A588" w14:textId="77777777" w:rsidR="00206E1F" w:rsidRPr="00FD5AFB" w:rsidRDefault="003372D3" w:rsidP="00F1153E">
            <w:pPr>
              <w:pStyle w:val="Tabletext"/>
              <w:spacing w:line="276" w:lineRule="auto"/>
              <w:jc w:val="center"/>
              <w:rPr>
                <w:b/>
                <w:lang w:val="sr-Latn-BA"/>
              </w:rPr>
            </w:pPr>
            <w:r w:rsidRPr="00FD5AFB">
              <w:rPr>
                <w:b/>
                <w:lang w:val="sr-Latn-BA"/>
              </w:rPr>
              <w:t>Verzija</w:t>
            </w:r>
          </w:p>
        </w:tc>
        <w:tc>
          <w:tcPr>
            <w:tcW w:w="3744" w:type="dxa"/>
          </w:tcPr>
          <w:p w14:paraId="387C5349" w14:textId="77777777" w:rsidR="00206E1F" w:rsidRPr="00FD5AFB" w:rsidRDefault="003372D3" w:rsidP="00F1153E">
            <w:pPr>
              <w:pStyle w:val="Tabletext"/>
              <w:spacing w:line="276" w:lineRule="auto"/>
              <w:jc w:val="center"/>
              <w:rPr>
                <w:b/>
                <w:lang w:val="sr-Latn-BA"/>
              </w:rPr>
            </w:pPr>
            <w:r w:rsidRPr="00FD5AFB">
              <w:rPr>
                <w:b/>
                <w:lang w:val="sr-Latn-BA"/>
              </w:rPr>
              <w:t>Opis</w:t>
            </w:r>
          </w:p>
        </w:tc>
        <w:tc>
          <w:tcPr>
            <w:tcW w:w="2304" w:type="dxa"/>
          </w:tcPr>
          <w:p w14:paraId="1493DB2F" w14:textId="77777777" w:rsidR="00206E1F" w:rsidRPr="00FD5AFB" w:rsidRDefault="003372D3" w:rsidP="00F1153E">
            <w:pPr>
              <w:pStyle w:val="Tabletext"/>
              <w:spacing w:line="276" w:lineRule="auto"/>
              <w:jc w:val="center"/>
              <w:rPr>
                <w:b/>
                <w:lang w:val="sr-Latn-BA"/>
              </w:rPr>
            </w:pPr>
            <w:r w:rsidRPr="00FD5AFB">
              <w:rPr>
                <w:b/>
                <w:lang w:val="sr-Latn-BA"/>
              </w:rPr>
              <w:t>Autor</w:t>
            </w:r>
          </w:p>
        </w:tc>
      </w:tr>
      <w:tr w:rsidR="003372D3" w:rsidRPr="00FD5AFB" w14:paraId="472E2C83" w14:textId="77777777">
        <w:tc>
          <w:tcPr>
            <w:tcW w:w="2304" w:type="dxa"/>
          </w:tcPr>
          <w:p w14:paraId="15678A7A" w14:textId="4DC20A75" w:rsidR="003372D3" w:rsidRPr="00FD5AFB" w:rsidRDefault="007E1915" w:rsidP="00F1153E">
            <w:pPr>
              <w:pStyle w:val="Tabletext"/>
              <w:spacing w:line="276" w:lineRule="auto"/>
              <w:rPr>
                <w:lang w:val="sr-Latn-BA"/>
              </w:rPr>
            </w:pPr>
            <w:r>
              <w:rPr>
                <w:lang w:val="sr-Latn-CS"/>
              </w:rPr>
              <w:t>22.10.2021</w:t>
            </w:r>
          </w:p>
        </w:tc>
        <w:tc>
          <w:tcPr>
            <w:tcW w:w="1152" w:type="dxa"/>
          </w:tcPr>
          <w:p w14:paraId="40381661" w14:textId="1DF11D8C" w:rsidR="003372D3" w:rsidRPr="00FD5AFB" w:rsidRDefault="007E1915" w:rsidP="00F1153E">
            <w:pPr>
              <w:pStyle w:val="Tabletext"/>
              <w:spacing w:line="276" w:lineRule="auto"/>
              <w:rPr>
                <w:lang w:val="sr-Latn-BA"/>
              </w:rPr>
            </w:pPr>
            <w:r>
              <w:rPr>
                <w:lang w:val="sr-Latn-BA"/>
              </w:rPr>
              <w:t>1.0</w:t>
            </w:r>
          </w:p>
        </w:tc>
        <w:tc>
          <w:tcPr>
            <w:tcW w:w="3744" w:type="dxa"/>
          </w:tcPr>
          <w:p w14:paraId="42BF5996" w14:textId="77777777" w:rsidR="003372D3" w:rsidRPr="00FD5AFB" w:rsidRDefault="00397DD2" w:rsidP="00F1153E">
            <w:pPr>
              <w:pStyle w:val="Tabletext"/>
              <w:spacing w:line="276" w:lineRule="auto"/>
              <w:rPr>
                <w:lang w:val="sr-Latn-BA"/>
              </w:rPr>
            </w:pPr>
            <w:r w:rsidRPr="00FD5AFB">
              <w:rPr>
                <w:lang w:val="sr-Latn-BA"/>
              </w:rPr>
              <w:t>Inicijalna verzija</w:t>
            </w:r>
          </w:p>
        </w:tc>
        <w:tc>
          <w:tcPr>
            <w:tcW w:w="2304" w:type="dxa"/>
          </w:tcPr>
          <w:p w14:paraId="41DC9ADF" w14:textId="549045E0" w:rsidR="003372D3" w:rsidRPr="007E1915" w:rsidRDefault="007E1915" w:rsidP="00F1153E">
            <w:pPr>
              <w:pStyle w:val="Tabletext"/>
              <w:spacing w:line="276" w:lineRule="auto"/>
              <w:rPr>
                <w:lang w:val="bs-Latn-BA"/>
              </w:rPr>
            </w:pPr>
            <w:r>
              <w:rPr>
                <w:lang w:val="sr-Latn-BA"/>
              </w:rPr>
              <w:t>Asija Ramović, Aldina Avdić</w:t>
            </w:r>
          </w:p>
        </w:tc>
      </w:tr>
      <w:tr w:rsidR="003372D3" w:rsidRPr="00FD5AFB" w14:paraId="4E78C3CF" w14:textId="77777777">
        <w:tc>
          <w:tcPr>
            <w:tcW w:w="2304" w:type="dxa"/>
          </w:tcPr>
          <w:p w14:paraId="516E6CB7" w14:textId="2338533B" w:rsidR="003372D3" w:rsidRPr="00FD5AFB" w:rsidRDefault="003372D3" w:rsidP="00F1153E">
            <w:pPr>
              <w:pStyle w:val="Tabletext"/>
              <w:spacing w:line="276" w:lineRule="auto"/>
              <w:rPr>
                <w:lang w:val="sr-Latn-BA"/>
              </w:rPr>
            </w:pPr>
          </w:p>
        </w:tc>
        <w:tc>
          <w:tcPr>
            <w:tcW w:w="1152" w:type="dxa"/>
          </w:tcPr>
          <w:p w14:paraId="144D7B21" w14:textId="42DDCC6F" w:rsidR="003372D3" w:rsidRPr="00FD5AFB" w:rsidRDefault="003372D3" w:rsidP="00F1153E">
            <w:pPr>
              <w:pStyle w:val="Tabletext"/>
              <w:spacing w:line="276" w:lineRule="auto"/>
              <w:rPr>
                <w:lang w:val="sr-Latn-BA"/>
              </w:rPr>
            </w:pPr>
          </w:p>
        </w:tc>
        <w:tc>
          <w:tcPr>
            <w:tcW w:w="3744" w:type="dxa"/>
          </w:tcPr>
          <w:p w14:paraId="7B7961DF" w14:textId="46074AAB" w:rsidR="003372D3" w:rsidRPr="00FD5AFB" w:rsidRDefault="003372D3" w:rsidP="00F1153E">
            <w:pPr>
              <w:pStyle w:val="Tabletext"/>
              <w:spacing w:line="276" w:lineRule="auto"/>
              <w:rPr>
                <w:lang w:val="sr-Latn-BA"/>
              </w:rPr>
            </w:pPr>
          </w:p>
        </w:tc>
        <w:tc>
          <w:tcPr>
            <w:tcW w:w="2304" w:type="dxa"/>
          </w:tcPr>
          <w:p w14:paraId="7AACB3C0" w14:textId="20C84E8D" w:rsidR="003372D3" w:rsidRPr="00FD5AFB" w:rsidRDefault="003372D3" w:rsidP="00F1153E">
            <w:pPr>
              <w:pStyle w:val="Tabletext"/>
              <w:spacing w:line="276" w:lineRule="auto"/>
              <w:rPr>
                <w:lang w:val="sr-Latn-BA"/>
              </w:rPr>
            </w:pPr>
          </w:p>
        </w:tc>
      </w:tr>
      <w:tr w:rsidR="003372D3" w:rsidRPr="00FD5AFB" w14:paraId="0171D7D5" w14:textId="77777777">
        <w:tc>
          <w:tcPr>
            <w:tcW w:w="2304" w:type="dxa"/>
          </w:tcPr>
          <w:p w14:paraId="09FCCE2B" w14:textId="77777777" w:rsidR="003372D3" w:rsidRPr="00FD5AFB" w:rsidRDefault="003372D3" w:rsidP="00F1153E">
            <w:pPr>
              <w:pStyle w:val="Tabletext"/>
              <w:spacing w:line="276" w:lineRule="auto"/>
              <w:rPr>
                <w:lang w:val="sr-Latn-BA"/>
              </w:rPr>
            </w:pPr>
          </w:p>
        </w:tc>
        <w:tc>
          <w:tcPr>
            <w:tcW w:w="1152" w:type="dxa"/>
          </w:tcPr>
          <w:p w14:paraId="427E05A9" w14:textId="77777777" w:rsidR="003372D3" w:rsidRPr="00FD5AFB" w:rsidRDefault="003372D3" w:rsidP="00F1153E">
            <w:pPr>
              <w:pStyle w:val="Tabletext"/>
              <w:spacing w:line="276" w:lineRule="auto"/>
              <w:rPr>
                <w:lang w:val="sr-Latn-BA"/>
              </w:rPr>
            </w:pPr>
          </w:p>
        </w:tc>
        <w:tc>
          <w:tcPr>
            <w:tcW w:w="3744" w:type="dxa"/>
          </w:tcPr>
          <w:p w14:paraId="77AC0D84" w14:textId="77777777" w:rsidR="003372D3" w:rsidRPr="00FD5AFB" w:rsidRDefault="003372D3" w:rsidP="00F1153E">
            <w:pPr>
              <w:pStyle w:val="Tabletext"/>
              <w:spacing w:line="276" w:lineRule="auto"/>
              <w:rPr>
                <w:lang w:val="sr-Latn-BA"/>
              </w:rPr>
            </w:pPr>
          </w:p>
        </w:tc>
        <w:tc>
          <w:tcPr>
            <w:tcW w:w="2304" w:type="dxa"/>
          </w:tcPr>
          <w:p w14:paraId="1E8F7B17" w14:textId="77777777" w:rsidR="003372D3" w:rsidRPr="00FD5AFB" w:rsidRDefault="003372D3" w:rsidP="00F1153E">
            <w:pPr>
              <w:pStyle w:val="Tabletext"/>
              <w:spacing w:line="276" w:lineRule="auto"/>
              <w:rPr>
                <w:lang w:val="sr-Latn-BA"/>
              </w:rPr>
            </w:pPr>
          </w:p>
        </w:tc>
      </w:tr>
      <w:tr w:rsidR="003372D3" w:rsidRPr="00FD5AFB" w14:paraId="79035CB4" w14:textId="77777777">
        <w:tc>
          <w:tcPr>
            <w:tcW w:w="2304" w:type="dxa"/>
          </w:tcPr>
          <w:p w14:paraId="0771BBE2" w14:textId="77777777" w:rsidR="003372D3" w:rsidRPr="00FD5AFB" w:rsidRDefault="003372D3" w:rsidP="00F1153E">
            <w:pPr>
              <w:pStyle w:val="Tabletext"/>
              <w:spacing w:line="276" w:lineRule="auto"/>
              <w:rPr>
                <w:lang w:val="sr-Latn-BA"/>
              </w:rPr>
            </w:pPr>
          </w:p>
        </w:tc>
        <w:tc>
          <w:tcPr>
            <w:tcW w:w="1152" w:type="dxa"/>
          </w:tcPr>
          <w:p w14:paraId="314174BE" w14:textId="77777777" w:rsidR="003372D3" w:rsidRPr="00FD5AFB" w:rsidRDefault="003372D3" w:rsidP="00F1153E">
            <w:pPr>
              <w:pStyle w:val="Tabletext"/>
              <w:spacing w:line="276" w:lineRule="auto"/>
              <w:rPr>
                <w:lang w:val="sr-Latn-BA"/>
              </w:rPr>
            </w:pPr>
          </w:p>
        </w:tc>
        <w:tc>
          <w:tcPr>
            <w:tcW w:w="3744" w:type="dxa"/>
          </w:tcPr>
          <w:p w14:paraId="37285F60" w14:textId="77777777" w:rsidR="003372D3" w:rsidRPr="00FD5AFB" w:rsidRDefault="003372D3" w:rsidP="00F1153E">
            <w:pPr>
              <w:pStyle w:val="Tabletext"/>
              <w:spacing w:line="276" w:lineRule="auto"/>
              <w:rPr>
                <w:lang w:val="sr-Latn-BA"/>
              </w:rPr>
            </w:pPr>
          </w:p>
        </w:tc>
        <w:tc>
          <w:tcPr>
            <w:tcW w:w="2304" w:type="dxa"/>
          </w:tcPr>
          <w:p w14:paraId="22DFA681" w14:textId="77777777" w:rsidR="003372D3" w:rsidRPr="00FD5AFB" w:rsidRDefault="003372D3" w:rsidP="00F1153E">
            <w:pPr>
              <w:pStyle w:val="Tabletext"/>
              <w:spacing w:line="276" w:lineRule="auto"/>
              <w:rPr>
                <w:lang w:val="sr-Latn-BA"/>
              </w:rPr>
            </w:pPr>
          </w:p>
        </w:tc>
      </w:tr>
    </w:tbl>
    <w:p w14:paraId="11086E4A" w14:textId="77777777" w:rsidR="00206E1F" w:rsidRPr="00FD5AFB" w:rsidRDefault="00206E1F" w:rsidP="00F1153E">
      <w:pPr>
        <w:spacing w:line="276" w:lineRule="auto"/>
        <w:rPr>
          <w:lang w:val="sr-Latn-BA"/>
        </w:rPr>
      </w:pPr>
    </w:p>
    <w:p w14:paraId="0B7BBAF8" w14:textId="77777777" w:rsidR="00206E1F" w:rsidRPr="00FD5AFB" w:rsidRDefault="00206E1F" w:rsidP="00F1153E">
      <w:pPr>
        <w:pStyle w:val="Title"/>
        <w:spacing w:line="276" w:lineRule="auto"/>
        <w:rPr>
          <w:lang w:val="sr-Latn-BA"/>
        </w:rPr>
      </w:pPr>
      <w:r w:rsidRPr="00FD5AFB">
        <w:rPr>
          <w:lang w:val="sr-Latn-BA"/>
        </w:rPr>
        <w:br w:type="page"/>
      </w:r>
      <w:r w:rsidR="003372D3" w:rsidRPr="00FD5AFB">
        <w:rPr>
          <w:lang w:val="sr-Latn-BA"/>
        </w:rPr>
        <w:lastRenderedPageBreak/>
        <w:t>Sadržaj</w:t>
      </w:r>
    </w:p>
    <w:p w14:paraId="038244C2" w14:textId="16BD8D0E" w:rsidR="00914BF6" w:rsidRDefault="00206E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D5AFB">
        <w:rPr>
          <w:b/>
          <w:lang w:val="sr-Latn-BA"/>
        </w:rPr>
        <w:fldChar w:fldCharType="begin"/>
      </w:r>
      <w:r w:rsidRPr="00FD5AFB">
        <w:rPr>
          <w:b/>
          <w:lang w:val="sr-Latn-BA"/>
        </w:rPr>
        <w:instrText xml:space="preserve"> TOC \o "1-3" </w:instrText>
      </w:r>
      <w:r w:rsidRPr="00FD5AFB">
        <w:rPr>
          <w:b/>
          <w:lang w:val="sr-Latn-BA"/>
        </w:rPr>
        <w:fldChar w:fldCharType="separate"/>
      </w:r>
      <w:r w:rsidR="00914BF6" w:rsidRPr="000074C3">
        <w:rPr>
          <w:noProof/>
          <w:lang w:val="sr-Latn-BA"/>
        </w:rPr>
        <w:t>1.</w:t>
      </w:r>
      <w:r w:rsidR="00914BF6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914BF6" w:rsidRPr="000074C3">
        <w:rPr>
          <w:noProof/>
          <w:lang w:val="sr-Latn-BA"/>
        </w:rPr>
        <w:t>Cilj dokumenta</w:t>
      </w:r>
      <w:r w:rsidR="00914BF6">
        <w:rPr>
          <w:noProof/>
        </w:rPr>
        <w:tab/>
      </w:r>
      <w:r w:rsidR="00914BF6">
        <w:rPr>
          <w:noProof/>
        </w:rPr>
        <w:fldChar w:fldCharType="begin"/>
      </w:r>
      <w:r w:rsidR="00914BF6">
        <w:rPr>
          <w:noProof/>
        </w:rPr>
        <w:instrText xml:space="preserve"> PAGEREF _Toc86110195 \h </w:instrText>
      </w:r>
      <w:r w:rsidR="00914BF6">
        <w:rPr>
          <w:noProof/>
        </w:rPr>
      </w:r>
      <w:r w:rsidR="00914BF6">
        <w:rPr>
          <w:noProof/>
        </w:rPr>
        <w:fldChar w:fldCharType="separate"/>
      </w:r>
      <w:r w:rsidR="00914BF6">
        <w:rPr>
          <w:noProof/>
        </w:rPr>
        <w:t>4</w:t>
      </w:r>
      <w:r w:rsidR="00914BF6">
        <w:rPr>
          <w:noProof/>
        </w:rPr>
        <w:fldChar w:fldCharType="end"/>
      </w:r>
    </w:p>
    <w:p w14:paraId="37946A38" w14:textId="450E5EF6" w:rsidR="00914BF6" w:rsidRDefault="00914BF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074C3">
        <w:rPr>
          <w:noProof/>
          <w:lang w:val="sr-Latn-BA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074C3">
        <w:rPr>
          <w:noProof/>
          <w:lang w:val="sr-Latn-BA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_Toc86110196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BBB278" w14:textId="55C051AA" w:rsidR="00914BF6" w:rsidRDefault="00914BF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074C3">
        <w:rPr>
          <w:noProof/>
          <w:lang w:val="sr-Latn-BA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074C3">
        <w:rPr>
          <w:noProof/>
          <w:lang w:val="sr-Latn-BA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_Toc86110197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BA9469" w14:textId="7FDABB2C" w:rsidR="00914BF6" w:rsidRDefault="00914BF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074C3">
        <w:rPr>
          <w:noProof/>
          <w:lang w:val="sr-Latn-BA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074C3">
        <w:rPr>
          <w:noProof/>
          <w:lang w:val="sr-Latn-BA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_Toc86110198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DC72C9" w14:textId="533EEA3B" w:rsidR="00914BF6" w:rsidRDefault="00914BF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074C3">
        <w:rPr>
          <w:noProof/>
          <w:lang w:val="sr-Latn-BA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074C3">
        <w:rPr>
          <w:noProof/>
          <w:lang w:val="sr-Latn-BA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_Toc86110199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62C5F69" w14:textId="7CF9CBE0" w:rsidR="00914BF6" w:rsidRDefault="00914BF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074C3">
        <w:rPr>
          <w:noProof/>
          <w:lang w:val="sr-Latn-BA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074C3">
        <w:rPr>
          <w:noProof/>
          <w:lang w:val="sr-Latn-BA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_Toc86110200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F55298B" w14:textId="0A836AEE" w:rsidR="00914BF6" w:rsidRDefault="00914BF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074C3">
        <w:rPr>
          <w:noProof/>
          <w:lang w:val="sr-Latn-BA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074C3">
        <w:rPr>
          <w:noProof/>
          <w:lang w:val="sr-Latn-BA"/>
        </w:rPr>
        <w:t>Radnik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_Toc86110201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12790A4" w14:textId="2629A9DB" w:rsidR="00914BF6" w:rsidRDefault="00914BF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074C3">
        <w:rPr>
          <w:noProof/>
          <w:lang w:val="sr-Latn-BA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074C3">
        <w:rPr>
          <w:noProof/>
          <w:lang w:val="sr-Latn-BA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_Toc86110202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5E4A092" w14:textId="26DFC58D" w:rsidR="00914BF6" w:rsidRDefault="00914BF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074C3">
        <w:rPr>
          <w:noProof/>
          <w:lang w:val="sr-Latn-BA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074C3">
        <w:rPr>
          <w:noProof/>
          <w:lang w:val="sr-Latn-BA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_Toc86110203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EF0D556" w14:textId="4E145596" w:rsidR="00914BF6" w:rsidRDefault="00914BF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074C3">
        <w:rPr>
          <w:noProof/>
          <w:lang w:val="sr-Latn-BA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074C3">
        <w:rPr>
          <w:noProof/>
          <w:lang w:val="sr-Latn-BA"/>
        </w:rPr>
        <w:t>Pregled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_Toc86110204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83504FC" w14:textId="2094004D" w:rsidR="00914BF6" w:rsidRDefault="00914BF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074C3">
        <w:rPr>
          <w:noProof/>
          <w:lang w:val="sr-Latn-BA"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074C3">
        <w:rPr>
          <w:noProof/>
          <w:lang w:val="sr-Latn-BA"/>
        </w:rPr>
        <w:t>Izmena podataka o proizvodima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_Toc86110205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50CE8A0" w14:textId="59C694E3" w:rsidR="00914BF6" w:rsidRDefault="00914BF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074C3">
        <w:rPr>
          <w:noProof/>
          <w:lang w:val="sr-Latn-BA"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074C3">
        <w:rPr>
          <w:noProof/>
          <w:lang w:val="sr-Latn-BA"/>
        </w:rPr>
        <w:t>Brisanje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_Toc86110206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B451AFE" w14:textId="3B17DDAD" w:rsidR="00914BF6" w:rsidRDefault="00914BF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074C3">
        <w:rPr>
          <w:noProof/>
          <w:lang w:val="sr-Latn-BA"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074C3">
        <w:rPr>
          <w:noProof/>
          <w:lang w:val="sr-Latn-BA"/>
        </w:rPr>
        <w:t>Dodavanje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_Toc86110207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5294615" w14:textId="707DD2BE" w:rsidR="00914BF6" w:rsidRDefault="00914BF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074C3">
        <w:rPr>
          <w:noProof/>
          <w:lang w:val="sr-Latn-BA"/>
        </w:rPr>
        <w:t>6.6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074C3">
        <w:rPr>
          <w:noProof/>
          <w:lang w:val="sr-Latn-BA"/>
        </w:rPr>
        <w:t>Pretraga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_Toc86110208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B727C3A" w14:textId="615969CB" w:rsidR="00914BF6" w:rsidRDefault="00914BF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074C3">
        <w:rPr>
          <w:noProof/>
          <w:lang w:val="sr-Latn-BA"/>
        </w:rPr>
        <w:t>6.7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074C3">
        <w:rPr>
          <w:noProof/>
          <w:lang w:val="sr-Latn-BA"/>
        </w:rPr>
        <w:t>Pregled radnika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_Toc86110209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214ACCA" w14:textId="57090190" w:rsidR="00914BF6" w:rsidRDefault="00914BF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074C3">
        <w:rPr>
          <w:noProof/>
          <w:lang w:val="sr-Latn-BA"/>
        </w:rPr>
        <w:t>6.8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074C3">
        <w:rPr>
          <w:noProof/>
          <w:lang w:val="sr-Latn-BA"/>
        </w:rPr>
        <w:t>Kreiranje naloga radnku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_Toc86110210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E35948D" w14:textId="1BC64EFD" w:rsidR="00914BF6" w:rsidRDefault="00914BF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074C3">
        <w:rPr>
          <w:noProof/>
          <w:lang w:val="sr-Latn-BA"/>
        </w:rPr>
        <w:t>6.9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074C3">
        <w:rPr>
          <w:noProof/>
          <w:lang w:val="sr-Latn-BA"/>
        </w:rPr>
        <w:t>Brisanje naloga radnika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_Toc86110211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890D6E3" w14:textId="14A522FC" w:rsidR="00914BF6" w:rsidRDefault="00914BF6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074C3">
        <w:rPr>
          <w:noProof/>
          <w:lang w:val="sr-Latn-BA"/>
        </w:rPr>
        <w:t>6.10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074C3">
        <w:rPr>
          <w:noProof/>
          <w:lang w:val="sr-Latn-BA"/>
        </w:rPr>
        <w:t>Pregled firmi sa kojima data firma sarađuje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_Toc86110212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790B170" w14:textId="11FAFB6D" w:rsidR="00914BF6" w:rsidRDefault="00914BF6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074C3">
        <w:rPr>
          <w:noProof/>
          <w:lang w:val="sr-Latn-BA"/>
        </w:rPr>
        <w:t>6.11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074C3">
        <w:rPr>
          <w:noProof/>
          <w:lang w:val="sr-Latn-BA"/>
        </w:rPr>
        <w:t>Dodavanje firmi sa kojima data firma sarađuje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_Toc86110213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4F3C98A" w14:textId="56B62FAD" w:rsidR="00914BF6" w:rsidRDefault="00914BF6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074C3">
        <w:rPr>
          <w:noProof/>
          <w:lang w:val="sr-Latn-BA"/>
        </w:rPr>
        <w:t>6.12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074C3">
        <w:rPr>
          <w:noProof/>
          <w:lang w:val="sr-Latn-BA"/>
        </w:rPr>
        <w:t>Brisanje firme sa kojima data firma sarađuje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_Toc86110214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7878149" w14:textId="6D9B0D48" w:rsidR="00914BF6" w:rsidRDefault="00914BF6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074C3">
        <w:rPr>
          <w:noProof/>
          <w:lang w:val="sr-Latn-BA"/>
        </w:rPr>
        <w:t>6.13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074C3">
        <w:rPr>
          <w:noProof/>
          <w:lang w:val="sr-Latn-BA"/>
        </w:rPr>
        <w:t>Izmena podataka o firmi sa kojima firma sarađuje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_Toc86110215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477924D" w14:textId="278FB0F6" w:rsidR="00914BF6" w:rsidRDefault="00914BF6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074C3">
        <w:rPr>
          <w:noProof/>
          <w:lang w:val="sr-Latn-BA"/>
        </w:rPr>
        <w:t>6.14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074C3">
        <w:rPr>
          <w:noProof/>
          <w:lang w:val="sr-Latn-BA"/>
        </w:rPr>
        <w:t>Pregled porudžbina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_Toc86110216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A348A6F" w14:textId="5B2CD284" w:rsidR="00914BF6" w:rsidRDefault="00914BF6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074C3">
        <w:rPr>
          <w:noProof/>
          <w:lang w:val="sr-Latn-BA"/>
        </w:rPr>
        <w:t>6.15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074C3">
        <w:rPr>
          <w:noProof/>
          <w:lang w:val="sr-Latn-BA"/>
        </w:rPr>
        <w:t>Kreiranje porudžbine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_Toc86110217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CAFA4D5" w14:textId="03CFA577" w:rsidR="00914BF6" w:rsidRDefault="00914BF6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074C3">
        <w:rPr>
          <w:noProof/>
          <w:lang w:val="sr-Latn-BA"/>
        </w:rPr>
        <w:t>6.16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074C3">
        <w:rPr>
          <w:noProof/>
          <w:lang w:val="sr-Latn-BA"/>
        </w:rPr>
        <w:t>Izmena podataka porudžbine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_Toc86110218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953576B" w14:textId="3833BBDF" w:rsidR="00914BF6" w:rsidRDefault="00914BF6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074C3">
        <w:rPr>
          <w:noProof/>
          <w:lang w:val="sr-Latn-BA"/>
        </w:rPr>
        <w:t>6.17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074C3">
        <w:rPr>
          <w:noProof/>
          <w:lang w:val="sr-Latn-BA"/>
        </w:rPr>
        <w:t>Brisanje porudžbine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_Toc86110219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D4D8E1F" w14:textId="0F16A272" w:rsidR="00914BF6" w:rsidRDefault="00914BF6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074C3">
        <w:rPr>
          <w:noProof/>
          <w:lang w:val="sr-Latn-BA"/>
        </w:rPr>
        <w:t>6.18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074C3">
        <w:rPr>
          <w:noProof/>
          <w:lang w:val="sr-Latn-BA"/>
        </w:rPr>
        <w:t>Menjanje statusa porudžbine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_Toc86110220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3520477" w14:textId="019093F3" w:rsidR="00914BF6" w:rsidRDefault="00914BF6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074C3">
        <w:rPr>
          <w:noProof/>
          <w:lang w:val="sr-Latn-BA"/>
        </w:rPr>
        <w:t>6.19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074C3">
        <w:rPr>
          <w:noProof/>
          <w:lang w:val="sr-Latn-BA"/>
        </w:rPr>
        <w:t>Filtriranje porudžbina po statusu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_Toc86110221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C8234D3" w14:textId="2B67799E" w:rsidR="00914BF6" w:rsidRDefault="00914BF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074C3">
        <w:rPr>
          <w:noProof/>
          <w:lang w:val="sr-Latn-BA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074C3">
        <w:rPr>
          <w:noProof/>
          <w:lang w:val="sr-Latn-BA"/>
        </w:rPr>
        <w:t>Pretraga porudžbina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_Toc86110222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A317C90" w14:textId="4EC41ACC" w:rsidR="00914BF6" w:rsidRDefault="00914BF6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074C3">
        <w:rPr>
          <w:noProof/>
          <w:lang w:val="sr-Latn-BA"/>
        </w:rPr>
        <w:t>6.20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074C3">
        <w:rPr>
          <w:noProof/>
          <w:lang w:val="sr-Latn-BA"/>
        </w:rPr>
        <w:t>Uređivanje profila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_Toc86110223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7846818" w14:textId="63FEBFC7" w:rsidR="00914BF6" w:rsidRDefault="00914BF6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074C3">
        <w:rPr>
          <w:noProof/>
          <w:lang w:val="sr-Latn-BA"/>
        </w:rPr>
        <w:t>6.21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074C3">
        <w:rPr>
          <w:noProof/>
          <w:lang w:val="sr-Latn-BA"/>
        </w:rPr>
        <w:t>Promena lozinke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_Toc86110224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1D9A3B03" w14:textId="6D011416" w:rsidR="00914BF6" w:rsidRDefault="00914BF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074C3">
        <w:rPr>
          <w:noProof/>
          <w:lang w:val="sr-Latn-BA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074C3">
        <w:rPr>
          <w:noProof/>
          <w:lang w:val="sr-Latn-BA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_Toc86110225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0D690D8" w14:textId="2379AC56" w:rsidR="00914BF6" w:rsidRDefault="00914BF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074C3">
        <w:rPr>
          <w:noProof/>
          <w:lang w:val="sr-Latn-BA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074C3">
        <w:rPr>
          <w:noProof/>
          <w:lang w:val="sr-Latn-BA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_Toc86110226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027F9580" w14:textId="01F0F20B" w:rsidR="00914BF6" w:rsidRDefault="00914BF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074C3">
        <w:rPr>
          <w:noProof/>
          <w:lang w:val="sr-Latn-BA"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074C3">
        <w:rPr>
          <w:noProof/>
          <w:lang w:val="sr-Latn-BA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_Toc86110227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7396F99B" w14:textId="617B8B47" w:rsidR="00914BF6" w:rsidRDefault="00914BF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074C3">
        <w:rPr>
          <w:noProof/>
          <w:lang w:val="sr-Latn-BA"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074C3">
        <w:rPr>
          <w:noProof/>
          <w:lang w:val="sr-Latn-BA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_Toc86110228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01F2B2AA" w14:textId="28938A36" w:rsidR="00914BF6" w:rsidRDefault="00914BF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074C3">
        <w:rPr>
          <w:noProof/>
          <w:lang w:val="sr-Latn-BA"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074C3">
        <w:rPr>
          <w:noProof/>
          <w:lang w:val="sr-Latn-BA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_Toc86110229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6BCD7D5" w14:textId="24454065" w:rsidR="00914BF6" w:rsidRDefault="00914BF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074C3">
        <w:rPr>
          <w:noProof/>
          <w:lang w:val="sr-Latn-BA"/>
        </w:rPr>
        <w:t>7.5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074C3">
        <w:rPr>
          <w:noProof/>
          <w:lang w:val="sr-Latn-BA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_Toc86110230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25B0E970" w14:textId="602998DE" w:rsidR="00914BF6" w:rsidRDefault="00914BF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074C3">
        <w:rPr>
          <w:noProof/>
          <w:lang w:val="sr-Latn-BA"/>
        </w:rPr>
        <w:t>7.6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074C3">
        <w:rPr>
          <w:noProof/>
          <w:lang w:val="sr-Latn-BA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_Toc86110231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F815B40" w14:textId="0EF83D1D" w:rsidR="00206E1F" w:rsidRPr="00FD5AFB" w:rsidRDefault="00206E1F" w:rsidP="00F1153E">
      <w:pPr>
        <w:pStyle w:val="Title"/>
        <w:tabs>
          <w:tab w:val="left" w:pos="540"/>
        </w:tabs>
        <w:spacing w:line="276" w:lineRule="auto"/>
        <w:rPr>
          <w:lang w:val="sr-Latn-BA"/>
        </w:rPr>
      </w:pPr>
      <w:r w:rsidRPr="00FD5AFB">
        <w:rPr>
          <w:rFonts w:ascii="Times New Roman" w:hAnsi="Times New Roman"/>
          <w:b w:val="0"/>
          <w:sz w:val="20"/>
          <w:lang w:val="sr-Latn-BA"/>
        </w:rPr>
        <w:fldChar w:fldCharType="end"/>
      </w:r>
      <w:r w:rsidRPr="00FD5AFB">
        <w:rPr>
          <w:lang w:val="sr-Latn-BA"/>
        </w:rPr>
        <w:br w:type="page"/>
      </w:r>
      <w:r w:rsidR="00397DD2" w:rsidRPr="00FD5AFB">
        <w:rPr>
          <w:lang w:val="sr-Latn-BA"/>
        </w:rPr>
        <w:lastRenderedPageBreak/>
        <w:t>Specifikacija zahteva</w:t>
      </w:r>
    </w:p>
    <w:p w14:paraId="5096A4E1" w14:textId="77777777" w:rsidR="00206E1F" w:rsidRPr="00FD5AFB" w:rsidRDefault="003372D3" w:rsidP="00F1153E">
      <w:pPr>
        <w:pStyle w:val="Heading1"/>
        <w:spacing w:line="276" w:lineRule="auto"/>
        <w:rPr>
          <w:lang w:val="sr-Latn-BA"/>
        </w:rPr>
      </w:pPr>
      <w:bookmarkStart w:id="0" w:name="_Toc86110195"/>
      <w:r w:rsidRPr="00FD5AFB">
        <w:rPr>
          <w:lang w:val="sr-Latn-BA"/>
        </w:rPr>
        <w:t>Cilj</w:t>
      </w:r>
      <w:r w:rsidR="00CA58C5" w:rsidRPr="00FD5AFB">
        <w:rPr>
          <w:lang w:val="sr-Latn-BA"/>
        </w:rPr>
        <w:t xml:space="preserve"> dokumenta</w:t>
      </w:r>
      <w:bookmarkEnd w:id="0"/>
    </w:p>
    <w:p w14:paraId="3E4024AE" w14:textId="6709E3A1" w:rsidR="00206E1F" w:rsidRPr="00FD5AFB" w:rsidRDefault="00B849B5" w:rsidP="00F1153E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 xml:space="preserve">Cilj ovog dokumenta je </w:t>
      </w:r>
      <w:r w:rsidR="00397DD2" w:rsidRPr="00FD5AFB">
        <w:rPr>
          <w:lang w:val="sr-Latn-BA"/>
        </w:rPr>
        <w:t>specifikacija</w:t>
      </w:r>
      <w:r w:rsidRPr="00FD5AFB">
        <w:rPr>
          <w:lang w:val="sr-Latn-BA"/>
        </w:rPr>
        <w:t xml:space="preserve"> zahteva </w:t>
      </w:r>
      <w:r w:rsidR="00397DD2" w:rsidRPr="00FD5AFB">
        <w:rPr>
          <w:lang w:val="sr-Latn-BA"/>
        </w:rPr>
        <w:t>u pogledu detaljnog opisa slučajeva korišćenja</w:t>
      </w:r>
      <w:r w:rsidR="003319C8" w:rsidRPr="00FD5AFB">
        <w:rPr>
          <w:lang w:val="sr-Latn-BA"/>
        </w:rPr>
        <w:t xml:space="preserve"> </w:t>
      </w:r>
      <w:r w:rsidR="007E1915">
        <w:rPr>
          <w:lang w:val="sr-Latn-BA"/>
        </w:rPr>
        <w:t>FURNTRADE</w:t>
      </w:r>
      <w:r w:rsidR="003319C8" w:rsidRPr="00FD5AFB">
        <w:rPr>
          <w:lang w:val="sr-Latn-BA"/>
        </w:rPr>
        <w:t xml:space="preserve">  aplikacije</w:t>
      </w:r>
      <w:r w:rsidRPr="00FD5AFB">
        <w:rPr>
          <w:lang w:val="sr-Latn-BA"/>
        </w:rPr>
        <w:t>.</w:t>
      </w:r>
      <w:r w:rsidR="00397DD2" w:rsidRPr="00FD5AFB">
        <w:rPr>
          <w:lang w:val="sr-Latn-BA"/>
        </w:rPr>
        <w:t xml:space="preserve"> </w:t>
      </w:r>
    </w:p>
    <w:p w14:paraId="3DCBF1FD" w14:textId="77777777" w:rsidR="00206E1F" w:rsidRPr="00FD5AFB" w:rsidRDefault="003372D3" w:rsidP="00F1153E">
      <w:pPr>
        <w:pStyle w:val="Heading1"/>
        <w:spacing w:line="276" w:lineRule="auto"/>
        <w:rPr>
          <w:lang w:val="sr-Latn-BA"/>
        </w:rPr>
      </w:pPr>
      <w:bookmarkStart w:id="1" w:name="_Toc86110196"/>
      <w:r w:rsidRPr="00FD5AFB">
        <w:rPr>
          <w:lang w:val="sr-Latn-BA"/>
        </w:rPr>
        <w:t>Opseg</w:t>
      </w:r>
      <w:r w:rsidR="00CA58C5" w:rsidRPr="00FD5AFB">
        <w:rPr>
          <w:lang w:val="sr-Latn-BA"/>
        </w:rPr>
        <w:t xml:space="preserve"> dokumenta</w:t>
      </w:r>
      <w:bookmarkEnd w:id="1"/>
    </w:p>
    <w:p w14:paraId="540F5B63" w14:textId="0EA4B8CF" w:rsidR="007A54C5" w:rsidRPr="00FD5AFB" w:rsidRDefault="007A54C5" w:rsidP="00F1153E">
      <w:pPr>
        <w:spacing w:line="276" w:lineRule="auto"/>
        <w:ind w:left="720"/>
        <w:rPr>
          <w:lang w:val="sr-Latn-BA"/>
        </w:rPr>
      </w:pPr>
      <w:r w:rsidRPr="00FD5AFB">
        <w:rPr>
          <w:lang w:val="sr-Latn-BA"/>
        </w:rPr>
        <w:t xml:space="preserve">Dokument se odnosi na </w:t>
      </w:r>
      <w:r w:rsidR="007E1915">
        <w:rPr>
          <w:lang w:val="sr-Latn-BA"/>
        </w:rPr>
        <w:t>FURNTRADE</w:t>
      </w:r>
      <w:r w:rsidR="007E1915" w:rsidRPr="00FD5AFB">
        <w:rPr>
          <w:lang w:val="sr-Latn-BA"/>
        </w:rPr>
        <w:t xml:space="preserve">  </w:t>
      </w:r>
      <w:r w:rsidR="00E57CD0">
        <w:rPr>
          <w:lang w:val="sr-Latn-BA"/>
        </w:rPr>
        <w:t>web</w:t>
      </w:r>
      <w:r w:rsidRPr="00FD5AFB">
        <w:rPr>
          <w:lang w:val="sr-Latn-BA"/>
        </w:rPr>
        <w:t xml:space="preserve"> aplikaciju koja će biti razvijena od strane tima </w:t>
      </w:r>
      <w:r w:rsidR="00E57CD0">
        <w:rPr>
          <w:lang w:val="sr-Latn-BA"/>
        </w:rPr>
        <w:t>SoftDev</w:t>
      </w:r>
      <w:r w:rsidRPr="00FD5AFB">
        <w:rPr>
          <w:lang w:val="sr-Latn-BA"/>
        </w:rPr>
        <w:t xml:space="preserve">. </w:t>
      </w:r>
      <w:r w:rsidR="007E1915">
        <w:rPr>
          <w:lang w:val="sr-Latn-BA"/>
        </w:rPr>
        <w:t>FURNTRADE</w:t>
      </w:r>
      <w:r w:rsidR="007E1915" w:rsidRPr="00FD5AFB">
        <w:rPr>
          <w:lang w:val="sr-Latn-BA"/>
        </w:rPr>
        <w:t xml:space="preserve">  </w:t>
      </w:r>
      <w:r w:rsidRPr="00FD5AFB">
        <w:rPr>
          <w:lang w:val="sr-Latn-BA"/>
        </w:rPr>
        <w:t xml:space="preserve">predstavlja skraćenicu za </w:t>
      </w:r>
      <w:r w:rsidR="00E57CD0">
        <w:rPr>
          <w:lang w:val="sr-Latn-BA"/>
        </w:rPr>
        <w:t>web</w:t>
      </w:r>
      <w:r w:rsidRPr="00FD5AFB">
        <w:rPr>
          <w:lang w:val="sr-Latn-BA"/>
        </w:rPr>
        <w:t xml:space="preserve"> aplikaciju za</w:t>
      </w:r>
      <w:r w:rsidR="00E57CD0">
        <w:rPr>
          <w:lang w:val="sr-Latn-BA"/>
        </w:rPr>
        <w:t xml:space="preserve"> firmu koja se bavi proizvodnjom nameštaja</w:t>
      </w:r>
      <w:r w:rsidR="00752C97">
        <w:rPr>
          <w:lang w:val="sr-Latn-BA"/>
        </w:rPr>
        <w:t xml:space="preserve"> sa sedi</w:t>
      </w:r>
      <w:r w:rsidR="00752C97">
        <w:rPr>
          <w:lang w:val="bs-Latn-BA"/>
        </w:rPr>
        <w:t>štem u Novom Pazaru</w:t>
      </w:r>
      <w:r w:rsidRPr="00FD5AFB">
        <w:rPr>
          <w:lang w:val="sr-Latn-BA"/>
        </w:rPr>
        <w:t>. Namena sistema je efikasno prezentovanje, kreiranje i održavanje sadržaja vezanih za rad</w:t>
      </w:r>
      <w:r w:rsidR="00752C97">
        <w:rPr>
          <w:lang w:val="sr-Latn-BA"/>
        </w:rPr>
        <w:t xml:space="preserve"> </w:t>
      </w:r>
      <w:r w:rsidR="00E57CD0">
        <w:rPr>
          <w:lang w:val="sr-Latn-BA"/>
        </w:rPr>
        <w:t>firme</w:t>
      </w:r>
      <w:r w:rsidRPr="00FD5AFB">
        <w:rPr>
          <w:lang w:val="sr-Latn-BA"/>
        </w:rPr>
        <w:t>.</w:t>
      </w:r>
    </w:p>
    <w:p w14:paraId="6C31D50E" w14:textId="77777777" w:rsidR="007A54C5" w:rsidRPr="00FD5AFB" w:rsidRDefault="007A54C5" w:rsidP="00F1153E">
      <w:pPr>
        <w:spacing w:line="276" w:lineRule="auto"/>
        <w:ind w:left="720"/>
        <w:rPr>
          <w:lang w:val="sr-Latn-BA"/>
        </w:rPr>
      </w:pPr>
    </w:p>
    <w:p w14:paraId="4EC77019" w14:textId="77777777" w:rsidR="00206E1F" w:rsidRPr="00FD5AFB" w:rsidRDefault="003372D3" w:rsidP="00F1153E">
      <w:pPr>
        <w:pStyle w:val="Heading1"/>
        <w:spacing w:line="276" w:lineRule="auto"/>
        <w:rPr>
          <w:lang w:val="sr-Latn-BA"/>
        </w:rPr>
      </w:pPr>
      <w:bookmarkStart w:id="2" w:name="_Toc86110197"/>
      <w:r w:rsidRPr="00FD5AFB">
        <w:rPr>
          <w:lang w:val="sr-Latn-BA"/>
        </w:rPr>
        <w:t>Reference</w:t>
      </w:r>
      <w:bookmarkEnd w:id="2"/>
    </w:p>
    <w:p w14:paraId="54244C38" w14:textId="77777777" w:rsidR="00206E1F" w:rsidRPr="00FD5AFB" w:rsidRDefault="003372D3" w:rsidP="00F1153E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Spisak korišćene literature</w:t>
      </w:r>
      <w:r w:rsidR="00206E1F" w:rsidRPr="00FD5AFB">
        <w:rPr>
          <w:lang w:val="sr-Latn-BA"/>
        </w:rPr>
        <w:t>:</w:t>
      </w:r>
    </w:p>
    <w:p w14:paraId="0F8CD1B8" w14:textId="41BA7F89" w:rsidR="007A54C5" w:rsidRPr="00FD5AFB" w:rsidRDefault="007E1915" w:rsidP="00F1153E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spacing w:line="276" w:lineRule="auto"/>
        <w:ind w:left="1440"/>
        <w:rPr>
          <w:lang w:val="sr-Latn-BA"/>
        </w:rPr>
      </w:pPr>
      <w:r>
        <w:rPr>
          <w:lang w:val="sr-Latn-BA"/>
        </w:rPr>
        <w:t>FURNTRADE</w:t>
      </w:r>
      <w:r w:rsidRPr="00FD5AFB">
        <w:rPr>
          <w:lang w:val="sr-Latn-BA"/>
        </w:rPr>
        <w:t xml:space="preserve">  </w:t>
      </w:r>
      <w:r w:rsidR="007A54C5" w:rsidRPr="00FD5AFB">
        <w:rPr>
          <w:lang w:val="sr-Latn-BA"/>
        </w:rPr>
        <w:t>– Predlog projekta, V1.0, 20</w:t>
      </w:r>
      <w:r>
        <w:rPr>
          <w:lang w:val="sr-Latn-BA"/>
        </w:rPr>
        <w:t>21</w:t>
      </w:r>
      <w:r w:rsidR="007A54C5" w:rsidRPr="00FD5AFB">
        <w:rPr>
          <w:lang w:val="sr-Latn-BA"/>
        </w:rPr>
        <w:t xml:space="preserve">, </w:t>
      </w:r>
      <w:r>
        <w:rPr>
          <w:lang w:val="sr-Latn-BA"/>
        </w:rPr>
        <w:t>SoftDev</w:t>
      </w:r>
      <w:r w:rsidR="007A54C5" w:rsidRPr="00FD5AFB">
        <w:rPr>
          <w:lang w:val="sr-Latn-BA"/>
        </w:rPr>
        <w:t>.</w:t>
      </w:r>
    </w:p>
    <w:p w14:paraId="28563D5D" w14:textId="529F12BE" w:rsidR="007A54C5" w:rsidRPr="00FD5AFB" w:rsidRDefault="007E1915" w:rsidP="00F1153E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spacing w:line="276" w:lineRule="auto"/>
        <w:ind w:left="1440"/>
        <w:rPr>
          <w:lang w:val="sr-Latn-BA"/>
        </w:rPr>
      </w:pPr>
      <w:r>
        <w:rPr>
          <w:lang w:val="sr-Latn-BA"/>
        </w:rPr>
        <w:t>FURNTRADE</w:t>
      </w:r>
      <w:r w:rsidRPr="00FD5AFB">
        <w:rPr>
          <w:lang w:val="sr-Latn-BA"/>
        </w:rPr>
        <w:t xml:space="preserve">  </w:t>
      </w:r>
      <w:r w:rsidR="007A54C5" w:rsidRPr="00FD5AFB">
        <w:rPr>
          <w:lang w:val="sr-Latn-BA"/>
        </w:rPr>
        <w:t>– Planirani raspored aktivnosti na projektu, V1.0, 20</w:t>
      </w:r>
      <w:r>
        <w:rPr>
          <w:lang w:val="sr-Latn-BA"/>
        </w:rPr>
        <w:t>21</w:t>
      </w:r>
      <w:r w:rsidR="007A54C5" w:rsidRPr="00FD5AFB">
        <w:rPr>
          <w:lang w:val="sr-Latn-BA"/>
        </w:rPr>
        <w:t xml:space="preserve">, </w:t>
      </w:r>
      <w:r>
        <w:rPr>
          <w:lang w:val="sr-Latn-BA"/>
        </w:rPr>
        <w:t>SoftDev</w:t>
      </w:r>
      <w:r w:rsidR="007A54C5" w:rsidRPr="00FD5AFB">
        <w:rPr>
          <w:lang w:val="sr-Latn-BA"/>
        </w:rPr>
        <w:t>.</w:t>
      </w:r>
    </w:p>
    <w:p w14:paraId="0F7CD122" w14:textId="45698F15" w:rsidR="007A54C5" w:rsidRPr="00FD5AFB" w:rsidRDefault="007E1915" w:rsidP="00F1153E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spacing w:line="276" w:lineRule="auto"/>
        <w:ind w:left="1440"/>
        <w:rPr>
          <w:lang w:val="sr-Latn-BA"/>
        </w:rPr>
      </w:pPr>
      <w:r>
        <w:rPr>
          <w:lang w:val="sr-Latn-BA"/>
        </w:rPr>
        <w:t>FURNTRADE</w:t>
      </w:r>
      <w:r w:rsidRPr="00FD5AFB">
        <w:rPr>
          <w:lang w:val="sr-Latn-BA"/>
        </w:rPr>
        <w:t xml:space="preserve">  </w:t>
      </w:r>
      <w:r w:rsidR="007A54C5" w:rsidRPr="00FD5AFB">
        <w:rPr>
          <w:lang w:val="sr-Latn-BA"/>
        </w:rPr>
        <w:t>– Plan realizacije projekta, V1.0, 20</w:t>
      </w:r>
      <w:r>
        <w:rPr>
          <w:lang w:val="sr-Latn-BA"/>
        </w:rPr>
        <w:t>21</w:t>
      </w:r>
      <w:r w:rsidR="007A54C5" w:rsidRPr="00FD5AFB">
        <w:rPr>
          <w:lang w:val="sr-Latn-BA"/>
        </w:rPr>
        <w:t xml:space="preserve">, </w:t>
      </w:r>
      <w:r>
        <w:rPr>
          <w:lang w:val="sr-Latn-BA"/>
        </w:rPr>
        <w:t>SoftDev</w:t>
      </w:r>
      <w:r w:rsidR="007A54C5" w:rsidRPr="00FD5AFB">
        <w:rPr>
          <w:lang w:val="sr-Latn-BA"/>
        </w:rPr>
        <w:t>.</w:t>
      </w:r>
    </w:p>
    <w:p w14:paraId="426FCF9B" w14:textId="73329690" w:rsidR="007A54C5" w:rsidRPr="00FD5AFB" w:rsidRDefault="007E1915" w:rsidP="00F1153E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spacing w:line="276" w:lineRule="auto"/>
        <w:ind w:left="1440"/>
        <w:rPr>
          <w:lang w:val="sr-Latn-BA"/>
        </w:rPr>
      </w:pPr>
      <w:r>
        <w:rPr>
          <w:lang w:val="sr-Latn-BA"/>
        </w:rPr>
        <w:t>FURNTRADE</w:t>
      </w:r>
      <w:r w:rsidRPr="00FD5AFB">
        <w:rPr>
          <w:lang w:val="sr-Latn-BA"/>
        </w:rPr>
        <w:t xml:space="preserve">  </w:t>
      </w:r>
      <w:r w:rsidR="007A54C5" w:rsidRPr="00FD5AFB">
        <w:rPr>
          <w:lang w:val="sr-Latn-BA"/>
        </w:rPr>
        <w:t>– Vizija sistema, V1.0, 20</w:t>
      </w:r>
      <w:r>
        <w:rPr>
          <w:lang w:val="sr-Latn-BA"/>
        </w:rPr>
        <w:t>21</w:t>
      </w:r>
      <w:r w:rsidR="007A54C5" w:rsidRPr="00FD5AFB">
        <w:rPr>
          <w:lang w:val="sr-Latn-BA"/>
        </w:rPr>
        <w:t xml:space="preserve">, </w:t>
      </w:r>
      <w:r>
        <w:rPr>
          <w:lang w:val="sr-Latn-BA"/>
        </w:rPr>
        <w:t>SoftDev</w:t>
      </w:r>
      <w:r w:rsidR="007A54C5" w:rsidRPr="00FD5AFB">
        <w:rPr>
          <w:lang w:val="sr-Latn-BA"/>
        </w:rPr>
        <w:t>.</w:t>
      </w:r>
    </w:p>
    <w:p w14:paraId="567C475F" w14:textId="0F85037A" w:rsidR="00AF1394" w:rsidRDefault="00AF1394">
      <w:pPr>
        <w:widowControl/>
        <w:spacing w:line="240" w:lineRule="auto"/>
        <w:rPr>
          <w:lang w:val="sr-Latn-BA"/>
        </w:rPr>
      </w:pPr>
      <w:r>
        <w:rPr>
          <w:lang w:val="sr-Latn-BA"/>
        </w:rPr>
        <w:br w:type="page"/>
      </w:r>
    </w:p>
    <w:p w14:paraId="7CE30934" w14:textId="77777777" w:rsidR="007A54C5" w:rsidRPr="00FD5AFB" w:rsidRDefault="007A54C5" w:rsidP="00F1153E">
      <w:pPr>
        <w:pStyle w:val="BodyText"/>
        <w:spacing w:line="276" w:lineRule="auto"/>
        <w:rPr>
          <w:lang w:val="sr-Latn-BA"/>
        </w:rPr>
      </w:pPr>
    </w:p>
    <w:p w14:paraId="78CAEE16" w14:textId="77777777" w:rsidR="00206E1F" w:rsidRPr="00FD5AFB" w:rsidRDefault="006E5E1D" w:rsidP="00F1153E">
      <w:pPr>
        <w:pStyle w:val="Heading1"/>
        <w:spacing w:line="276" w:lineRule="auto"/>
        <w:rPr>
          <w:lang w:val="sr-Latn-BA"/>
        </w:rPr>
      </w:pPr>
      <w:bookmarkStart w:id="3" w:name="_Toc86110198"/>
      <w:r w:rsidRPr="00FD5AFB">
        <w:rPr>
          <w:lang w:val="sr-Latn-BA"/>
        </w:rPr>
        <w:t xml:space="preserve">Pregled slučajeva </w:t>
      </w:r>
      <w:r w:rsidR="00397DD2" w:rsidRPr="00FD5AFB">
        <w:rPr>
          <w:lang w:val="sr-Latn-BA"/>
        </w:rPr>
        <w:t>korišćenja</w:t>
      </w:r>
      <w:bookmarkEnd w:id="3"/>
    </w:p>
    <w:p w14:paraId="1C1CB562" w14:textId="13898A0E" w:rsidR="00397DD2" w:rsidRPr="00FD5AFB" w:rsidRDefault="0020422A" w:rsidP="00F1153E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Osnovni UML dijagram koji prikazuje korisnike i s</w:t>
      </w:r>
      <w:r w:rsidR="00E177E4" w:rsidRPr="00FD5AFB">
        <w:rPr>
          <w:lang w:val="sr-Latn-BA"/>
        </w:rPr>
        <w:t>lučajev</w:t>
      </w:r>
      <w:r w:rsidRPr="00FD5AFB">
        <w:rPr>
          <w:lang w:val="sr-Latn-BA"/>
        </w:rPr>
        <w:t>e</w:t>
      </w:r>
      <w:r w:rsidR="008F0D30" w:rsidRPr="00FD5AFB">
        <w:rPr>
          <w:lang w:val="sr-Latn-BA"/>
        </w:rPr>
        <w:t xml:space="preserve"> korišćenja </w:t>
      </w:r>
      <w:r w:rsidR="007E1915">
        <w:rPr>
          <w:lang w:val="sr-Latn-BA"/>
        </w:rPr>
        <w:t>FURNTRADE</w:t>
      </w:r>
      <w:r w:rsidR="007E1915" w:rsidRPr="00FD5AFB">
        <w:rPr>
          <w:lang w:val="sr-Latn-BA"/>
        </w:rPr>
        <w:t xml:space="preserve">  </w:t>
      </w:r>
      <w:r w:rsidR="008F0D30" w:rsidRPr="00FD5AFB">
        <w:rPr>
          <w:lang w:val="sr-Latn-BA"/>
        </w:rPr>
        <w:t>aplikacije</w:t>
      </w:r>
      <w:r w:rsidR="00E177E4" w:rsidRPr="00FD5AFB">
        <w:rPr>
          <w:lang w:val="sr-Latn-BA"/>
        </w:rPr>
        <w:t xml:space="preserve"> prikazan je na sledećoj slici:</w:t>
      </w:r>
    </w:p>
    <w:p w14:paraId="14673FF4" w14:textId="2462BB0A" w:rsidR="0020422A" w:rsidRPr="00FD5AFB" w:rsidRDefault="005E7577" w:rsidP="00F1153E">
      <w:pPr>
        <w:pStyle w:val="BodyText"/>
        <w:spacing w:line="276" w:lineRule="auto"/>
        <w:ind w:left="284"/>
        <w:rPr>
          <w:lang w:val="sr-Latn-BA"/>
        </w:rPr>
      </w:pPr>
      <w:r>
        <w:rPr>
          <w:noProof/>
        </w:rPr>
        <w:drawing>
          <wp:inline distT="0" distB="0" distL="0" distR="0" wp14:anchorId="5103FF44" wp14:editId="286E23DE">
            <wp:extent cx="5947410" cy="5398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39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D34D4" w14:textId="3F67F586" w:rsidR="00962138" w:rsidRDefault="00962138" w:rsidP="00F1153E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 xml:space="preserve">Slučajevi korišćenja </w:t>
      </w:r>
      <w:r w:rsidR="00357255" w:rsidRPr="00FD5AFB">
        <w:rPr>
          <w:i/>
          <w:iCs/>
          <w:lang w:val="sr-Latn-BA"/>
        </w:rPr>
        <w:t>prikaz</w:t>
      </w:r>
      <w:r w:rsidRPr="00FD5AFB">
        <w:rPr>
          <w:i/>
          <w:iCs/>
          <w:lang w:val="sr-Latn-BA"/>
        </w:rPr>
        <w:t xml:space="preserve"> informacij</w:t>
      </w:r>
      <w:r w:rsidR="0075679D" w:rsidRPr="00FD5AFB">
        <w:rPr>
          <w:i/>
          <w:iCs/>
          <w:lang w:val="sr-Latn-BA"/>
        </w:rPr>
        <w:t xml:space="preserve">a o </w:t>
      </w:r>
      <w:r w:rsidR="00AF1394">
        <w:rPr>
          <w:i/>
          <w:iCs/>
          <w:lang w:val="sr-Latn-BA"/>
        </w:rPr>
        <w:t>porudžbinama</w:t>
      </w:r>
      <w:r w:rsidR="0075679D" w:rsidRPr="00FD5AFB">
        <w:rPr>
          <w:i/>
          <w:iCs/>
          <w:lang w:val="sr-Latn-BA"/>
        </w:rPr>
        <w:t>,</w:t>
      </w:r>
      <w:r w:rsidR="00E80C2D" w:rsidRPr="00E80C2D">
        <w:rPr>
          <w:i/>
          <w:iCs/>
          <w:lang w:val="sr-Latn-BA"/>
        </w:rPr>
        <w:t xml:space="preserve"> </w:t>
      </w:r>
      <w:r w:rsidR="00E80C2D" w:rsidRPr="00FD5AFB">
        <w:rPr>
          <w:i/>
          <w:iCs/>
          <w:lang w:val="sr-Latn-BA"/>
        </w:rPr>
        <w:t>prikaz informacija</w:t>
      </w:r>
      <w:r w:rsidR="00AF1394" w:rsidRPr="00FD5AFB">
        <w:rPr>
          <w:i/>
          <w:iCs/>
          <w:lang w:val="sr-Latn-BA"/>
        </w:rPr>
        <w:t xml:space="preserve"> o </w:t>
      </w:r>
      <w:r w:rsidR="00AF1394">
        <w:rPr>
          <w:i/>
          <w:iCs/>
          <w:lang w:val="sr-Latn-BA"/>
        </w:rPr>
        <w:t>proizvodima</w:t>
      </w:r>
      <w:r w:rsidR="00E80C2D">
        <w:rPr>
          <w:i/>
          <w:iCs/>
          <w:lang w:val="sr-Latn-BA"/>
        </w:rPr>
        <w:t>,</w:t>
      </w:r>
      <w:r w:rsidR="00E80C2D" w:rsidRPr="00E80C2D">
        <w:rPr>
          <w:i/>
          <w:iCs/>
          <w:lang w:val="sr-Latn-BA"/>
        </w:rPr>
        <w:t xml:space="preserve"> </w:t>
      </w:r>
      <w:r w:rsidR="00E80C2D" w:rsidRPr="00FD5AFB">
        <w:rPr>
          <w:i/>
          <w:iCs/>
          <w:lang w:val="sr-Latn-BA"/>
        </w:rPr>
        <w:t>prikaz informacij</w:t>
      </w:r>
      <w:r w:rsidR="00AF1394" w:rsidRPr="00FD5AFB">
        <w:rPr>
          <w:i/>
          <w:iCs/>
          <w:lang w:val="sr-Latn-BA"/>
        </w:rPr>
        <w:t xml:space="preserve">a o </w:t>
      </w:r>
      <w:r w:rsidR="00AF1394">
        <w:rPr>
          <w:i/>
          <w:iCs/>
          <w:lang w:val="sr-Latn-BA"/>
        </w:rPr>
        <w:t>firmama</w:t>
      </w:r>
      <w:r w:rsidR="00E80C2D">
        <w:rPr>
          <w:i/>
          <w:iCs/>
          <w:lang w:val="sr-Latn-BA"/>
        </w:rPr>
        <w:t xml:space="preserve"> </w:t>
      </w:r>
      <w:r w:rsidR="00E80C2D">
        <w:rPr>
          <w:lang w:val="sr-Latn-BA"/>
        </w:rPr>
        <w:t>i</w:t>
      </w:r>
      <w:r w:rsidR="00E80C2D" w:rsidRPr="00E80C2D">
        <w:rPr>
          <w:i/>
          <w:iCs/>
          <w:lang w:val="sr-Latn-BA"/>
        </w:rPr>
        <w:t xml:space="preserve"> </w:t>
      </w:r>
      <w:r w:rsidR="00E80C2D" w:rsidRPr="00FD5AFB">
        <w:rPr>
          <w:i/>
          <w:iCs/>
          <w:lang w:val="sr-Latn-BA"/>
        </w:rPr>
        <w:t xml:space="preserve">prikaz informacija o </w:t>
      </w:r>
      <w:r w:rsidR="00E80C2D">
        <w:rPr>
          <w:i/>
          <w:iCs/>
          <w:lang w:val="sr-Latn-BA"/>
        </w:rPr>
        <w:t>radnicima</w:t>
      </w:r>
      <w:r w:rsidR="009458D3" w:rsidRPr="00FD5AFB">
        <w:rPr>
          <w:i/>
          <w:iCs/>
          <w:lang w:val="sr-Latn-BA"/>
        </w:rPr>
        <w:t xml:space="preserve"> </w:t>
      </w:r>
      <w:r w:rsidRPr="00FD5AFB">
        <w:rPr>
          <w:lang w:val="sr-Latn-BA"/>
        </w:rPr>
        <w:t>obuhvataju složenij</w:t>
      </w:r>
      <w:r w:rsidR="007C5D6C" w:rsidRPr="00FD5AFB">
        <w:rPr>
          <w:lang w:val="sr-Latn-BA"/>
        </w:rPr>
        <w:t xml:space="preserve">e radnje koje se mogu </w:t>
      </w:r>
      <w:r w:rsidR="006E5E1D" w:rsidRPr="00FD5AFB">
        <w:rPr>
          <w:lang w:val="sr-Latn-BA"/>
        </w:rPr>
        <w:t>dalje razložiti na pojedinačne slučajeve korišćenja.</w:t>
      </w:r>
    </w:p>
    <w:p w14:paraId="1242F78A" w14:textId="042056E6" w:rsidR="00E80C2D" w:rsidRDefault="00E80C2D" w:rsidP="00F1153E">
      <w:pPr>
        <w:pStyle w:val="BodyText"/>
        <w:spacing w:line="276" w:lineRule="auto"/>
        <w:rPr>
          <w:lang w:val="sr-Latn-BA"/>
        </w:rPr>
      </w:pPr>
    </w:p>
    <w:p w14:paraId="67B261D6" w14:textId="416035FE" w:rsidR="00E80C2D" w:rsidRDefault="00E80C2D" w:rsidP="00F1153E">
      <w:pPr>
        <w:pStyle w:val="BodyText"/>
        <w:spacing w:line="276" w:lineRule="auto"/>
        <w:rPr>
          <w:lang w:val="sr-Latn-BA"/>
        </w:rPr>
      </w:pPr>
    </w:p>
    <w:p w14:paraId="230436A7" w14:textId="73B1754A" w:rsidR="00E80C2D" w:rsidRDefault="00E80C2D" w:rsidP="00F1153E">
      <w:pPr>
        <w:pStyle w:val="BodyText"/>
        <w:spacing w:line="276" w:lineRule="auto"/>
        <w:rPr>
          <w:lang w:val="sr-Latn-BA"/>
        </w:rPr>
      </w:pPr>
    </w:p>
    <w:p w14:paraId="79ED82CD" w14:textId="77777777" w:rsidR="00E80C2D" w:rsidRPr="00FD5AFB" w:rsidRDefault="00E80C2D" w:rsidP="00F1153E">
      <w:pPr>
        <w:pStyle w:val="BodyText"/>
        <w:spacing w:line="276" w:lineRule="auto"/>
        <w:rPr>
          <w:lang w:val="sr-Latn-BA"/>
        </w:rPr>
      </w:pPr>
    </w:p>
    <w:p w14:paraId="0DB083E8" w14:textId="57F1751C" w:rsidR="006E5E1D" w:rsidRPr="00FD5AFB" w:rsidRDefault="006E5E1D" w:rsidP="00F1153E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lastRenderedPageBreak/>
        <w:t xml:space="preserve">Detaljni UML dijagram za slučaj korišćenja </w:t>
      </w:r>
      <w:r w:rsidR="0059035A" w:rsidRPr="00FD5AFB">
        <w:rPr>
          <w:i/>
          <w:iCs/>
          <w:lang w:val="sr-Latn-BA"/>
        </w:rPr>
        <w:t>P</w:t>
      </w:r>
      <w:r w:rsidR="00357255" w:rsidRPr="00FD5AFB">
        <w:rPr>
          <w:i/>
          <w:iCs/>
          <w:lang w:val="sr-Latn-BA"/>
        </w:rPr>
        <w:t>rikaz</w:t>
      </w:r>
      <w:r w:rsidRPr="00FD5AFB">
        <w:rPr>
          <w:i/>
          <w:iCs/>
          <w:lang w:val="sr-Latn-BA"/>
        </w:rPr>
        <w:t xml:space="preserve"> informacija</w:t>
      </w:r>
      <w:r w:rsidR="00E80C2D">
        <w:rPr>
          <w:i/>
          <w:iCs/>
          <w:lang w:val="sr-Latn-BA"/>
        </w:rPr>
        <w:t xml:space="preserve"> o proizvodima</w:t>
      </w:r>
      <w:r w:rsidRPr="00FD5AFB">
        <w:rPr>
          <w:lang w:val="sr-Latn-BA"/>
        </w:rPr>
        <w:t xml:space="preserve"> je prikazan na sledećoj slici:</w:t>
      </w:r>
    </w:p>
    <w:p w14:paraId="47C11B6B" w14:textId="77777777" w:rsidR="00C4436A" w:rsidRPr="00FD5AFB" w:rsidRDefault="00C4436A" w:rsidP="00F1153E">
      <w:pPr>
        <w:pStyle w:val="BodyText"/>
        <w:spacing w:line="276" w:lineRule="auto"/>
        <w:rPr>
          <w:lang w:val="sr-Latn-BA"/>
        </w:rPr>
      </w:pPr>
    </w:p>
    <w:p w14:paraId="5645C44B" w14:textId="7EFB3C94" w:rsidR="00EF379B" w:rsidRPr="00FD5AFB" w:rsidRDefault="00DE4F2F" w:rsidP="00F1153E">
      <w:pPr>
        <w:pStyle w:val="BodyText"/>
        <w:spacing w:line="276" w:lineRule="auto"/>
        <w:rPr>
          <w:lang w:val="sr-Latn-BA"/>
        </w:rPr>
      </w:pPr>
      <w:r>
        <w:rPr>
          <w:noProof/>
        </w:rPr>
        <w:drawing>
          <wp:inline distT="0" distB="0" distL="0" distR="0" wp14:anchorId="074FF64D" wp14:editId="0BBFF349">
            <wp:extent cx="3783255" cy="3084394"/>
            <wp:effectExtent l="0" t="0" r="8255" b="1905"/>
            <wp:docPr id="16" name="Picture 1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, schematic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7549" cy="309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44B7" w14:textId="3D7DE715" w:rsidR="0075679D" w:rsidRPr="00FD5AFB" w:rsidRDefault="006E5E1D" w:rsidP="00F1153E">
      <w:pPr>
        <w:pStyle w:val="BodyText"/>
        <w:spacing w:line="276" w:lineRule="auto"/>
        <w:ind w:left="0"/>
        <w:rPr>
          <w:lang w:val="sr-Latn-BA"/>
        </w:rPr>
      </w:pPr>
      <w:r w:rsidRPr="00FD5AFB">
        <w:rPr>
          <w:lang w:val="sr-Latn-BA"/>
        </w:rPr>
        <w:t>Detaljni UML dijagram za slučaj korišćenja</w:t>
      </w:r>
      <w:r w:rsidR="00E80C2D" w:rsidRPr="00E80C2D">
        <w:rPr>
          <w:i/>
          <w:iCs/>
          <w:lang w:val="sr-Latn-BA"/>
        </w:rPr>
        <w:t xml:space="preserve"> </w:t>
      </w:r>
      <w:r w:rsidR="00E80C2D" w:rsidRPr="00FD5AFB">
        <w:rPr>
          <w:i/>
          <w:iCs/>
          <w:lang w:val="sr-Latn-BA"/>
        </w:rPr>
        <w:t>Prikaz informacija</w:t>
      </w:r>
      <w:r w:rsidR="00E80C2D">
        <w:rPr>
          <w:i/>
          <w:iCs/>
          <w:lang w:val="sr-Latn-BA"/>
        </w:rPr>
        <w:t xml:space="preserve"> o radnicima</w:t>
      </w:r>
      <w:r w:rsidRPr="00FD5AFB">
        <w:rPr>
          <w:lang w:val="sr-Latn-BA"/>
        </w:rPr>
        <w:t xml:space="preserve"> je prikazan na sledećoj slici:</w:t>
      </w:r>
    </w:p>
    <w:p w14:paraId="7FC107A7" w14:textId="03330586" w:rsidR="00EF379B" w:rsidRDefault="00E80C2D" w:rsidP="00F1153E">
      <w:pPr>
        <w:pStyle w:val="BodyText"/>
        <w:spacing w:line="276" w:lineRule="auto"/>
        <w:rPr>
          <w:lang w:val="sr-Latn-BA"/>
        </w:rPr>
      </w:pPr>
      <w:r>
        <w:rPr>
          <w:noProof/>
        </w:rPr>
        <w:drawing>
          <wp:inline distT="0" distB="0" distL="0" distR="0" wp14:anchorId="40938938" wp14:editId="303F3077">
            <wp:extent cx="3944203" cy="2146001"/>
            <wp:effectExtent l="0" t="0" r="0" b="698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6162" cy="21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7934F" w14:textId="190481DE" w:rsidR="00DE4F2F" w:rsidRDefault="00DE4F2F" w:rsidP="00F1153E">
      <w:pPr>
        <w:pStyle w:val="BodyText"/>
        <w:spacing w:line="276" w:lineRule="auto"/>
        <w:rPr>
          <w:lang w:val="sr-Latn-BA"/>
        </w:rPr>
      </w:pPr>
    </w:p>
    <w:p w14:paraId="5CF6CE01" w14:textId="0349EA96" w:rsidR="00DE4F2F" w:rsidRDefault="00DE4F2F" w:rsidP="00F1153E">
      <w:pPr>
        <w:pStyle w:val="BodyText"/>
        <w:spacing w:line="276" w:lineRule="auto"/>
        <w:rPr>
          <w:lang w:val="sr-Latn-BA"/>
        </w:rPr>
      </w:pPr>
    </w:p>
    <w:p w14:paraId="45B93763" w14:textId="6D8EA1F6" w:rsidR="00DE4F2F" w:rsidRDefault="00DE4F2F" w:rsidP="00F1153E">
      <w:pPr>
        <w:pStyle w:val="BodyText"/>
        <w:spacing w:line="276" w:lineRule="auto"/>
        <w:rPr>
          <w:lang w:val="sr-Latn-BA"/>
        </w:rPr>
      </w:pPr>
    </w:p>
    <w:p w14:paraId="13E858C6" w14:textId="53A267E4" w:rsidR="00DE4F2F" w:rsidRDefault="00DE4F2F" w:rsidP="00F1153E">
      <w:pPr>
        <w:pStyle w:val="BodyText"/>
        <w:spacing w:line="276" w:lineRule="auto"/>
        <w:rPr>
          <w:lang w:val="sr-Latn-BA"/>
        </w:rPr>
      </w:pPr>
    </w:p>
    <w:p w14:paraId="18786601" w14:textId="5DEDF579" w:rsidR="00DE4F2F" w:rsidRDefault="00DE4F2F" w:rsidP="00F1153E">
      <w:pPr>
        <w:pStyle w:val="BodyText"/>
        <w:spacing w:line="276" w:lineRule="auto"/>
        <w:rPr>
          <w:lang w:val="sr-Latn-BA"/>
        </w:rPr>
      </w:pPr>
    </w:p>
    <w:p w14:paraId="0CEF1D3E" w14:textId="77777777" w:rsidR="00DE4F2F" w:rsidRPr="00FD5AFB" w:rsidRDefault="00DE4F2F" w:rsidP="00F1153E">
      <w:pPr>
        <w:pStyle w:val="BodyText"/>
        <w:spacing w:line="276" w:lineRule="auto"/>
        <w:rPr>
          <w:lang w:val="sr-Latn-BA"/>
        </w:rPr>
      </w:pPr>
    </w:p>
    <w:p w14:paraId="2B4F9671" w14:textId="77777777" w:rsidR="0075679D" w:rsidRPr="00FD5AFB" w:rsidRDefault="0075679D" w:rsidP="00F1153E">
      <w:pPr>
        <w:pStyle w:val="BodyText"/>
        <w:spacing w:line="276" w:lineRule="auto"/>
        <w:rPr>
          <w:lang w:val="sr-Latn-BA"/>
        </w:rPr>
      </w:pPr>
    </w:p>
    <w:p w14:paraId="274B41CC" w14:textId="7FE43E66" w:rsidR="005E5DA5" w:rsidRPr="00FD5AFB" w:rsidRDefault="009458D3" w:rsidP="00F1153E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lastRenderedPageBreak/>
        <w:t xml:space="preserve">Detaljni UML dijagram za slučaj korišćenja </w:t>
      </w:r>
      <w:r w:rsidR="00E80C2D" w:rsidRPr="00FD5AFB">
        <w:rPr>
          <w:i/>
          <w:iCs/>
          <w:lang w:val="sr-Latn-BA"/>
        </w:rPr>
        <w:t>Prikaz informacija</w:t>
      </w:r>
      <w:r w:rsidR="00E80C2D">
        <w:rPr>
          <w:i/>
          <w:iCs/>
          <w:lang w:val="sr-Latn-BA"/>
        </w:rPr>
        <w:t xml:space="preserve"> o porudžbinama</w:t>
      </w:r>
      <w:r w:rsidR="00E80C2D" w:rsidRPr="00FD5AFB">
        <w:rPr>
          <w:lang w:val="sr-Latn-BA"/>
        </w:rPr>
        <w:t xml:space="preserve"> </w:t>
      </w:r>
      <w:r w:rsidRPr="00FD5AFB">
        <w:rPr>
          <w:lang w:val="sr-Latn-BA"/>
        </w:rPr>
        <w:t>je prikazan na sledećoj slici:</w:t>
      </w:r>
    </w:p>
    <w:p w14:paraId="0D27F34C" w14:textId="24EE3624" w:rsidR="009458D3" w:rsidRDefault="00141BCA" w:rsidP="00F1153E">
      <w:pPr>
        <w:pStyle w:val="BodyText"/>
        <w:spacing w:line="276" w:lineRule="auto"/>
        <w:rPr>
          <w:noProof/>
          <w:lang w:val="sr-Latn-BA" w:eastAsia="en-US"/>
        </w:rPr>
      </w:pPr>
      <w:r>
        <w:rPr>
          <w:noProof/>
        </w:rPr>
        <w:drawing>
          <wp:inline distT="0" distB="0" distL="0" distR="0" wp14:anchorId="619FC277" wp14:editId="110DD35C">
            <wp:extent cx="3661196" cy="3275463"/>
            <wp:effectExtent l="0" t="0" r="0" b="1270"/>
            <wp:docPr id="15" name="Picture 1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, schematic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8350" cy="328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6461" w14:textId="77777777" w:rsidR="00E80C2D" w:rsidRPr="00FD5AFB" w:rsidRDefault="00E80C2D" w:rsidP="00F1153E">
      <w:pPr>
        <w:pStyle w:val="BodyText"/>
        <w:spacing w:line="276" w:lineRule="auto"/>
        <w:rPr>
          <w:noProof/>
          <w:lang w:val="sr-Latn-BA" w:eastAsia="en-US"/>
        </w:rPr>
      </w:pPr>
    </w:p>
    <w:p w14:paraId="50AD6953" w14:textId="11726884" w:rsidR="00357255" w:rsidRPr="00FD5AFB" w:rsidRDefault="00357255" w:rsidP="00F1153E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 xml:space="preserve">Detaljni UML dijagram za slučaj korišćenja </w:t>
      </w:r>
      <w:r w:rsidR="00E80C2D" w:rsidRPr="00FD5AFB">
        <w:rPr>
          <w:i/>
          <w:iCs/>
          <w:lang w:val="sr-Latn-BA"/>
        </w:rPr>
        <w:t>Prikaz informacija</w:t>
      </w:r>
      <w:r w:rsidR="00E80C2D">
        <w:rPr>
          <w:i/>
          <w:iCs/>
          <w:lang w:val="sr-Latn-BA"/>
        </w:rPr>
        <w:t xml:space="preserve"> o firmama</w:t>
      </w:r>
      <w:r w:rsidR="00E80C2D" w:rsidRPr="00FD5AFB">
        <w:rPr>
          <w:lang w:val="sr-Latn-BA"/>
        </w:rPr>
        <w:t xml:space="preserve"> </w:t>
      </w:r>
      <w:r w:rsidRPr="00FD5AFB">
        <w:rPr>
          <w:lang w:val="sr-Latn-BA"/>
        </w:rPr>
        <w:t>je prikazan na sledećoj slici:</w:t>
      </w:r>
    </w:p>
    <w:p w14:paraId="70C9AF8F" w14:textId="4C8F3362" w:rsidR="00076625" w:rsidRPr="00FD5AFB" w:rsidRDefault="00E80C2D" w:rsidP="00752C97">
      <w:pPr>
        <w:pStyle w:val="BodyText"/>
        <w:spacing w:line="276" w:lineRule="auto"/>
        <w:rPr>
          <w:lang w:val="sr-Latn-BA"/>
        </w:rPr>
      </w:pPr>
      <w:r>
        <w:rPr>
          <w:noProof/>
        </w:rPr>
        <w:drawing>
          <wp:inline distT="0" distB="0" distL="0" distR="0" wp14:anchorId="25D6A301" wp14:editId="127AB5DE">
            <wp:extent cx="3581686" cy="2204114"/>
            <wp:effectExtent l="0" t="0" r="0" b="5715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3447" cy="221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01AE" w14:textId="30A47B0C" w:rsidR="00813AAC" w:rsidRDefault="00813AAC" w:rsidP="00F1153E">
      <w:pPr>
        <w:pStyle w:val="BodyText"/>
        <w:spacing w:line="276" w:lineRule="auto"/>
        <w:rPr>
          <w:lang w:val="sr-Latn-BA"/>
        </w:rPr>
      </w:pPr>
    </w:p>
    <w:p w14:paraId="311159FF" w14:textId="01B64EED" w:rsidR="00DE4F2F" w:rsidRDefault="00DE4F2F" w:rsidP="00F1153E">
      <w:pPr>
        <w:pStyle w:val="BodyText"/>
        <w:spacing w:line="276" w:lineRule="auto"/>
        <w:rPr>
          <w:lang w:val="sr-Latn-BA"/>
        </w:rPr>
      </w:pPr>
    </w:p>
    <w:p w14:paraId="49FE91EB" w14:textId="7DA67B86" w:rsidR="00DE4F2F" w:rsidRDefault="00DE4F2F" w:rsidP="00F1153E">
      <w:pPr>
        <w:pStyle w:val="BodyText"/>
        <w:spacing w:line="276" w:lineRule="auto"/>
        <w:rPr>
          <w:lang w:val="sr-Latn-BA"/>
        </w:rPr>
      </w:pPr>
    </w:p>
    <w:p w14:paraId="76DDD08B" w14:textId="77777777" w:rsidR="00DE4F2F" w:rsidRPr="00FD5AFB" w:rsidRDefault="00DE4F2F" w:rsidP="00F1153E">
      <w:pPr>
        <w:pStyle w:val="BodyText"/>
        <w:spacing w:line="276" w:lineRule="auto"/>
        <w:rPr>
          <w:lang w:val="sr-Latn-BA"/>
        </w:rPr>
      </w:pPr>
    </w:p>
    <w:p w14:paraId="188A2616" w14:textId="77777777" w:rsidR="006E5E1D" w:rsidRPr="00FD5AFB" w:rsidRDefault="006E5E1D" w:rsidP="00F1153E">
      <w:pPr>
        <w:pStyle w:val="Heading1"/>
        <w:spacing w:line="276" w:lineRule="auto"/>
        <w:rPr>
          <w:lang w:val="sr-Latn-BA"/>
        </w:rPr>
      </w:pPr>
      <w:bookmarkStart w:id="4" w:name="_Toc86110199"/>
      <w:r w:rsidRPr="00FD5AFB">
        <w:rPr>
          <w:lang w:val="sr-Latn-BA"/>
        </w:rPr>
        <w:lastRenderedPageBreak/>
        <w:t>Profili korisnika</w:t>
      </w:r>
      <w:bookmarkEnd w:id="4"/>
    </w:p>
    <w:p w14:paraId="06E3E47A" w14:textId="281B91C1" w:rsidR="0020422A" w:rsidRPr="00FD5AFB" w:rsidRDefault="0020422A" w:rsidP="00F1153E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 xml:space="preserve">Identifikovani su sledeći </w:t>
      </w:r>
      <w:r w:rsidR="004E4574" w:rsidRPr="00FD5AFB">
        <w:rPr>
          <w:lang w:val="sr-Latn-BA"/>
        </w:rPr>
        <w:t>profili</w:t>
      </w:r>
      <w:r w:rsidRPr="00FD5AFB">
        <w:rPr>
          <w:lang w:val="sr-Latn-BA"/>
        </w:rPr>
        <w:t xml:space="preserve"> korisnika</w:t>
      </w:r>
      <w:r w:rsidR="001765EC" w:rsidRPr="00FD5AFB">
        <w:rPr>
          <w:lang w:val="sr-Latn-BA"/>
        </w:rPr>
        <w:t xml:space="preserve"> aplikacije </w:t>
      </w:r>
      <w:r w:rsidR="007E1915">
        <w:rPr>
          <w:lang w:val="sr-Latn-BA"/>
        </w:rPr>
        <w:t>FURNTRADE</w:t>
      </w:r>
      <w:r w:rsidRPr="00FD5AFB">
        <w:rPr>
          <w:lang w:val="sr-Latn-BA"/>
        </w:rPr>
        <w:t>:</w:t>
      </w:r>
    </w:p>
    <w:p w14:paraId="6FC0BE8F" w14:textId="20556914" w:rsidR="006E5E1D" w:rsidRPr="00FD5AFB" w:rsidRDefault="00E57CD0" w:rsidP="00F1153E">
      <w:pPr>
        <w:pStyle w:val="Heading2"/>
        <w:spacing w:line="276" w:lineRule="auto"/>
        <w:rPr>
          <w:lang w:val="sr-Latn-BA"/>
        </w:rPr>
      </w:pPr>
      <w:bookmarkStart w:id="5" w:name="_Toc86110200"/>
      <w:r>
        <w:rPr>
          <w:lang w:val="sr-Latn-BA"/>
        </w:rPr>
        <w:t>Administrator</w:t>
      </w:r>
      <w:bookmarkEnd w:id="5"/>
    </w:p>
    <w:p w14:paraId="505B7487" w14:textId="6DA675F0" w:rsidR="0020422A" w:rsidRPr="00FD5AFB" w:rsidRDefault="00752C97" w:rsidP="00F1153E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Administratorski profil će posedovati izvršni direktor firme, a koje će imati pristup svim funkcionalnostima aplikacije. Ove funkcionalnosti obuhvataju sve ono što ima nalog previđen za radnike kao i dodatne funkcije koje će biti dostupne samo administratoru poput kreiranje naloga ra</w:t>
      </w:r>
      <w:r w:rsidR="004F674E">
        <w:rPr>
          <w:lang w:val="sr-Latn-BA"/>
        </w:rPr>
        <w:t>dni</w:t>
      </w:r>
      <w:r>
        <w:rPr>
          <w:lang w:val="sr-Latn-BA"/>
        </w:rPr>
        <w:t>cima,</w:t>
      </w:r>
      <w:r w:rsidR="004F674E">
        <w:rPr>
          <w:lang w:val="sr-Latn-BA"/>
        </w:rPr>
        <w:t xml:space="preserve"> </w:t>
      </w:r>
      <w:r>
        <w:rPr>
          <w:lang w:val="sr-Latn-BA"/>
        </w:rPr>
        <w:t>ili upravljanje podacima firmi sa kojima firma posluje.</w:t>
      </w:r>
    </w:p>
    <w:p w14:paraId="5F922D31" w14:textId="23905FB8" w:rsidR="006E5E1D" w:rsidRPr="00FD5AFB" w:rsidRDefault="00E57CD0" w:rsidP="00F1153E">
      <w:pPr>
        <w:pStyle w:val="Heading2"/>
        <w:spacing w:line="276" w:lineRule="auto"/>
        <w:rPr>
          <w:lang w:val="sr-Latn-BA"/>
        </w:rPr>
      </w:pPr>
      <w:bookmarkStart w:id="6" w:name="_Toc86110201"/>
      <w:r>
        <w:rPr>
          <w:lang w:val="sr-Latn-BA"/>
        </w:rPr>
        <w:t>Radnik</w:t>
      </w:r>
      <w:bookmarkEnd w:id="6"/>
    </w:p>
    <w:p w14:paraId="05DC9BF4" w14:textId="319102E8" w:rsidR="0020422A" w:rsidRPr="00FD5AFB" w:rsidRDefault="004F674E" w:rsidP="004F674E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Glavna uloga ovog korisnika jeste da vodi brigu o porudžbinama (dodavanje novih, uređivanje postojećih, pretraživanje, menjanje statusa porudžbina) u cilju boljeg organizovanja porudžbina što će sprečiti kašnjenje isporuke.</w:t>
      </w:r>
    </w:p>
    <w:p w14:paraId="7B57895F" w14:textId="77777777" w:rsidR="00397DD2" w:rsidRPr="00FD5AFB" w:rsidRDefault="006E5E1D" w:rsidP="00F1153E">
      <w:pPr>
        <w:pStyle w:val="Heading1"/>
        <w:spacing w:line="276" w:lineRule="auto"/>
        <w:rPr>
          <w:lang w:val="sr-Latn-BA"/>
        </w:rPr>
      </w:pPr>
      <w:bookmarkStart w:id="7" w:name="_Toc86110202"/>
      <w:r w:rsidRPr="00FD5AFB">
        <w:rPr>
          <w:lang w:val="sr-Latn-BA"/>
        </w:rPr>
        <w:t>Opis slučajeva korišćenja</w:t>
      </w:r>
      <w:bookmarkEnd w:id="7"/>
    </w:p>
    <w:p w14:paraId="683E0861" w14:textId="77777777" w:rsidR="00786068" w:rsidRPr="00FD5AFB" w:rsidRDefault="002C5745" w:rsidP="00F1153E">
      <w:pPr>
        <w:pStyle w:val="Heading2"/>
        <w:spacing w:line="276" w:lineRule="auto"/>
        <w:rPr>
          <w:lang w:val="sr-Latn-BA"/>
        </w:rPr>
      </w:pPr>
      <w:bookmarkStart w:id="8" w:name="_Toc86110203"/>
      <w:r w:rsidRPr="00FD5AFB">
        <w:rPr>
          <w:lang w:val="sr-Latn-BA"/>
        </w:rPr>
        <w:t>Prijavljivanje</w:t>
      </w:r>
      <w:r w:rsidR="00805BA0" w:rsidRPr="00FD5AFB">
        <w:rPr>
          <w:lang w:val="sr-Latn-BA"/>
        </w:rPr>
        <w:t xml:space="preserve"> na sistem</w:t>
      </w:r>
      <w:bookmarkEnd w:id="8"/>
    </w:p>
    <w:p w14:paraId="2ED46FA5" w14:textId="77777777" w:rsidR="00397DD2" w:rsidRPr="00FD5AFB" w:rsidRDefault="00EB10DF" w:rsidP="004F116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Kratak opis</w:t>
      </w:r>
      <w:r w:rsidR="000366F2" w:rsidRPr="00FD5AFB">
        <w:rPr>
          <w:b/>
          <w:bCs/>
          <w:lang w:val="sr-Latn-BA"/>
        </w:rPr>
        <w:t>:</w:t>
      </w:r>
    </w:p>
    <w:p w14:paraId="26CBD0D4" w14:textId="77777777" w:rsidR="002C5745" w:rsidRPr="00FD5AFB" w:rsidRDefault="002C5745" w:rsidP="004F116E">
      <w:pPr>
        <w:pStyle w:val="BodyText"/>
        <w:keepNext/>
        <w:spacing w:line="276" w:lineRule="auto"/>
        <w:rPr>
          <w:lang w:val="sr-Latn-BA"/>
        </w:rPr>
      </w:pPr>
      <w:r w:rsidRPr="00FD5AFB">
        <w:rPr>
          <w:lang w:val="sr-Latn-BA"/>
        </w:rPr>
        <w:t>Pr</w:t>
      </w:r>
      <w:r w:rsidR="000F231D" w:rsidRPr="00FD5AFB">
        <w:rPr>
          <w:lang w:val="sr-Latn-BA"/>
        </w:rPr>
        <w:t>ijavljivan</w:t>
      </w:r>
      <w:r w:rsidR="00601403" w:rsidRPr="00FD5AFB">
        <w:rPr>
          <w:lang w:val="sr-Latn-BA"/>
        </w:rPr>
        <w:t>je korisnika</w:t>
      </w:r>
      <w:r w:rsidR="000F231D" w:rsidRPr="00FD5AFB">
        <w:rPr>
          <w:lang w:val="sr-Latn-BA"/>
        </w:rPr>
        <w:t xml:space="preserve"> na sistem</w:t>
      </w:r>
      <w:r w:rsidRPr="00FD5AFB">
        <w:rPr>
          <w:lang w:val="sr-Latn-BA"/>
        </w:rPr>
        <w:t xml:space="preserve"> u cilju pristupa specifičnim funkcijama koje zahtevaju autorizaciju.</w:t>
      </w:r>
    </w:p>
    <w:p w14:paraId="74171E38" w14:textId="77777777" w:rsidR="00EB10DF" w:rsidRPr="00FD5AFB" w:rsidRDefault="00EB10DF" w:rsidP="004F116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Akteri</w:t>
      </w:r>
      <w:r w:rsidR="000366F2" w:rsidRPr="00FD5AFB">
        <w:rPr>
          <w:b/>
          <w:bCs/>
          <w:lang w:val="sr-Latn-BA"/>
        </w:rPr>
        <w:t>:</w:t>
      </w:r>
    </w:p>
    <w:p w14:paraId="35EF35F1" w14:textId="20211983" w:rsidR="000366F2" w:rsidRPr="00FD5AFB" w:rsidRDefault="007E0B43" w:rsidP="004F116E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Administrator</w:t>
      </w:r>
      <w:r w:rsidR="004F674E">
        <w:rPr>
          <w:lang w:val="sr-Latn-BA"/>
        </w:rPr>
        <w:t>, radnk</w:t>
      </w:r>
      <w:r w:rsidRPr="00FD5AFB">
        <w:rPr>
          <w:lang w:val="sr-Latn-BA"/>
        </w:rPr>
        <w:t>.</w:t>
      </w:r>
    </w:p>
    <w:p w14:paraId="34F53219" w14:textId="77777777" w:rsidR="00EB10DF" w:rsidRPr="00FD5AFB" w:rsidRDefault="00EB10DF" w:rsidP="004F116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Preduslovi</w:t>
      </w:r>
      <w:r w:rsidR="000366F2" w:rsidRPr="00FD5AFB">
        <w:rPr>
          <w:b/>
          <w:bCs/>
          <w:lang w:val="sr-Latn-BA"/>
        </w:rPr>
        <w:t>:</w:t>
      </w:r>
    </w:p>
    <w:p w14:paraId="3D8FB0DD" w14:textId="77777777" w:rsidR="002C5745" w:rsidRPr="00FD5AFB" w:rsidRDefault="000F231D" w:rsidP="004F116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lang w:val="sr-Latn-BA"/>
        </w:rPr>
        <w:t>Pokretanje aplikacije.</w:t>
      </w:r>
    </w:p>
    <w:p w14:paraId="77F0E957" w14:textId="7B73349A" w:rsidR="00547C65" w:rsidRPr="005747E6" w:rsidRDefault="00EB10DF" w:rsidP="005747E6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Osnovni tok</w:t>
      </w:r>
      <w:r w:rsidR="000366F2" w:rsidRPr="00FD5AFB">
        <w:rPr>
          <w:b/>
          <w:bCs/>
          <w:lang w:val="sr-Latn-BA"/>
        </w:rPr>
        <w:t>:</w:t>
      </w:r>
    </w:p>
    <w:p w14:paraId="53D6E2D1" w14:textId="0DB5EDF6" w:rsidR="005747E6" w:rsidRDefault="005747E6" w:rsidP="004F116E">
      <w:pPr>
        <w:pStyle w:val="BodyText"/>
        <w:numPr>
          <w:ilvl w:val="0"/>
          <w:numId w:val="3"/>
        </w:numPr>
        <w:spacing w:line="276" w:lineRule="auto"/>
        <w:rPr>
          <w:lang w:val="sr-Latn-BA"/>
        </w:rPr>
      </w:pPr>
      <w:r>
        <w:rPr>
          <w:lang w:val="sr-Latn-BA"/>
        </w:rPr>
        <w:t>Pri samoj poseti web aplikacije korisniku se prikazuje forma za prijavljivanje</w:t>
      </w:r>
    </w:p>
    <w:p w14:paraId="7034A570" w14:textId="7E0C450B" w:rsidR="00547C65" w:rsidRPr="00FD5AFB" w:rsidRDefault="00547C65" w:rsidP="004F116E">
      <w:pPr>
        <w:pStyle w:val="BodyText"/>
        <w:numPr>
          <w:ilvl w:val="0"/>
          <w:numId w:val="3"/>
        </w:numPr>
        <w:spacing w:line="276" w:lineRule="auto"/>
        <w:rPr>
          <w:lang w:val="sr-Latn-BA"/>
        </w:rPr>
      </w:pPr>
      <w:r w:rsidRPr="00FD5AFB">
        <w:rPr>
          <w:lang w:val="sr-Latn-BA"/>
        </w:rPr>
        <w:t xml:space="preserve">Korisnik unosi </w:t>
      </w:r>
      <w:r w:rsidR="004F674E">
        <w:rPr>
          <w:lang w:val="sr-Latn-BA"/>
        </w:rPr>
        <w:t>podatke</w:t>
      </w:r>
      <w:r w:rsidRPr="00FD5AFB">
        <w:rPr>
          <w:lang w:val="sr-Latn-BA"/>
        </w:rPr>
        <w:t xml:space="preserve">, te nakon toga aktivira komandu </w:t>
      </w:r>
      <w:r w:rsidR="004F674E">
        <w:rPr>
          <w:i/>
          <w:iCs/>
          <w:lang w:val="sr-Latn-BA"/>
        </w:rPr>
        <w:t>Sign in</w:t>
      </w:r>
      <w:r w:rsidRPr="00FD5AFB">
        <w:rPr>
          <w:lang w:val="sr-Latn-BA"/>
        </w:rPr>
        <w:t>.</w:t>
      </w:r>
    </w:p>
    <w:p w14:paraId="2EBBBD30" w14:textId="15422C6A" w:rsidR="00547C65" w:rsidRPr="00FD5AFB" w:rsidRDefault="00547C65" w:rsidP="004F116E">
      <w:pPr>
        <w:pStyle w:val="BodyText"/>
        <w:numPr>
          <w:ilvl w:val="0"/>
          <w:numId w:val="3"/>
        </w:numPr>
        <w:spacing w:line="276" w:lineRule="auto"/>
        <w:rPr>
          <w:lang w:val="sr-Latn-BA"/>
        </w:rPr>
      </w:pPr>
      <w:r w:rsidRPr="00FD5AFB">
        <w:rPr>
          <w:lang w:val="sr-Latn-BA"/>
        </w:rPr>
        <w:t>Uneti podatak se prove</w:t>
      </w:r>
      <w:r w:rsidR="001E55E4" w:rsidRPr="00FD5AFB">
        <w:rPr>
          <w:lang w:val="sr-Latn-BA"/>
        </w:rPr>
        <w:t>rava [izuzetak: Uneli ste pogrešn</w:t>
      </w:r>
      <w:r w:rsidR="004F674E">
        <w:rPr>
          <w:lang w:val="sr-Latn-BA"/>
        </w:rPr>
        <w:t>o korisničko ime ili</w:t>
      </w:r>
      <w:r w:rsidR="001E55E4" w:rsidRPr="00FD5AFB">
        <w:rPr>
          <w:lang w:val="sr-Latn-BA"/>
        </w:rPr>
        <w:t xml:space="preserve"> lozinku.</w:t>
      </w:r>
      <w:r w:rsidR="005747E6" w:rsidRPr="000C681A">
        <w:rPr>
          <w:lang w:val="sr-Latn-BA"/>
        </w:rPr>
        <w:t>]</w:t>
      </w:r>
      <w:r w:rsidR="005747E6">
        <w:rPr>
          <w:lang w:val="sr-Latn-BA"/>
        </w:rPr>
        <w:t>.</w:t>
      </w:r>
    </w:p>
    <w:p w14:paraId="7355ABE2" w14:textId="77777777" w:rsidR="00547C65" w:rsidRPr="00FD5AFB" w:rsidRDefault="009B5166" w:rsidP="004F116E">
      <w:pPr>
        <w:pStyle w:val="BodyText"/>
        <w:numPr>
          <w:ilvl w:val="0"/>
          <w:numId w:val="3"/>
        </w:numPr>
        <w:spacing w:line="276" w:lineRule="auto"/>
        <w:rPr>
          <w:lang w:val="sr-Latn-BA"/>
        </w:rPr>
      </w:pPr>
      <w:r w:rsidRPr="00FD5AFB">
        <w:rPr>
          <w:lang w:val="sr-Latn-BA"/>
        </w:rPr>
        <w:t>Prikazuje se poč</w:t>
      </w:r>
      <w:r w:rsidR="00547C65" w:rsidRPr="00FD5AFB">
        <w:rPr>
          <w:lang w:val="sr-Latn-BA"/>
        </w:rPr>
        <w:t>etna strana.</w:t>
      </w:r>
    </w:p>
    <w:p w14:paraId="38AFE7F3" w14:textId="77777777" w:rsidR="00EB10DF" w:rsidRPr="00FD5AFB" w:rsidRDefault="002C5745" w:rsidP="004F116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Izuze</w:t>
      </w:r>
      <w:r w:rsidR="00EB10DF" w:rsidRPr="00FD5AFB">
        <w:rPr>
          <w:b/>
          <w:bCs/>
          <w:lang w:val="sr-Latn-BA"/>
        </w:rPr>
        <w:t>ci</w:t>
      </w:r>
      <w:r w:rsidR="000366F2" w:rsidRPr="00FD5AFB">
        <w:rPr>
          <w:b/>
          <w:bCs/>
          <w:lang w:val="sr-Latn-BA"/>
        </w:rPr>
        <w:t>:</w:t>
      </w:r>
    </w:p>
    <w:p w14:paraId="4F623004" w14:textId="061DEEAA" w:rsidR="002C5745" w:rsidRPr="00FD5AFB" w:rsidRDefault="002C5745" w:rsidP="004F116E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[</w:t>
      </w:r>
      <w:r w:rsidR="000F231D" w:rsidRPr="00FD5AFB">
        <w:rPr>
          <w:i/>
          <w:iCs/>
          <w:lang w:val="sr-Latn-BA"/>
        </w:rPr>
        <w:t>Uneli ste pogrešn</w:t>
      </w:r>
      <w:r w:rsidR="005747E6">
        <w:rPr>
          <w:i/>
          <w:iCs/>
          <w:lang w:val="sr-Latn-BA"/>
        </w:rPr>
        <w:t xml:space="preserve">o korisničko ime ili </w:t>
      </w:r>
      <w:r w:rsidR="00052F75" w:rsidRPr="00FD5AFB">
        <w:rPr>
          <w:i/>
          <w:iCs/>
          <w:lang w:val="sr-Latn-BA"/>
        </w:rPr>
        <w:t>lozinku.</w:t>
      </w:r>
      <w:r w:rsidRPr="00FD5AFB">
        <w:rPr>
          <w:lang w:val="sr-Latn-BA"/>
        </w:rPr>
        <w:t xml:space="preserve">] Prikazuje se obaveštenje na formi </w:t>
      </w:r>
      <w:r w:rsidR="00174BE5" w:rsidRPr="00FD5AFB">
        <w:rPr>
          <w:lang w:val="sr-Latn-BA"/>
        </w:rPr>
        <w:t>z</w:t>
      </w:r>
      <w:r w:rsidR="005747E6">
        <w:rPr>
          <w:lang w:val="sr-Latn-BA"/>
        </w:rPr>
        <w:t>a prijavu</w:t>
      </w:r>
      <w:r w:rsidRPr="00FD5AFB">
        <w:rPr>
          <w:lang w:val="sr-Latn-BA"/>
        </w:rPr>
        <w:t>.</w:t>
      </w:r>
    </w:p>
    <w:p w14:paraId="04D8E206" w14:textId="77777777" w:rsidR="00EB10DF" w:rsidRPr="00FD5AFB" w:rsidRDefault="00EB10DF" w:rsidP="004F116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Posledice</w:t>
      </w:r>
      <w:r w:rsidR="000366F2" w:rsidRPr="00FD5AFB">
        <w:rPr>
          <w:b/>
          <w:bCs/>
          <w:lang w:val="sr-Latn-BA"/>
        </w:rPr>
        <w:t>:</w:t>
      </w:r>
    </w:p>
    <w:p w14:paraId="0F63A81F" w14:textId="77777777" w:rsidR="002C5745" w:rsidRPr="00FD5AFB" w:rsidRDefault="00174BE5" w:rsidP="004F116E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Korisnik</w:t>
      </w:r>
      <w:r w:rsidR="00052F75" w:rsidRPr="00FD5AFB">
        <w:rPr>
          <w:lang w:val="sr-Latn-BA"/>
        </w:rPr>
        <w:t xml:space="preserve"> je prijavljen na sistem i ima pristup svim funkcijama sistema</w:t>
      </w:r>
      <w:r w:rsidR="002C5745" w:rsidRPr="00FD5AFB">
        <w:rPr>
          <w:lang w:val="sr-Latn-BA"/>
        </w:rPr>
        <w:t>.</w:t>
      </w:r>
    </w:p>
    <w:p w14:paraId="7D35599E" w14:textId="77777777" w:rsidR="00766D21" w:rsidRPr="00FD5AFB" w:rsidRDefault="00766D21" w:rsidP="00F1153E">
      <w:pPr>
        <w:pStyle w:val="BodyText"/>
        <w:spacing w:line="276" w:lineRule="auto"/>
        <w:rPr>
          <w:lang w:val="sr-Latn-BA"/>
        </w:rPr>
      </w:pPr>
    </w:p>
    <w:p w14:paraId="02BBF09F" w14:textId="77777777" w:rsidR="000366F2" w:rsidRPr="00FD5AFB" w:rsidRDefault="007E0B43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lastRenderedPageBreak/>
        <w:t>Dijagram sekvence:</w:t>
      </w:r>
    </w:p>
    <w:p w14:paraId="7F0ABEBA" w14:textId="26645249" w:rsidR="007E0B43" w:rsidRPr="00FD5AFB" w:rsidRDefault="00FA3A5D" w:rsidP="002C54BF">
      <w:pPr>
        <w:pStyle w:val="BodyText"/>
        <w:spacing w:line="276" w:lineRule="auto"/>
        <w:jc w:val="center"/>
        <w:rPr>
          <w:lang w:val="sr-Latn-BA"/>
        </w:rPr>
      </w:pPr>
      <w:r>
        <w:rPr>
          <w:noProof/>
        </w:rPr>
        <w:drawing>
          <wp:inline distT="0" distB="0" distL="0" distR="0" wp14:anchorId="71B57B2F" wp14:editId="00EF04DA">
            <wp:extent cx="5943600" cy="3404870"/>
            <wp:effectExtent l="0" t="0" r="0" b="508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E3E7" w14:textId="20979FF9" w:rsidR="00766D21" w:rsidRPr="00FD5AFB" w:rsidRDefault="00CD1574" w:rsidP="00F1153E">
      <w:pPr>
        <w:pStyle w:val="Heading2"/>
        <w:spacing w:line="276" w:lineRule="auto"/>
        <w:rPr>
          <w:lang w:val="sr-Latn-BA"/>
        </w:rPr>
      </w:pPr>
      <w:bookmarkStart w:id="9" w:name="_Toc86110204"/>
      <w:r>
        <w:rPr>
          <w:lang w:val="sr-Latn-BA"/>
        </w:rPr>
        <w:t>Pregled proizvoda</w:t>
      </w:r>
      <w:bookmarkEnd w:id="9"/>
    </w:p>
    <w:p w14:paraId="6116243C" w14:textId="2C55279D" w:rsidR="001537D4" w:rsidRPr="00FD5AFB" w:rsidRDefault="00766D21" w:rsidP="00CD1574">
      <w:pPr>
        <w:spacing w:line="276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Kratak opis:</w:t>
      </w:r>
    </w:p>
    <w:p w14:paraId="2978F9B9" w14:textId="1EF23F69" w:rsidR="00766D21" w:rsidRPr="00FD5AFB" w:rsidRDefault="00CD1574" w:rsidP="004F116E">
      <w:pPr>
        <w:spacing w:line="276" w:lineRule="auto"/>
        <w:ind w:left="720"/>
        <w:rPr>
          <w:lang w:val="sr-Latn-BA"/>
        </w:rPr>
      </w:pPr>
      <w:r>
        <w:rPr>
          <w:lang w:val="sr-Latn-BA"/>
        </w:rPr>
        <w:t>Prikaz prozvoda koji se nalaze u bazi podataka</w:t>
      </w:r>
      <w:r w:rsidR="004F116E" w:rsidRPr="00FD5AFB">
        <w:rPr>
          <w:lang w:val="sr-Latn-BA"/>
        </w:rPr>
        <w:t>.</w:t>
      </w:r>
    </w:p>
    <w:p w14:paraId="21110593" w14:textId="77777777" w:rsidR="001537D4" w:rsidRPr="00FD5AFB" w:rsidRDefault="001537D4" w:rsidP="004F116E">
      <w:pPr>
        <w:spacing w:line="276" w:lineRule="auto"/>
        <w:ind w:left="720"/>
        <w:rPr>
          <w:lang w:val="sr-Latn-BA"/>
        </w:rPr>
      </w:pPr>
    </w:p>
    <w:p w14:paraId="650513E7" w14:textId="7256B218" w:rsidR="001537D4" w:rsidRPr="00FD5AFB" w:rsidRDefault="001537D4" w:rsidP="00CD1574">
      <w:pPr>
        <w:spacing w:line="276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Akteri:</w:t>
      </w:r>
    </w:p>
    <w:p w14:paraId="463CF151" w14:textId="1B62E825" w:rsidR="001537D4" w:rsidRDefault="001537D4" w:rsidP="006C138E">
      <w:pPr>
        <w:spacing w:line="276" w:lineRule="auto"/>
        <w:ind w:left="720"/>
        <w:rPr>
          <w:lang w:val="sr-Latn-BA"/>
        </w:rPr>
      </w:pPr>
      <w:r w:rsidRPr="00FD5AFB">
        <w:rPr>
          <w:lang w:val="sr-Latn-BA"/>
        </w:rPr>
        <w:t>Administrator</w:t>
      </w:r>
      <w:r w:rsidR="00CD1574">
        <w:rPr>
          <w:lang w:val="sr-Latn-BA"/>
        </w:rPr>
        <w:t>, radnik</w:t>
      </w:r>
      <w:r w:rsidRPr="00FD5AFB">
        <w:rPr>
          <w:lang w:val="sr-Latn-BA"/>
        </w:rPr>
        <w:t>.</w:t>
      </w:r>
    </w:p>
    <w:p w14:paraId="3C70857F" w14:textId="77777777" w:rsidR="006C138E" w:rsidRPr="00FD5AFB" w:rsidRDefault="006C138E" w:rsidP="006C138E">
      <w:pPr>
        <w:spacing w:line="276" w:lineRule="auto"/>
        <w:ind w:left="720"/>
        <w:rPr>
          <w:lang w:val="sr-Latn-BA"/>
        </w:rPr>
      </w:pPr>
    </w:p>
    <w:p w14:paraId="1D95CC53" w14:textId="02FB4925" w:rsidR="001537D4" w:rsidRPr="00FD5AFB" w:rsidRDefault="001537D4" w:rsidP="00CD1574">
      <w:pPr>
        <w:spacing w:line="276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Preduslovi:</w:t>
      </w:r>
    </w:p>
    <w:p w14:paraId="16CC3FEE" w14:textId="59DD69A1" w:rsidR="001537D4" w:rsidRPr="00FD5AFB" w:rsidRDefault="00CD1574" w:rsidP="004F116E">
      <w:pPr>
        <w:spacing w:line="276" w:lineRule="auto"/>
        <w:ind w:left="720"/>
        <w:rPr>
          <w:lang w:val="sr-Latn-BA"/>
        </w:rPr>
      </w:pPr>
      <w:r>
        <w:rPr>
          <w:lang w:val="sr-Latn-BA"/>
        </w:rPr>
        <w:t>Korisnik je prijavljen</w:t>
      </w:r>
      <w:r w:rsidR="001537D4" w:rsidRPr="00FD5AFB">
        <w:rPr>
          <w:lang w:val="sr-Latn-BA"/>
        </w:rPr>
        <w:t xml:space="preserve">. </w:t>
      </w:r>
    </w:p>
    <w:p w14:paraId="34BD54A5" w14:textId="77777777" w:rsidR="001D0E4E" w:rsidRPr="00FD5AFB" w:rsidRDefault="001D0E4E" w:rsidP="004F116E">
      <w:pPr>
        <w:spacing w:line="276" w:lineRule="auto"/>
        <w:ind w:left="720"/>
        <w:rPr>
          <w:lang w:val="sr-Latn-BA"/>
        </w:rPr>
      </w:pPr>
    </w:p>
    <w:p w14:paraId="64C4828E" w14:textId="7D31BED2" w:rsidR="001D0E4E" w:rsidRPr="00CD1574" w:rsidRDefault="001D0E4E" w:rsidP="00CD1574">
      <w:pPr>
        <w:spacing w:line="276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Osnovni tok:</w:t>
      </w:r>
    </w:p>
    <w:p w14:paraId="40A9DFA8" w14:textId="77777777" w:rsidR="00CD1574" w:rsidRPr="000C681A" w:rsidRDefault="00CD1574" w:rsidP="00CD1574">
      <w:pPr>
        <w:pStyle w:val="BodyText"/>
        <w:numPr>
          <w:ilvl w:val="0"/>
          <w:numId w:val="19"/>
        </w:numPr>
        <w:rPr>
          <w:lang w:val="sr-Latn-BA"/>
        </w:rPr>
      </w:pPr>
      <w:r w:rsidRPr="000C681A">
        <w:rPr>
          <w:lang w:val="sr-Latn-BA"/>
        </w:rPr>
        <w:t xml:space="preserve">Odabrati karticu  </w:t>
      </w:r>
      <w:r>
        <w:rPr>
          <w:i/>
          <w:lang w:val="sr-Latn-BA"/>
        </w:rPr>
        <w:t>Products</w:t>
      </w:r>
      <w:r w:rsidRPr="000C681A">
        <w:rPr>
          <w:i/>
          <w:lang w:val="sr-Latn-BA"/>
        </w:rPr>
        <w:t>.</w:t>
      </w:r>
    </w:p>
    <w:p w14:paraId="12349AE6" w14:textId="4D65F2CB" w:rsidR="00444A09" w:rsidRPr="00CD1574" w:rsidRDefault="00CD1574" w:rsidP="00CD1574">
      <w:pPr>
        <w:pStyle w:val="BodyText"/>
        <w:numPr>
          <w:ilvl w:val="0"/>
          <w:numId w:val="19"/>
        </w:numPr>
        <w:rPr>
          <w:lang w:val="sr-Latn-BA"/>
        </w:rPr>
      </w:pPr>
      <w:r>
        <w:rPr>
          <w:lang w:val="sr-Latn-BA"/>
        </w:rPr>
        <w:t>Prikazuje se stranica sa svim proizvodima koji se nalaze u bazi podataka</w:t>
      </w:r>
      <w:r w:rsidRPr="000C681A">
        <w:rPr>
          <w:lang w:val="sr-Latn-BA"/>
        </w:rPr>
        <w:t>.</w:t>
      </w:r>
    </w:p>
    <w:p w14:paraId="07272DF8" w14:textId="77777777" w:rsidR="00E3515F" w:rsidRPr="00FD5AFB" w:rsidRDefault="00E3515F" w:rsidP="004F116E">
      <w:pPr>
        <w:spacing w:line="276" w:lineRule="auto"/>
        <w:ind w:left="1080"/>
        <w:rPr>
          <w:lang w:val="sr-Latn-BA"/>
        </w:rPr>
      </w:pPr>
    </w:p>
    <w:p w14:paraId="051B305B" w14:textId="77777777" w:rsidR="005E06F8" w:rsidRPr="00FD5AFB" w:rsidRDefault="005E06F8" w:rsidP="004F116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Izuzeci:</w:t>
      </w:r>
    </w:p>
    <w:p w14:paraId="7F1ABB71" w14:textId="5C91C37F" w:rsidR="005E06F8" w:rsidRPr="00FD5AFB" w:rsidRDefault="00CD1574" w:rsidP="004F116E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Nema</w:t>
      </w:r>
      <w:r w:rsidR="005E06F8" w:rsidRPr="00FD5AFB">
        <w:rPr>
          <w:lang w:val="sr-Latn-BA"/>
        </w:rPr>
        <w:t>.</w:t>
      </w:r>
    </w:p>
    <w:p w14:paraId="3F95DA95" w14:textId="77777777" w:rsidR="00E3515F" w:rsidRPr="00FD5AFB" w:rsidRDefault="00E3515F" w:rsidP="004F116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Posledice:</w:t>
      </w:r>
    </w:p>
    <w:p w14:paraId="72EF5BC5" w14:textId="08DAE33A" w:rsidR="00E3515F" w:rsidRPr="00FD5AFB" w:rsidRDefault="00CD1574" w:rsidP="004F116E">
      <w:pPr>
        <w:pStyle w:val="BodyText"/>
        <w:spacing w:line="276" w:lineRule="auto"/>
        <w:rPr>
          <w:lang w:val="sr-Latn-BA"/>
        </w:rPr>
      </w:pPr>
      <w:r w:rsidRPr="000C681A">
        <w:rPr>
          <w:lang w:val="sr-Latn-BA"/>
        </w:rPr>
        <w:t>Tekuća stranica je stranica</w:t>
      </w:r>
      <w:r>
        <w:rPr>
          <w:lang w:val="sr-Latn-BA"/>
        </w:rPr>
        <w:t xml:space="preserve"> sa svim proizvodima koje firma nudi u prodaji</w:t>
      </w:r>
      <w:r w:rsidR="00090098" w:rsidRPr="00FD5AFB">
        <w:rPr>
          <w:lang w:val="sr-Latn-BA"/>
        </w:rPr>
        <w:t>.</w:t>
      </w:r>
    </w:p>
    <w:p w14:paraId="63A08602" w14:textId="77777777" w:rsidR="004F116E" w:rsidRPr="00FD5AFB" w:rsidRDefault="0088023A" w:rsidP="004F116E">
      <w:pPr>
        <w:pStyle w:val="BodyText"/>
        <w:spacing w:line="276" w:lineRule="auto"/>
        <w:rPr>
          <w:b/>
          <w:lang w:val="sr-Latn-BA"/>
        </w:rPr>
      </w:pPr>
      <w:r w:rsidRPr="00FD5AFB">
        <w:rPr>
          <w:b/>
          <w:lang w:val="sr-Latn-BA"/>
        </w:rPr>
        <w:t>Dijagram sekvence</w:t>
      </w:r>
      <w:r w:rsidR="004F116E" w:rsidRPr="00FD5AFB">
        <w:rPr>
          <w:b/>
          <w:lang w:val="sr-Latn-BA"/>
        </w:rPr>
        <w:t>:</w:t>
      </w:r>
    </w:p>
    <w:p w14:paraId="2041D4DE" w14:textId="77777777" w:rsidR="004F116E" w:rsidRPr="00FD5AFB" w:rsidRDefault="004F116E" w:rsidP="004F116E">
      <w:pPr>
        <w:pStyle w:val="BodyText"/>
        <w:spacing w:line="276" w:lineRule="auto"/>
        <w:rPr>
          <w:b/>
          <w:lang w:val="sr-Latn-BA"/>
        </w:rPr>
      </w:pPr>
      <w:r w:rsidRPr="00FD5AFB">
        <w:rPr>
          <w:b/>
          <w:highlight w:val="yellow"/>
          <w:lang w:val="sr-Latn-BA"/>
        </w:rPr>
        <w:t>...</w:t>
      </w:r>
    </w:p>
    <w:p w14:paraId="18900FD5" w14:textId="77777777" w:rsidR="001537D4" w:rsidRPr="00FD5AFB" w:rsidRDefault="001537D4" w:rsidP="00F1153E">
      <w:pPr>
        <w:spacing w:line="276" w:lineRule="auto"/>
        <w:rPr>
          <w:lang w:val="sr-Latn-BA"/>
        </w:rPr>
      </w:pPr>
    </w:p>
    <w:p w14:paraId="69BC2748" w14:textId="0A1DEE8E" w:rsidR="00786068" w:rsidRPr="00CD1574" w:rsidRDefault="00CD1574" w:rsidP="00CD1574">
      <w:pPr>
        <w:pStyle w:val="Heading2"/>
        <w:rPr>
          <w:lang w:val="sr-Latn-BA"/>
        </w:rPr>
      </w:pPr>
      <w:bookmarkStart w:id="10" w:name="_Hlk85755912"/>
      <w:bookmarkStart w:id="11" w:name="_Toc85837213"/>
      <w:bookmarkStart w:id="12" w:name="_Toc86110205"/>
      <w:r>
        <w:rPr>
          <w:lang w:val="sr-Latn-BA"/>
        </w:rPr>
        <w:lastRenderedPageBreak/>
        <w:t>Izmena podataka o proizvodima</w:t>
      </w:r>
      <w:bookmarkEnd w:id="10"/>
      <w:bookmarkEnd w:id="11"/>
      <w:bookmarkEnd w:id="12"/>
    </w:p>
    <w:p w14:paraId="723BEB3E" w14:textId="77777777" w:rsidR="007E0B43" w:rsidRPr="00FD5AFB" w:rsidRDefault="007E0B43" w:rsidP="00D60484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Kratak opis:</w:t>
      </w:r>
    </w:p>
    <w:p w14:paraId="7FBC8D8D" w14:textId="3FC5402D" w:rsidR="007E0B43" w:rsidRPr="00FD5AFB" w:rsidRDefault="00CD1574" w:rsidP="00D60484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Ažuriranje podataka odabranog proizvoda</w:t>
      </w:r>
      <w:r w:rsidR="003461EF" w:rsidRPr="00FD5AFB">
        <w:rPr>
          <w:lang w:val="sr-Latn-BA"/>
        </w:rPr>
        <w:t>.</w:t>
      </w:r>
    </w:p>
    <w:p w14:paraId="7F8F46F1" w14:textId="77777777" w:rsidR="007E0B43" w:rsidRPr="00FD5AFB" w:rsidRDefault="007E0B43" w:rsidP="00D60484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Akteri:</w:t>
      </w:r>
    </w:p>
    <w:p w14:paraId="36A17AF8" w14:textId="1D007520" w:rsidR="007E0B43" w:rsidRPr="00FD5AFB" w:rsidRDefault="00CD1574" w:rsidP="00D60484">
      <w:pPr>
        <w:pStyle w:val="BodyText"/>
        <w:spacing w:line="276" w:lineRule="auto"/>
        <w:rPr>
          <w:lang w:val="sr-Latn-BA"/>
        </w:rPr>
      </w:pPr>
      <w:r w:rsidRPr="00CD1574">
        <w:rPr>
          <w:lang w:val="sr-Latn-BA"/>
        </w:rPr>
        <w:t>Administrator, radnik</w:t>
      </w:r>
      <w:r w:rsidR="007E0B43" w:rsidRPr="00FD5AFB">
        <w:rPr>
          <w:lang w:val="sr-Latn-BA"/>
        </w:rPr>
        <w:t>.</w:t>
      </w:r>
    </w:p>
    <w:p w14:paraId="6BF759D4" w14:textId="77777777" w:rsidR="007E0B43" w:rsidRPr="00FD5AFB" w:rsidRDefault="007E0B43" w:rsidP="00D60484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Preduslovi:</w:t>
      </w:r>
    </w:p>
    <w:p w14:paraId="0B3DFCC6" w14:textId="3558D7A2" w:rsidR="007E0B43" w:rsidRPr="00FD5AFB" w:rsidRDefault="00CD1574" w:rsidP="00D60484">
      <w:pPr>
        <w:pStyle w:val="BodyText"/>
        <w:spacing w:line="276" w:lineRule="auto"/>
        <w:rPr>
          <w:lang w:val="sr-Latn-BA"/>
        </w:rPr>
      </w:pPr>
      <w:r w:rsidRPr="00CD1574">
        <w:rPr>
          <w:lang w:val="sr-Latn-BA"/>
        </w:rPr>
        <w:t>Kor</w:t>
      </w:r>
      <w:r>
        <w:rPr>
          <w:lang w:val="sr-Latn-BA"/>
        </w:rPr>
        <w:t>i</w:t>
      </w:r>
      <w:r w:rsidRPr="00CD1574">
        <w:rPr>
          <w:lang w:val="sr-Latn-BA"/>
        </w:rPr>
        <w:t>snik je prijavljen</w:t>
      </w:r>
      <w:r w:rsidR="009371D5" w:rsidRPr="00FD5AFB">
        <w:rPr>
          <w:lang w:val="sr-Latn-BA"/>
        </w:rPr>
        <w:t>.</w:t>
      </w:r>
    </w:p>
    <w:p w14:paraId="6416FAFD" w14:textId="77777777" w:rsidR="007E0B43" w:rsidRPr="00FD5AFB" w:rsidRDefault="007E0B43" w:rsidP="00D60484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Osnovni tok:</w:t>
      </w:r>
    </w:p>
    <w:p w14:paraId="74403773" w14:textId="37F83E1C" w:rsidR="006C138E" w:rsidRDefault="006C138E" w:rsidP="006C138E">
      <w:pPr>
        <w:pStyle w:val="BodyText"/>
        <w:numPr>
          <w:ilvl w:val="0"/>
          <w:numId w:val="31"/>
        </w:numPr>
        <w:rPr>
          <w:lang w:val="sr-Latn-BA"/>
        </w:rPr>
      </w:pPr>
      <w:r w:rsidRPr="000C681A">
        <w:rPr>
          <w:lang w:val="sr-Latn-BA"/>
        </w:rPr>
        <w:t xml:space="preserve">Odabrati karticu  </w:t>
      </w:r>
      <w:r>
        <w:rPr>
          <w:i/>
          <w:lang w:val="sr-Latn-BA"/>
        </w:rPr>
        <w:t>Products</w:t>
      </w:r>
      <w:r>
        <w:rPr>
          <w:lang w:val="sr-Latn-BA"/>
        </w:rPr>
        <w:t>.</w:t>
      </w:r>
    </w:p>
    <w:p w14:paraId="5E9C2452" w14:textId="77777777" w:rsidR="006C138E" w:rsidRPr="000C681A" w:rsidRDefault="006C138E" w:rsidP="006C138E">
      <w:pPr>
        <w:pStyle w:val="BodyText"/>
        <w:numPr>
          <w:ilvl w:val="0"/>
          <w:numId w:val="31"/>
        </w:numPr>
        <w:rPr>
          <w:lang w:val="sr-Latn-BA"/>
        </w:rPr>
      </w:pPr>
      <w:r>
        <w:rPr>
          <w:lang w:val="sr-Latn-BA"/>
        </w:rPr>
        <w:t xml:space="preserve">Pored određenog proizvoda kojem želimo da izmenimo podatke kliknemo na dugme </w:t>
      </w:r>
      <w:r>
        <w:rPr>
          <w:i/>
          <w:iCs/>
          <w:lang w:val="sr-Latn-BA"/>
        </w:rPr>
        <w:t>Edit</w:t>
      </w:r>
      <w:r w:rsidRPr="000C681A">
        <w:rPr>
          <w:lang w:val="sr-Latn-BA"/>
        </w:rPr>
        <w:t>.</w:t>
      </w:r>
    </w:p>
    <w:p w14:paraId="272A4D36" w14:textId="77777777" w:rsidR="006C138E" w:rsidRPr="000C681A" w:rsidRDefault="006C138E" w:rsidP="006C138E">
      <w:pPr>
        <w:pStyle w:val="BodyText"/>
        <w:numPr>
          <w:ilvl w:val="0"/>
          <w:numId w:val="31"/>
        </w:numPr>
        <w:rPr>
          <w:lang w:val="sr-Latn-BA"/>
        </w:rPr>
      </w:pPr>
      <w:r>
        <w:rPr>
          <w:lang w:val="sr-Latn-BA"/>
        </w:rPr>
        <w:t>Korisniku se učitava stranica sa podacima o odabranom proizvodu</w:t>
      </w:r>
      <w:r w:rsidRPr="000C681A">
        <w:rPr>
          <w:lang w:val="sr-Latn-BA"/>
        </w:rPr>
        <w:t>.</w:t>
      </w:r>
    </w:p>
    <w:p w14:paraId="1CE0C7EB" w14:textId="38ABE933" w:rsidR="006C138E" w:rsidRDefault="006C138E" w:rsidP="006C138E">
      <w:pPr>
        <w:pStyle w:val="BodyText"/>
        <w:numPr>
          <w:ilvl w:val="0"/>
          <w:numId w:val="31"/>
        </w:numPr>
        <w:rPr>
          <w:lang w:val="sr-Latn-BA"/>
        </w:rPr>
      </w:pPr>
      <w:r>
        <w:rPr>
          <w:lang w:val="sr-Latn-BA"/>
        </w:rPr>
        <w:t>Korisnik menja podatke proizvoda</w:t>
      </w:r>
      <w:r w:rsidRPr="000C681A">
        <w:rPr>
          <w:lang w:val="sr-Latn-BA"/>
        </w:rPr>
        <w:t>.</w:t>
      </w:r>
    </w:p>
    <w:p w14:paraId="766237CB" w14:textId="01CFA9BC" w:rsidR="006C138E" w:rsidRPr="006C138E" w:rsidRDefault="006C138E" w:rsidP="006C138E">
      <w:pPr>
        <w:pStyle w:val="BodyText"/>
        <w:numPr>
          <w:ilvl w:val="0"/>
          <w:numId w:val="31"/>
        </w:numPr>
        <w:rPr>
          <w:lang w:val="sr-Latn-BA"/>
        </w:rPr>
      </w:pPr>
      <w:r>
        <w:rPr>
          <w:lang w:val="sr-Latn-BA"/>
        </w:rPr>
        <w:t xml:space="preserve">Nakon završene izmene korisnik klikom na dugme </w:t>
      </w:r>
      <w:r>
        <w:rPr>
          <w:i/>
          <w:iCs/>
          <w:lang w:val="sr-Latn-BA"/>
        </w:rPr>
        <w:t xml:space="preserve">Save </w:t>
      </w:r>
      <w:r>
        <w:rPr>
          <w:lang w:val="sr-Latn-BA"/>
        </w:rPr>
        <w:t>čuva izmene</w:t>
      </w:r>
      <w:r>
        <w:rPr>
          <w:i/>
          <w:iCs/>
          <w:lang w:val="sr-Latn-BA"/>
        </w:rPr>
        <w:t>.</w:t>
      </w:r>
    </w:p>
    <w:p w14:paraId="16AF3258" w14:textId="07AA0F6D" w:rsidR="006C138E" w:rsidRPr="002533D1" w:rsidRDefault="006C138E" w:rsidP="006C138E">
      <w:pPr>
        <w:pStyle w:val="BodyText"/>
        <w:numPr>
          <w:ilvl w:val="0"/>
          <w:numId w:val="31"/>
        </w:numPr>
        <w:rPr>
          <w:lang w:val="sr-Latn-BA"/>
        </w:rPr>
      </w:pPr>
      <w:bookmarkStart w:id="13" w:name="_Hlk86106808"/>
      <w:r>
        <w:rPr>
          <w:lang w:val="sr-Latn-BA"/>
        </w:rPr>
        <w:t>Validacija unetih podataka</w:t>
      </w:r>
      <w:r w:rsidR="003317AF">
        <w:rPr>
          <w:lang w:val="sr-Latn-BA"/>
        </w:rPr>
        <w:t xml:space="preserve"> </w:t>
      </w:r>
      <w:r w:rsidR="003317AF" w:rsidRPr="00FD5AFB">
        <w:rPr>
          <w:lang w:val="sr-Latn-BA"/>
        </w:rPr>
        <w:t>[izuzetak:</w:t>
      </w:r>
      <w:r w:rsidR="003317AF" w:rsidRPr="003317AF">
        <w:rPr>
          <w:lang w:val="sr-Latn-BA"/>
        </w:rPr>
        <w:t xml:space="preserve"> </w:t>
      </w:r>
      <w:bookmarkStart w:id="14" w:name="_Hlk86107171"/>
      <w:r w:rsidR="003317AF">
        <w:rPr>
          <w:lang w:val="sr-Latn-BA"/>
        </w:rPr>
        <w:t>Ovo polje je obavezno</w:t>
      </w:r>
      <w:bookmarkEnd w:id="14"/>
      <w:r w:rsidR="003317AF" w:rsidRPr="00FD5AFB">
        <w:rPr>
          <w:lang w:val="sr-Latn-BA"/>
        </w:rPr>
        <w:t>.</w:t>
      </w:r>
      <w:r w:rsidR="003317AF" w:rsidRPr="000C681A">
        <w:rPr>
          <w:lang w:val="sr-Latn-BA"/>
        </w:rPr>
        <w:t>]</w:t>
      </w:r>
      <w:r w:rsidR="003317AF">
        <w:rPr>
          <w:lang w:val="sr-Latn-BA"/>
        </w:rPr>
        <w:t>.</w:t>
      </w:r>
      <w:r>
        <w:rPr>
          <w:lang w:val="sr-Latn-BA"/>
        </w:rPr>
        <w:t xml:space="preserve"> </w:t>
      </w:r>
    </w:p>
    <w:bookmarkEnd w:id="13"/>
    <w:p w14:paraId="31035425" w14:textId="77777777" w:rsidR="006C138E" w:rsidRPr="000C681A" w:rsidRDefault="006C138E" w:rsidP="006C138E">
      <w:pPr>
        <w:pStyle w:val="BodyText"/>
        <w:numPr>
          <w:ilvl w:val="0"/>
          <w:numId w:val="31"/>
        </w:numPr>
        <w:rPr>
          <w:lang w:val="sr-Latn-BA"/>
        </w:rPr>
      </w:pPr>
      <w:r>
        <w:rPr>
          <w:lang w:val="sr-Latn-BA"/>
        </w:rPr>
        <w:t>Podaci su uspešno sačuvani.</w:t>
      </w:r>
    </w:p>
    <w:p w14:paraId="5370535B" w14:textId="77777777" w:rsidR="007E0B43" w:rsidRPr="00FD5AFB" w:rsidRDefault="00FB657E" w:rsidP="00D60484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Izuze</w:t>
      </w:r>
      <w:r w:rsidR="007E0B43" w:rsidRPr="00FD5AFB">
        <w:rPr>
          <w:b/>
          <w:bCs/>
          <w:lang w:val="sr-Latn-BA"/>
        </w:rPr>
        <w:t>ci:</w:t>
      </w:r>
    </w:p>
    <w:p w14:paraId="10C9F8DE" w14:textId="3A75A3CF" w:rsidR="006C138E" w:rsidRPr="00FD5AFB" w:rsidRDefault="006C138E" w:rsidP="00F91025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[</w:t>
      </w:r>
      <w:bookmarkStart w:id="15" w:name="_Hlk86107500"/>
      <w:r w:rsidR="003317AF">
        <w:rPr>
          <w:i/>
          <w:iCs/>
          <w:lang w:val="sr-Latn-BA"/>
        </w:rPr>
        <w:t>Ovo polje je obavezno</w:t>
      </w:r>
      <w:bookmarkEnd w:id="15"/>
      <w:r w:rsidRPr="00FD5AFB">
        <w:rPr>
          <w:i/>
          <w:iCs/>
          <w:lang w:val="sr-Latn-BA"/>
        </w:rPr>
        <w:t>.</w:t>
      </w:r>
      <w:r w:rsidRPr="00FD5AFB">
        <w:rPr>
          <w:lang w:val="sr-Latn-BA"/>
        </w:rPr>
        <w:t xml:space="preserve">] Prikazuje se obaveštenje </w:t>
      </w:r>
      <w:r w:rsidR="003317AF">
        <w:rPr>
          <w:lang w:val="sr-Latn-BA"/>
        </w:rPr>
        <w:t>da polje koje je prazno mora da ima podatak kako bi podaci bili sačuvani</w:t>
      </w:r>
      <w:r w:rsidRPr="00FD5AFB">
        <w:rPr>
          <w:lang w:val="sr-Latn-BA"/>
        </w:rPr>
        <w:t>.</w:t>
      </w:r>
    </w:p>
    <w:p w14:paraId="3F38A587" w14:textId="77777777" w:rsidR="007E0B43" w:rsidRPr="00FD5AFB" w:rsidRDefault="007E0B43" w:rsidP="00D60484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Posledice:</w:t>
      </w:r>
    </w:p>
    <w:p w14:paraId="44DF79C3" w14:textId="77777777" w:rsidR="006C138E" w:rsidRPr="000C681A" w:rsidRDefault="006C138E" w:rsidP="006C138E">
      <w:pPr>
        <w:pStyle w:val="BodyText"/>
        <w:rPr>
          <w:lang w:val="sr-Latn-BA"/>
        </w:rPr>
      </w:pPr>
      <w:r>
        <w:rPr>
          <w:lang w:val="sr-Latn-BA"/>
        </w:rPr>
        <w:t>Izmenjeni podaci su sačuvani za dati proizvod</w:t>
      </w:r>
      <w:r w:rsidRPr="000C681A">
        <w:rPr>
          <w:lang w:val="sr-Latn-BA"/>
        </w:rPr>
        <w:t>.</w:t>
      </w:r>
    </w:p>
    <w:p w14:paraId="71B746C7" w14:textId="77777777" w:rsidR="007E0B43" w:rsidRPr="00FD5AFB" w:rsidRDefault="007E0B43" w:rsidP="00D60484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Dijagram sekvence:</w:t>
      </w:r>
    </w:p>
    <w:p w14:paraId="1F23296B" w14:textId="77777777" w:rsidR="007E0B43" w:rsidRPr="00FD5AFB" w:rsidRDefault="007E0B43" w:rsidP="00D60484">
      <w:pPr>
        <w:pStyle w:val="BodyText"/>
        <w:spacing w:line="276" w:lineRule="auto"/>
        <w:rPr>
          <w:lang w:val="sr-Latn-BA"/>
        </w:rPr>
      </w:pPr>
      <w:r w:rsidRPr="00FD5AFB">
        <w:rPr>
          <w:highlight w:val="yellow"/>
          <w:lang w:val="sr-Latn-BA"/>
        </w:rPr>
        <w:t>...</w:t>
      </w:r>
    </w:p>
    <w:p w14:paraId="22F8C1B8" w14:textId="2FC44463" w:rsidR="00625C50" w:rsidRPr="00FD5AFB" w:rsidRDefault="00CD1574" w:rsidP="00F1153E">
      <w:pPr>
        <w:pStyle w:val="Heading2"/>
        <w:spacing w:line="276" w:lineRule="auto"/>
        <w:rPr>
          <w:lang w:val="sr-Latn-BA"/>
        </w:rPr>
      </w:pPr>
      <w:bookmarkStart w:id="16" w:name="_Toc86110206"/>
      <w:r>
        <w:rPr>
          <w:lang w:val="sr-Latn-BA"/>
        </w:rPr>
        <w:t>Brisanje proizvoda</w:t>
      </w:r>
      <w:bookmarkEnd w:id="16"/>
    </w:p>
    <w:p w14:paraId="3C2C6D23" w14:textId="77777777" w:rsidR="00625C50" w:rsidRPr="00FD5AFB" w:rsidRDefault="00625C50" w:rsidP="00D60484">
      <w:pPr>
        <w:spacing w:line="360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Kratak opis:</w:t>
      </w:r>
    </w:p>
    <w:p w14:paraId="0F63A186" w14:textId="32AC9C7C" w:rsidR="00625C50" w:rsidRPr="00FD5AFB" w:rsidRDefault="003317AF" w:rsidP="00D60484">
      <w:pPr>
        <w:spacing w:line="360" w:lineRule="auto"/>
        <w:ind w:left="720"/>
        <w:rPr>
          <w:lang w:val="sr-Latn-BA"/>
        </w:rPr>
      </w:pPr>
      <w:r>
        <w:rPr>
          <w:lang w:val="sr-Latn-BA"/>
        </w:rPr>
        <w:t>Brisanje odabranog proizvoda</w:t>
      </w:r>
      <w:r w:rsidR="00625C50" w:rsidRPr="00FD5AFB">
        <w:rPr>
          <w:lang w:val="sr-Latn-BA"/>
        </w:rPr>
        <w:t>.</w:t>
      </w:r>
    </w:p>
    <w:p w14:paraId="7C3841EE" w14:textId="77777777" w:rsidR="00625C50" w:rsidRPr="00FD5AFB" w:rsidRDefault="00625C50" w:rsidP="00D60484">
      <w:pPr>
        <w:spacing w:line="360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Akteri:</w:t>
      </w:r>
    </w:p>
    <w:p w14:paraId="154646C4" w14:textId="2CD151A1" w:rsidR="002A7DB6" w:rsidRPr="00FD5AFB" w:rsidRDefault="00CD1574" w:rsidP="00D60484">
      <w:pPr>
        <w:spacing w:line="360" w:lineRule="auto"/>
        <w:ind w:left="720"/>
        <w:rPr>
          <w:lang w:val="sr-Latn-BA"/>
        </w:rPr>
      </w:pPr>
      <w:r w:rsidRPr="00CD1574">
        <w:rPr>
          <w:lang w:val="sr-Latn-BA"/>
        </w:rPr>
        <w:t>Administrator, radnik</w:t>
      </w:r>
      <w:r w:rsidR="002A7DB6" w:rsidRPr="00FD5AFB">
        <w:rPr>
          <w:lang w:val="sr-Latn-BA"/>
        </w:rPr>
        <w:t>.</w:t>
      </w:r>
    </w:p>
    <w:p w14:paraId="4415980E" w14:textId="77777777" w:rsidR="002A7DB6" w:rsidRPr="00FD5AFB" w:rsidRDefault="002A7DB6" w:rsidP="00D60484">
      <w:pPr>
        <w:spacing w:line="360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Preduslovi:</w:t>
      </w:r>
    </w:p>
    <w:p w14:paraId="0B773C89" w14:textId="26102AEE" w:rsidR="002A7DB6" w:rsidRPr="00FD5AFB" w:rsidRDefault="00CD1574" w:rsidP="00D60484">
      <w:pPr>
        <w:spacing w:line="360" w:lineRule="auto"/>
        <w:ind w:left="720"/>
        <w:rPr>
          <w:lang w:val="sr-Latn-BA"/>
        </w:rPr>
      </w:pPr>
      <w:r w:rsidRPr="00CD1574">
        <w:rPr>
          <w:lang w:val="sr-Latn-BA"/>
        </w:rPr>
        <w:t>Kor</w:t>
      </w:r>
      <w:r>
        <w:rPr>
          <w:lang w:val="sr-Latn-BA"/>
        </w:rPr>
        <w:t>i</w:t>
      </w:r>
      <w:r w:rsidRPr="00CD1574">
        <w:rPr>
          <w:lang w:val="sr-Latn-BA"/>
        </w:rPr>
        <w:t>snik je prijavljen</w:t>
      </w:r>
      <w:r w:rsidR="002A7DB6" w:rsidRPr="00FD5AFB">
        <w:rPr>
          <w:lang w:val="sr-Latn-BA"/>
        </w:rPr>
        <w:t>.</w:t>
      </w:r>
    </w:p>
    <w:p w14:paraId="785A1960" w14:textId="77777777" w:rsidR="002A7DB6" w:rsidRPr="00FD5AFB" w:rsidRDefault="002A7DB6" w:rsidP="00D60484">
      <w:pPr>
        <w:spacing w:line="360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Osnovni tok:</w:t>
      </w:r>
    </w:p>
    <w:p w14:paraId="7EA762D5" w14:textId="77777777" w:rsidR="003317AF" w:rsidRDefault="003317AF" w:rsidP="003317AF">
      <w:pPr>
        <w:pStyle w:val="BodyText"/>
        <w:numPr>
          <w:ilvl w:val="0"/>
          <w:numId w:val="25"/>
        </w:numPr>
        <w:rPr>
          <w:lang w:val="sr-Latn-BA"/>
        </w:rPr>
      </w:pPr>
      <w:r w:rsidRPr="000C681A">
        <w:rPr>
          <w:lang w:val="sr-Latn-BA"/>
        </w:rPr>
        <w:t xml:space="preserve">Odabrati karticu  </w:t>
      </w:r>
      <w:r>
        <w:rPr>
          <w:i/>
          <w:lang w:val="sr-Latn-BA"/>
        </w:rPr>
        <w:t>Products</w:t>
      </w:r>
      <w:r w:rsidRPr="000C681A">
        <w:rPr>
          <w:lang w:val="sr-Latn-BA"/>
        </w:rPr>
        <w:t xml:space="preserve"> </w:t>
      </w:r>
    </w:p>
    <w:p w14:paraId="768790BE" w14:textId="77777777" w:rsidR="003317AF" w:rsidRDefault="003317AF" w:rsidP="003317AF">
      <w:pPr>
        <w:pStyle w:val="BodyText"/>
        <w:numPr>
          <w:ilvl w:val="0"/>
          <w:numId w:val="25"/>
        </w:numPr>
        <w:rPr>
          <w:lang w:val="sr-Latn-BA"/>
        </w:rPr>
      </w:pPr>
      <w:r>
        <w:rPr>
          <w:lang w:val="sr-Latn-BA"/>
        </w:rPr>
        <w:t xml:space="preserve">Pored određenog proizvoda kojem želimo da izbrišemo kliknemo na dugme </w:t>
      </w:r>
      <w:r>
        <w:rPr>
          <w:i/>
          <w:iCs/>
          <w:lang w:val="sr-Latn-BA"/>
        </w:rPr>
        <w:t>Delete</w:t>
      </w:r>
      <w:r w:rsidRPr="000C681A">
        <w:rPr>
          <w:lang w:val="sr-Latn-BA"/>
        </w:rPr>
        <w:t>.</w:t>
      </w:r>
    </w:p>
    <w:p w14:paraId="49C8C388" w14:textId="77777777" w:rsidR="003317AF" w:rsidRDefault="003317AF" w:rsidP="003317AF">
      <w:pPr>
        <w:pStyle w:val="BodyText"/>
        <w:numPr>
          <w:ilvl w:val="0"/>
          <w:numId w:val="25"/>
        </w:numPr>
        <w:rPr>
          <w:lang w:val="sr-Latn-BA"/>
        </w:rPr>
      </w:pPr>
      <w:r>
        <w:rPr>
          <w:lang w:val="sr-Latn-BA"/>
        </w:rPr>
        <w:t>Korisnik dobija poruku da li je siguran da želi da izbriše proizvod.</w:t>
      </w:r>
    </w:p>
    <w:p w14:paraId="360211A6" w14:textId="61C6C60E" w:rsidR="003317AF" w:rsidRDefault="003317AF" w:rsidP="003317AF">
      <w:pPr>
        <w:pStyle w:val="BodyText"/>
        <w:numPr>
          <w:ilvl w:val="1"/>
          <w:numId w:val="25"/>
        </w:numPr>
        <w:rPr>
          <w:lang w:val="sr-Latn-BA"/>
        </w:rPr>
      </w:pPr>
      <w:r>
        <w:rPr>
          <w:lang w:val="sr-Latn-BA"/>
        </w:rPr>
        <w:t>Ukoliko je korisnik siguran, dati proizvod se briše i uklanja sa liste proizvoda.</w:t>
      </w:r>
    </w:p>
    <w:p w14:paraId="086BCD99" w14:textId="77777777" w:rsidR="003317AF" w:rsidRPr="000C681A" w:rsidRDefault="003317AF" w:rsidP="003317AF">
      <w:pPr>
        <w:pStyle w:val="BodyText"/>
        <w:numPr>
          <w:ilvl w:val="1"/>
          <w:numId w:val="25"/>
        </w:numPr>
        <w:rPr>
          <w:lang w:val="sr-Latn-BA"/>
        </w:rPr>
      </w:pPr>
      <w:r>
        <w:rPr>
          <w:lang w:val="sr-Latn-BA"/>
        </w:rPr>
        <w:t>Ukoliko korisnik nije siguran akcija se prekida, proizvod nije izbrisan</w:t>
      </w:r>
    </w:p>
    <w:p w14:paraId="427EB61F" w14:textId="77777777" w:rsidR="00B347E5" w:rsidRPr="00FD5AFB" w:rsidRDefault="00B347E5" w:rsidP="00D60484">
      <w:pPr>
        <w:pStyle w:val="BodyText"/>
        <w:spacing w:line="276" w:lineRule="auto"/>
        <w:rPr>
          <w:lang w:val="sr-Latn-BA"/>
        </w:rPr>
      </w:pPr>
      <w:r w:rsidRPr="00FD5AFB">
        <w:rPr>
          <w:b/>
          <w:bCs/>
          <w:lang w:val="sr-Latn-BA"/>
        </w:rPr>
        <w:lastRenderedPageBreak/>
        <w:t>Izuzeci:</w:t>
      </w:r>
    </w:p>
    <w:p w14:paraId="5FD4FB3C" w14:textId="375B60D8" w:rsidR="00F21FB1" w:rsidRPr="00FD5AFB" w:rsidRDefault="003317AF" w:rsidP="003317AF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Nema.</w:t>
      </w:r>
    </w:p>
    <w:p w14:paraId="08B70DAF" w14:textId="77777777" w:rsidR="00B347E5" w:rsidRPr="00FD5AFB" w:rsidRDefault="00B347E5" w:rsidP="00D60484">
      <w:pPr>
        <w:pStyle w:val="BodyText"/>
        <w:spacing w:line="276" w:lineRule="auto"/>
        <w:rPr>
          <w:lang w:val="sr-Latn-BA"/>
        </w:rPr>
      </w:pPr>
      <w:r w:rsidRPr="00FD5AFB">
        <w:rPr>
          <w:b/>
          <w:bCs/>
          <w:lang w:val="sr-Latn-BA"/>
        </w:rPr>
        <w:t>Posledice:</w:t>
      </w:r>
    </w:p>
    <w:p w14:paraId="0958EA84" w14:textId="77777777" w:rsidR="003317AF" w:rsidRDefault="003317AF" w:rsidP="00D60484">
      <w:pPr>
        <w:pStyle w:val="BodyText"/>
        <w:keepNext/>
        <w:spacing w:line="276" w:lineRule="auto"/>
        <w:rPr>
          <w:b/>
          <w:bCs/>
          <w:lang w:val="sr-Latn-BA"/>
        </w:rPr>
      </w:pPr>
      <w:r>
        <w:rPr>
          <w:bCs/>
          <w:lang w:val="sr-Latn-BA"/>
        </w:rPr>
        <w:t>Proizvod je izbrisan iz baze podataka i ne nalazi se više u listi proizvoda</w:t>
      </w:r>
      <w:r>
        <w:rPr>
          <w:b/>
          <w:bCs/>
          <w:lang w:val="sr-Latn-BA"/>
        </w:rPr>
        <w:t>.</w:t>
      </w:r>
    </w:p>
    <w:p w14:paraId="6DE6FB93" w14:textId="0ADE330B" w:rsidR="00B347E5" w:rsidRPr="00FD5AFB" w:rsidRDefault="00B347E5" w:rsidP="00D60484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Dijagram sekvence:</w:t>
      </w:r>
    </w:p>
    <w:p w14:paraId="514E27EB" w14:textId="77777777" w:rsidR="00B347E5" w:rsidRPr="00FD5AFB" w:rsidRDefault="00B347E5" w:rsidP="00D60484">
      <w:pPr>
        <w:pStyle w:val="BodyText"/>
        <w:spacing w:line="276" w:lineRule="auto"/>
        <w:rPr>
          <w:lang w:val="sr-Latn-BA"/>
        </w:rPr>
      </w:pPr>
      <w:r w:rsidRPr="00FD5AFB">
        <w:rPr>
          <w:highlight w:val="yellow"/>
          <w:lang w:val="sr-Latn-BA"/>
        </w:rPr>
        <w:t>...</w:t>
      </w:r>
    </w:p>
    <w:p w14:paraId="3E5E4367" w14:textId="77777777" w:rsidR="00712EBB" w:rsidRPr="00FD5AFB" w:rsidRDefault="00712EBB" w:rsidP="00D60484">
      <w:pPr>
        <w:spacing w:line="276" w:lineRule="auto"/>
        <w:ind w:left="720"/>
        <w:rPr>
          <w:b/>
          <w:lang w:val="sr-Latn-BA"/>
        </w:rPr>
      </w:pPr>
    </w:p>
    <w:p w14:paraId="414CA8E0" w14:textId="49649C45" w:rsidR="0019661D" w:rsidRPr="00FD5AFB" w:rsidRDefault="00CD1574" w:rsidP="00F1153E">
      <w:pPr>
        <w:pStyle w:val="Heading2"/>
        <w:spacing w:line="276" w:lineRule="auto"/>
        <w:rPr>
          <w:lang w:val="sr-Latn-BA"/>
        </w:rPr>
      </w:pPr>
      <w:bookmarkStart w:id="17" w:name="_Toc86110207"/>
      <w:r>
        <w:rPr>
          <w:lang w:val="sr-Latn-BA"/>
        </w:rPr>
        <w:t>Dodavanje proizvoda</w:t>
      </w:r>
      <w:bookmarkEnd w:id="17"/>
    </w:p>
    <w:p w14:paraId="34F766C7" w14:textId="77777777" w:rsidR="0019661D" w:rsidRPr="00FD5AFB" w:rsidRDefault="0019661D" w:rsidP="00D60484">
      <w:pPr>
        <w:spacing w:line="360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Kratak opis:</w:t>
      </w:r>
    </w:p>
    <w:p w14:paraId="122EAC20" w14:textId="58E774C9" w:rsidR="0019661D" w:rsidRPr="00FD5AFB" w:rsidRDefault="003317AF" w:rsidP="00D60484">
      <w:pPr>
        <w:spacing w:line="360" w:lineRule="auto"/>
        <w:ind w:left="720"/>
        <w:rPr>
          <w:lang w:val="sr-Latn-BA"/>
        </w:rPr>
      </w:pPr>
      <w:r>
        <w:rPr>
          <w:lang w:val="sr-Latn-BA"/>
        </w:rPr>
        <w:t>Dodavanje novog proizvoda u bazu podataka</w:t>
      </w:r>
      <w:r w:rsidR="0019661D" w:rsidRPr="00FD5AFB">
        <w:rPr>
          <w:lang w:val="sr-Latn-BA"/>
        </w:rPr>
        <w:t>.</w:t>
      </w:r>
    </w:p>
    <w:p w14:paraId="238DF436" w14:textId="77777777" w:rsidR="0019661D" w:rsidRPr="00FD5AFB" w:rsidRDefault="0019661D" w:rsidP="00D60484">
      <w:pPr>
        <w:spacing w:line="360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Akteri:</w:t>
      </w:r>
    </w:p>
    <w:p w14:paraId="17DE7205" w14:textId="25D4CC3F" w:rsidR="0019661D" w:rsidRPr="00FD5AFB" w:rsidRDefault="00CD1574" w:rsidP="00D60484">
      <w:pPr>
        <w:spacing w:line="360" w:lineRule="auto"/>
        <w:ind w:left="720"/>
        <w:rPr>
          <w:lang w:val="sr-Latn-BA"/>
        </w:rPr>
      </w:pPr>
      <w:r w:rsidRPr="00CD1574">
        <w:rPr>
          <w:lang w:val="sr-Latn-BA"/>
        </w:rPr>
        <w:t>Administrator, radnik</w:t>
      </w:r>
      <w:r w:rsidR="0019661D" w:rsidRPr="00FD5AFB">
        <w:rPr>
          <w:lang w:val="sr-Latn-BA"/>
        </w:rPr>
        <w:t>.</w:t>
      </w:r>
    </w:p>
    <w:p w14:paraId="723BFE82" w14:textId="42EC8BD1" w:rsidR="00CD1574" w:rsidRPr="00CD1574" w:rsidRDefault="0019661D" w:rsidP="00CD1574">
      <w:pPr>
        <w:spacing w:line="360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 xml:space="preserve">Preduslovi: </w:t>
      </w:r>
    </w:p>
    <w:p w14:paraId="7320A073" w14:textId="029FAE40" w:rsidR="0019661D" w:rsidRPr="00FD5AFB" w:rsidRDefault="00CD1574" w:rsidP="00CD1574">
      <w:pPr>
        <w:spacing w:line="360" w:lineRule="auto"/>
        <w:ind w:left="720"/>
        <w:rPr>
          <w:lang w:val="sr-Latn-BA"/>
        </w:rPr>
      </w:pPr>
      <w:r w:rsidRPr="00CD1574">
        <w:rPr>
          <w:lang w:val="sr-Latn-BA"/>
        </w:rPr>
        <w:t>Korisnik je prijavljen</w:t>
      </w:r>
      <w:r w:rsidR="0019661D" w:rsidRPr="00FD5AFB">
        <w:rPr>
          <w:lang w:val="sr-Latn-BA"/>
        </w:rPr>
        <w:t>.</w:t>
      </w:r>
      <w:r w:rsidR="00F1153E" w:rsidRPr="00FD5AFB">
        <w:rPr>
          <w:lang w:val="sr-Latn-BA"/>
        </w:rPr>
        <w:tab/>
      </w:r>
      <w:r w:rsidR="00F1153E" w:rsidRPr="00FD5AFB">
        <w:rPr>
          <w:lang w:val="sr-Latn-BA"/>
        </w:rPr>
        <w:tab/>
      </w:r>
    </w:p>
    <w:p w14:paraId="45B85EFA" w14:textId="77777777" w:rsidR="0019661D" w:rsidRPr="00FD5AFB" w:rsidRDefault="0019661D" w:rsidP="00D60484">
      <w:pPr>
        <w:spacing w:line="360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Osnovni tok:</w:t>
      </w:r>
    </w:p>
    <w:p w14:paraId="6CB2FF1D" w14:textId="77777777" w:rsidR="003317AF" w:rsidRPr="000C681A" w:rsidRDefault="003317AF" w:rsidP="003317AF">
      <w:pPr>
        <w:pStyle w:val="BodyText"/>
        <w:numPr>
          <w:ilvl w:val="0"/>
          <w:numId w:val="26"/>
        </w:numPr>
        <w:rPr>
          <w:lang w:val="sr-Latn-BA"/>
        </w:rPr>
      </w:pPr>
      <w:r w:rsidRPr="000C681A">
        <w:rPr>
          <w:lang w:val="sr-Latn-BA"/>
        </w:rPr>
        <w:t xml:space="preserve">Odabrati karticu  </w:t>
      </w:r>
      <w:r>
        <w:rPr>
          <w:i/>
          <w:lang w:val="sr-Latn-BA"/>
        </w:rPr>
        <w:t>Products</w:t>
      </w:r>
      <w:r w:rsidRPr="000C681A">
        <w:rPr>
          <w:lang w:val="sr-Latn-BA"/>
        </w:rPr>
        <w:t>.</w:t>
      </w:r>
    </w:p>
    <w:p w14:paraId="29F1DD51" w14:textId="77777777" w:rsidR="003317AF" w:rsidRPr="000C681A" w:rsidRDefault="003317AF" w:rsidP="003317AF">
      <w:pPr>
        <w:pStyle w:val="BodyText"/>
        <w:numPr>
          <w:ilvl w:val="0"/>
          <w:numId w:val="26"/>
        </w:numPr>
        <w:rPr>
          <w:lang w:val="sr-Latn-BA"/>
        </w:rPr>
      </w:pPr>
      <w:r>
        <w:rPr>
          <w:lang w:val="sr-Latn-BA"/>
        </w:rPr>
        <w:t xml:space="preserve">Kliknuti na dugme </w:t>
      </w:r>
      <w:r>
        <w:rPr>
          <w:i/>
          <w:iCs/>
          <w:lang w:val="sr-Latn-BA"/>
        </w:rPr>
        <w:t>Add new product</w:t>
      </w:r>
      <w:r w:rsidRPr="000C681A">
        <w:rPr>
          <w:lang w:val="sr-Latn-BA"/>
        </w:rPr>
        <w:t>.</w:t>
      </w:r>
    </w:p>
    <w:p w14:paraId="3EC447EA" w14:textId="77777777" w:rsidR="003317AF" w:rsidRPr="000C681A" w:rsidRDefault="003317AF" w:rsidP="003317AF">
      <w:pPr>
        <w:pStyle w:val="BodyText"/>
        <w:numPr>
          <w:ilvl w:val="0"/>
          <w:numId w:val="26"/>
        </w:numPr>
        <w:rPr>
          <w:lang w:val="sr-Latn-BA"/>
        </w:rPr>
      </w:pPr>
      <w:r>
        <w:rPr>
          <w:lang w:val="sr-Latn-BA"/>
        </w:rPr>
        <w:t>Korisniku se prikazuje stranica sa formom za dodavanje novog proizvoda</w:t>
      </w:r>
      <w:r w:rsidRPr="000C681A">
        <w:rPr>
          <w:lang w:val="sr-Latn-BA"/>
        </w:rPr>
        <w:t>.</w:t>
      </w:r>
    </w:p>
    <w:p w14:paraId="0B07AD89" w14:textId="77777777" w:rsidR="003317AF" w:rsidRPr="000C681A" w:rsidRDefault="003317AF" w:rsidP="003317AF">
      <w:pPr>
        <w:pStyle w:val="BodyText"/>
        <w:numPr>
          <w:ilvl w:val="0"/>
          <w:numId w:val="26"/>
        </w:numPr>
        <w:rPr>
          <w:lang w:val="sr-Latn-BA"/>
        </w:rPr>
      </w:pPr>
      <w:r>
        <w:rPr>
          <w:lang w:val="sr-Latn-BA"/>
        </w:rPr>
        <w:t>U formi se nalaze podaci za dodavanje novog proizvoda</w:t>
      </w:r>
      <w:r w:rsidRPr="000C681A">
        <w:rPr>
          <w:lang w:val="sr-Latn-BA"/>
        </w:rPr>
        <w:t>.</w:t>
      </w:r>
      <w:r>
        <w:rPr>
          <w:lang w:val="sr-Latn-BA"/>
        </w:rPr>
        <w:t xml:space="preserve"> Potrebno je popuniti podatke za naziv, model, boju, material i cenu.</w:t>
      </w:r>
    </w:p>
    <w:p w14:paraId="409905DC" w14:textId="43F40272" w:rsidR="003317AF" w:rsidRPr="00881DB4" w:rsidRDefault="003317AF" w:rsidP="003317AF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 xml:space="preserve">Validacija podataka [izuzetak: </w:t>
      </w:r>
      <w:r>
        <w:rPr>
          <w:lang w:val="sr-Latn-BA"/>
        </w:rPr>
        <w:t>Ovo polje je obavezno</w:t>
      </w:r>
      <w:r>
        <w:rPr>
          <w:lang w:val="sr-Latn-CS"/>
        </w:rPr>
        <w:t>].</w:t>
      </w:r>
      <w:r w:rsidRPr="00881DB4">
        <w:rPr>
          <w:lang w:val="sr-Latn-BA"/>
        </w:rPr>
        <w:t xml:space="preserve"> </w:t>
      </w:r>
    </w:p>
    <w:p w14:paraId="49829F64" w14:textId="77777777" w:rsidR="003317AF" w:rsidRPr="00881DB4" w:rsidRDefault="003317AF" w:rsidP="003317AF">
      <w:pPr>
        <w:pStyle w:val="BodyText"/>
        <w:numPr>
          <w:ilvl w:val="0"/>
          <w:numId w:val="26"/>
        </w:numPr>
        <w:rPr>
          <w:lang w:val="sr-Latn-BA"/>
        </w:rPr>
      </w:pPr>
      <w:r>
        <w:rPr>
          <w:lang w:val="sr-Latn-BA"/>
        </w:rPr>
        <w:t xml:space="preserve">Ukoliko je validacija upešna korisnik klikom na dugme </w:t>
      </w:r>
      <w:r>
        <w:rPr>
          <w:i/>
          <w:iCs/>
          <w:lang w:val="sr-Latn-BA"/>
        </w:rPr>
        <w:t xml:space="preserve">Save </w:t>
      </w:r>
      <w:r>
        <w:rPr>
          <w:lang w:val="sr-Latn-BA"/>
        </w:rPr>
        <w:t>čuva unete podatke</w:t>
      </w:r>
      <w:r w:rsidRPr="000C681A">
        <w:rPr>
          <w:i/>
          <w:lang w:val="sr-Latn-BA"/>
        </w:rPr>
        <w:t>.</w:t>
      </w:r>
    </w:p>
    <w:p w14:paraId="540FD17C" w14:textId="6C9B81DF" w:rsidR="0042037E" w:rsidRPr="003317AF" w:rsidRDefault="003317AF" w:rsidP="003317AF">
      <w:pPr>
        <w:pStyle w:val="BodyText"/>
        <w:numPr>
          <w:ilvl w:val="0"/>
          <w:numId w:val="26"/>
        </w:numPr>
        <w:rPr>
          <w:lang w:val="sr-Latn-BA"/>
        </w:rPr>
      </w:pPr>
      <w:r w:rsidRPr="000C681A">
        <w:rPr>
          <w:lang w:val="sr-Latn-BA"/>
        </w:rPr>
        <w:t>Vrši se ažuriranje baze podataka.</w:t>
      </w:r>
    </w:p>
    <w:p w14:paraId="7DE461F4" w14:textId="77777777" w:rsidR="0042037E" w:rsidRPr="00FD5AFB" w:rsidRDefault="0042037E" w:rsidP="00D60484">
      <w:pPr>
        <w:spacing w:line="360" w:lineRule="auto"/>
        <w:ind w:firstLine="720"/>
        <w:rPr>
          <w:b/>
          <w:lang w:val="sr-Latn-BA"/>
        </w:rPr>
      </w:pPr>
      <w:r w:rsidRPr="00FD5AFB">
        <w:rPr>
          <w:b/>
          <w:lang w:val="sr-Latn-BA"/>
        </w:rPr>
        <w:t>Izuzeci:</w:t>
      </w:r>
    </w:p>
    <w:p w14:paraId="4E546495" w14:textId="77777777" w:rsidR="003317AF" w:rsidRPr="00FD5AFB" w:rsidRDefault="003317AF" w:rsidP="003317AF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[</w:t>
      </w:r>
      <w:r>
        <w:rPr>
          <w:i/>
          <w:iCs/>
          <w:lang w:val="sr-Latn-BA"/>
        </w:rPr>
        <w:t>Ovo polje je obavezno</w:t>
      </w:r>
      <w:r w:rsidRPr="00FD5AFB">
        <w:rPr>
          <w:i/>
          <w:iCs/>
          <w:lang w:val="sr-Latn-BA"/>
        </w:rPr>
        <w:t>.</w:t>
      </w:r>
      <w:r w:rsidRPr="00FD5AFB">
        <w:rPr>
          <w:lang w:val="sr-Latn-BA"/>
        </w:rPr>
        <w:t xml:space="preserve">] Prikazuje se obaveštenje </w:t>
      </w:r>
      <w:r>
        <w:rPr>
          <w:lang w:val="sr-Latn-BA"/>
        </w:rPr>
        <w:t>da polje koje je prazno mora da ima podatak kako bi podaci bili sačuvani</w:t>
      </w:r>
      <w:r w:rsidRPr="00FD5AFB">
        <w:rPr>
          <w:lang w:val="sr-Latn-BA"/>
        </w:rPr>
        <w:t>.</w:t>
      </w:r>
    </w:p>
    <w:p w14:paraId="279BCA53" w14:textId="77777777" w:rsidR="0042037E" w:rsidRPr="00FD5AFB" w:rsidRDefault="0042037E" w:rsidP="00D60484">
      <w:pPr>
        <w:spacing w:line="360" w:lineRule="auto"/>
        <w:ind w:firstLine="720"/>
        <w:rPr>
          <w:b/>
          <w:lang w:val="sr-Latn-BA"/>
        </w:rPr>
      </w:pPr>
      <w:r w:rsidRPr="00FD5AFB">
        <w:rPr>
          <w:b/>
          <w:lang w:val="sr-Latn-BA"/>
        </w:rPr>
        <w:t>Posledice:</w:t>
      </w:r>
    </w:p>
    <w:p w14:paraId="1EAD9F55" w14:textId="77777777" w:rsidR="0042037E" w:rsidRPr="00FD5AFB" w:rsidRDefault="007642FB" w:rsidP="00D60484">
      <w:pPr>
        <w:spacing w:line="360" w:lineRule="auto"/>
        <w:ind w:firstLine="720"/>
        <w:rPr>
          <w:lang w:val="sr-Latn-BA"/>
        </w:rPr>
      </w:pPr>
      <w:r w:rsidRPr="00FD5AFB">
        <w:rPr>
          <w:lang w:val="sr-Latn-BA"/>
        </w:rPr>
        <w:t>Podaci o premijeri filma su obrisani.</w:t>
      </w:r>
    </w:p>
    <w:p w14:paraId="05C636CE" w14:textId="77777777" w:rsidR="0042037E" w:rsidRPr="00FD5AFB" w:rsidRDefault="0042037E" w:rsidP="00D60484">
      <w:pPr>
        <w:spacing w:line="360" w:lineRule="auto"/>
        <w:ind w:firstLine="720"/>
        <w:rPr>
          <w:b/>
          <w:lang w:val="sr-Latn-BA"/>
        </w:rPr>
      </w:pPr>
      <w:r w:rsidRPr="00FD5AFB">
        <w:rPr>
          <w:b/>
          <w:lang w:val="sr-Latn-BA"/>
        </w:rPr>
        <w:t>Dijagram sekvence:</w:t>
      </w:r>
    </w:p>
    <w:p w14:paraId="203135C9" w14:textId="77777777" w:rsidR="003A2E16" w:rsidRPr="00FD5AFB" w:rsidRDefault="003A2E16" w:rsidP="00D60484">
      <w:pPr>
        <w:spacing w:line="360" w:lineRule="auto"/>
        <w:ind w:firstLine="720"/>
        <w:rPr>
          <w:b/>
          <w:lang w:val="sr-Latn-BA"/>
        </w:rPr>
      </w:pPr>
      <w:r w:rsidRPr="00FD5AFB">
        <w:rPr>
          <w:b/>
          <w:highlight w:val="yellow"/>
          <w:lang w:val="sr-Latn-BA"/>
        </w:rPr>
        <w:t>...</w:t>
      </w:r>
    </w:p>
    <w:p w14:paraId="1AE9154C" w14:textId="2ACB8445" w:rsidR="00786068" w:rsidRPr="00FD5AFB" w:rsidRDefault="00CD1574" w:rsidP="00F1153E">
      <w:pPr>
        <w:pStyle w:val="Heading2"/>
        <w:spacing w:line="276" w:lineRule="auto"/>
        <w:rPr>
          <w:lang w:val="sr-Latn-BA"/>
        </w:rPr>
      </w:pPr>
      <w:bookmarkStart w:id="18" w:name="_Toc86110208"/>
      <w:r>
        <w:rPr>
          <w:lang w:val="sr-Latn-BA"/>
        </w:rPr>
        <w:t>Pretraga proizvoda</w:t>
      </w:r>
      <w:bookmarkEnd w:id="18"/>
    </w:p>
    <w:p w14:paraId="7AE2BDB4" w14:textId="77777777" w:rsidR="007E0B43" w:rsidRPr="00FD5AFB" w:rsidRDefault="007E0B43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Kratak opis:</w:t>
      </w:r>
    </w:p>
    <w:p w14:paraId="67948BF6" w14:textId="2C0A4A7F" w:rsidR="007E0B43" w:rsidRPr="00FD5AFB" w:rsidRDefault="003317AF" w:rsidP="00F1153E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 xml:space="preserve">Korisnik pretražuje proizvod po </w:t>
      </w:r>
      <w:r w:rsidR="00B800A1">
        <w:rPr>
          <w:lang w:val="sr-Latn-BA"/>
        </w:rPr>
        <w:t>nazivu</w:t>
      </w:r>
      <w:r w:rsidR="00C50A60" w:rsidRPr="00FD5AFB">
        <w:rPr>
          <w:lang w:val="sr-Latn-BA"/>
        </w:rPr>
        <w:t>.</w:t>
      </w:r>
    </w:p>
    <w:p w14:paraId="48CA5A06" w14:textId="77777777" w:rsidR="007E0B43" w:rsidRPr="00FD5AFB" w:rsidRDefault="007E0B43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lastRenderedPageBreak/>
        <w:t>Akteri:</w:t>
      </w:r>
    </w:p>
    <w:p w14:paraId="3B93B2DE" w14:textId="77777777" w:rsidR="00CD1574" w:rsidRDefault="00CD1574" w:rsidP="00F1153E">
      <w:pPr>
        <w:pStyle w:val="BodyText"/>
        <w:keepNext/>
        <w:spacing w:line="276" w:lineRule="auto"/>
        <w:rPr>
          <w:lang w:val="sr-Latn-BA"/>
        </w:rPr>
      </w:pPr>
      <w:r w:rsidRPr="00CD1574">
        <w:rPr>
          <w:lang w:val="sr-Latn-BA"/>
        </w:rPr>
        <w:t xml:space="preserve">Administrator, radnik </w:t>
      </w:r>
    </w:p>
    <w:p w14:paraId="28A2F53A" w14:textId="485337E2" w:rsidR="007E0B43" w:rsidRPr="00FD5AFB" w:rsidRDefault="007E0B43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Preduslovi:</w:t>
      </w:r>
    </w:p>
    <w:p w14:paraId="0EA67390" w14:textId="04EC3716" w:rsidR="007E0B43" w:rsidRPr="00FD5AFB" w:rsidRDefault="00CD1574" w:rsidP="00F1153E">
      <w:pPr>
        <w:pStyle w:val="BodyText"/>
        <w:spacing w:line="276" w:lineRule="auto"/>
        <w:rPr>
          <w:i/>
          <w:lang w:val="sr-Latn-BA"/>
        </w:rPr>
      </w:pPr>
      <w:r w:rsidRPr="00CD1574">
        <w:rPr>
          <w:lang w:val="sr-Latn-BA"/>
        </w:rPr>
        <w:t>Korisnik je prijavljen</w:t>
      </w:r>
      <w:r w:rsidR="00C6009E" w:rsidRPr="00FD5AFB">
        <w:rPr>
          <w:i/>
          <w:lang w:val="sr-Latn-BA"/>
        </w:rPr>
        <w:t>.</w:t>
      </w:r>
    </w:p>
    <w:p w14:paraId="22AC0559" w14:textId="77777777" w:rsidR="007E0B43" w:rsidRPr="00FD5AFB" w:rsidRDefault="007E0B43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Osnovni tok:</w:t>
      </w:r>
    </w:p>
    <w:p w14:paraId="1B868D17" w14:textId="77777777" w:rsidR="00B800A1" w:rsidRPr="00940973" w:rsidRDefault="00B800A1" w:rsidP="00B800A1">
      <w:pPr>
        <w:pStyle w:val="BodyText"/>
        <w:numPr>
          <w:ilvl w:val="0"/>
          <w:numId w:val="34"/>
        </w:numPr>
        <w:rPr>
          <w:lang w:val="sr-Latn-BA"/>
        </w:rPr>
      </w:pPr>
      <w:r w:rsidRPr="000C681A">
        <w:rPr>
          <w:lang w:val="sr-Latn-BA"/>
        </w:rPr>
        <w:t xml:space="preserve">Odabrati karticu  </w:t>
      </w:r>
      <w:r>
        <w:rPr>
          <w:i/>
          <w:lang w:val="sr-Latn-BA"/>
        </w:rPr>
        <w:t>Products.</w:t>
      </w:r>
    </w:p>
    <w:p w14:paraId="13DF655A" w14:textId="77777777" w:rsidR="00B800A1" w:rsidRPr="00940973" w:rsidRDefault="00B800A1" w:rsidP="00B800A1">
      <w:pPr>
        <w:pStyle w:val="BodyText"/>
        <w:numPr>
          <w:ilvl w:val="0"/>
          <w:numId w:val="34"/>
        </w:numPr>
        <w:rPr>
          <w:lang w:val="sr-Latn-BA"/>
        </w:rPr>
      </w:pPr>
      <w:r>
        <w:rPr>
          <w:iCs/>
          <w:lang w:val="sr-Latn-BA"/>
        </w:rPr>
        <w:t>U polje za pretragu uneti naziv proizvoda</w:t>
      </w:r>
    </w:p>
    <w:p w14:paraId="33D095C1" w14:textId="33173C90" w:rsidR="00B800A1" w:rsidRDefault="00B800A1" w:rsidP="00B800A1">
      <w:pPr>
        <w:pStyle w:val="BodyText"/>
        <w:numPr>
          <w:ilvl w:val="0"/>
          <w:numId w:val="34"/>
        </w:numPr>
        <w:rPr>
          <w:lang w:val="sr-Latn-BA"/>
        </w:rPr>
      </w:pPr>
      <w:r>
        <w:rPr>
          <w:iCs/>
          <w:lang w:val="sr-Latn-BA"/>
        </w:rPr>
        <w:t>Ukoliko proizvod pronađen, prikazan je u listi proizvoda.</w:t>
      </w:r>
    </w:p>
    <w:p w14:paraId="027F060B" w14:textId="6A073F60" w:rsidR="00B800A1" w:rsidRPr="00B800A1" w:rsidRDefault="00B800A1" w:rsidP="00B800A1">
      <w:pPr>
        <w:pStyle w:val="BodyText"/>
        <w:numPr>
          <w:ilvl w:val="0"/>
          <w:numId w:val="34"/>
        </w:numPr>
        <w:rPr>
          <w:lang w:val="sr-Latn-BA"/>
        </w:rPr>
      </w:pPr>
      <w:r w:rsidRPr="00B800A1">
        <w:rPr>
          <w:iCs/>
          <w:lang w:val="sr-Latn-BA"/>
        </w:rPr>
        <w:t>Ukoliko proizvod nije pronađen, korisnik dobija poruku da proizvod nije pronađen</w:t>
      </w:r>
      <w:r>
        <w:rPr>
          <w:iCs/>
          <w:lang w:val="sr-Latn-BA"/>
        </w:rPr>
        <w:t>.</w:t>
      </w:r>
    </w:p>
    <w:p w14:paraId="06790FE1" w14:textId="640DDA5D" w:rsidR="007E0B43" w:rsidRPr="00B800A1" w:rsidRDefault="00FB657E" w:rsidP="00B800A1">
      <w:pPr>
        <w:pStyle w:val="BodyText"/>
        <w:ind w:left="405" w:firstLine="315"/>
        <w:rPr>
          <w:lang w:val="sr-Latn-BA"/>
        </w:rPr>
      </w:pPr>
      <w:r w:rsidRPr="00B800A1">
        <w:rPr>
          <w:b/>
          <w:bCs/>
          <w:lang w:val="sr-Latn-BA"/>
        </w:rPr>
        <w:t>Izuze</w:t>
      </w:r>
      <w:r w:rsidR="007E0B43" w:rsidRPr="00B800A1">
        <w:rPr>
          <w:b/>
          <w:bCs/>
          <w:lang w:val="sr-Latn-BA"/>
        </w:rPr>
        <w:t>ci:</w:t>
      </w:r>
    </w:p>
    <w:p w14:paraId="6D62E661" w14:textId="77777777" w:rsidR="007E0B43" w:rsidRPr="00FD5AFB" w:rsidRDefault="00F67B3E" w:rsidP="00F1153E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Nema.</w:t>
      </w:r>
    </w:p>
    <w:p w14:paraId="062D078F" w14:textId="77777777" w:rsidR="007E0B43" w:rsidRPr="00FD5AFB" w:rsidRDefault="007E0B43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Posledice:</w:t>
      </w:r>
    </w:p>
    <w:p w14:paraId="0887B738" w14:textId="7658F2F9" w:rsidR="007E0B43" w:rsidRPr="00FD5AFB" w:rsidRDefault="00B800A1" w:rsidP="00F1153E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Pronađen je traženi proizvod</w:t>
      </w:r>
      <w:r w:rsidR="00601403" w:rsidRPr="00FD5AFB">
        <w:rPr>
          <w:lang w:val="sr-Latn-BA"/>
        </w:rPr>
        <w:t>.</w:t>
      </w:r>
    </w:p>
    <w:p w14:paraId="598C90A5" w14:textId="77777777" w:rsidR="007E0B43" w:rsidRPr="00FD5AFB" w:rsidRDefault="007E0B43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Dijagram sekvence:</w:t>
      </w:r>
    </w:p>
    <w:p w14:paraId="0095F7B7" w14:textId="77777777" w:rsidR="007E0B43" w:rsidRPr="00FD5AFB" w:rsidRDefault="007E0B43" w:rsidP="00F1153E">
      <w:pPr>
        <w:pStyle w:val="BodyText"/>
        <w:spacing w:line="276" w:lineRule="auto"/>
        <w:rPr>
          <w:lang w:val="sr-Latn-BA"/>
        </w:rPr>
      </w:pPr>
      <w:r w:rsidRPr="00FD5AFB">
        <w:rPr>
          <w:highlight w:val="yellow"/>
          <w:lang w:val="sr-Latn-BA"/>
        </w:rPr>
        <w:t>...</w:t>
      </w:r>
    </w:p>
    <w:p w14:paraId="144CDEEE" w14:textId="16E8362D" w:rsidR="00786068" w:rsidRPr="00FD5AFB" w:rsidRDefault="00786068" w:rsidP="00F1153E">
      <w:pPr>
        <w:pStyle w:val="Heading2"/>
        <w:spacing w:line="276" w:lineRule="auto"/>
        <w:rPr>
          <w:lang w:val="sr-Latn-BA"/>
        </w:rPr>
      </w:pPr>
      <w:bookmarkStart w:id="19" w:name="_Toc86110209"/>
      <w:r w:rsidRPr="00FD5AFB">
        <w:rPr>
          <w:lang w:val="sr-Latn-BA"/>
        </w:rPr>
        <w:t xml:space="preserve">Pregled </w:t>
      </w:r>
      <w:r w:rsidR="00CD1574">
        <w:rPr>
          <w:lang w:val="sr-Latn-BA"/>
        </w:rPr>
        <w:t>radnika</w:t>
      </w:r>
      <w:bookmarkEnd w:id="19"/>
    </w:p>
    <w:p w14:paraId="641113D2" w14:textId="77777777" w:rsidR="007E0B43" w:rsidRPr="00FD5AFB" w:rsidRDefault="007E0B43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Kratak opis:</w:t>
      </w:r>
    </w:p>
    <w:p w14:paraId="707B4759" w14:textId="1A8B6297" w:rsidR="00B800A1" w:rsidRDefault="00B800A1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>
        <w:rPr>
          <w:lang w:val="sr-Latn-BA"/>
        </w:rPr>
        <w:t>Prikaz stranice</w:t>
      </w:r>
      <w:r w:rsidRPr="000C681A">
        <w:rPr>
          <w:lang w:val="sr-Latn-BA"/>
        </w:rPr>
        <w:t xml:space="preserve"> sa </w:t>
      </w:r>
      <w:r>
        <w:rPr>
          <w:lang w:val="sr-Latn-BA"/>
        </w:rPr>
        <w:t xml:space="preserve">podacima </w:t>
      </w:r>
      <w:r w:rsidRPr="000C681A">
        <w:rPr>
          <w:lang w:val="sr-Latn-BA"/>
        </w:rPr>
        <w:t xml:space="preserve"> u kojoj se nalaze</w:t>
      </w:r>
      <w:r>
        <w:rPr>
          <w:lang w:val="sr-Latn-BA"/>
        </w:rPr>
        <w:t xml:space="preserve"> svi radnici koji poseduju nalog.</w:t>
      </w:r>
      <w:r w:rsidRPr="00FD5AFB">
        <w:rPr>
          <w:b/>
          <w:bCs/>
          <w:lang w:val="sr-Latn-BA"/>
        </w:rPr>
        <w:t xml:space="preserve"> </w:t>
      </w:r>
    </w:p>
    <w:p w14:paraId="6B31C13E" w14:textId="7681E6AC" w:rsidR="007E0B43" w:rsidRPr="00FD5AFB" w:rsidRDefault="007E0B43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Akteri:</w:t>
      </w:r>
    </w:p>
    <w:p w14:paraId="6ECF488E" w14:textId="0BE20FEE" w:rsidR="007E0B43" w:rsidRPr="00FD5AFB" w:rsidRDefault="007E0B43" w:rsidP="00F1153E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Administrator.</w:t>
      </w:r>
    </w:p>
    <w:p w14:paraId="211F521E" w14:textId="77777777" w:rsidR="007E0B43" w:rsidRPr="00FD5AFB" w:rsidRDefault="007E0B43" w:rsidP="00F1153E">
      <w:pPr>
        <w:pStyle w:val="BodyText"/>
        <w:keepNext/>
        <w:spacing w:line="276" w:lineRule="auto"/>
        <w:ind w:left="0" w:firstLine="720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Preduslovi:</w:t>
      </w:r>
    </w:p>
    <w:p w14:paraId="499E1D58" w14:textId="08DB830E" w:rsidR="007E0B43" w:rsidRPr="00FD5AFB" w:rsidRDefault="00CD1574" w:rsidP="00F1153E">
      <w:pPr>
        <w:pStyle w:val="BodyText"/>
        <w:spacing w:line="276" w:lineRule="auto"/>
        <w:rPr>
          <w:lang w:val="sr-Latn-BA"/>
        </w:rPr>
      </w:pPr>
      <w:r w:rsidRPr="00CD1574">
        <w:rPr>
          <w:lang w:val="sr-Latn-BA"/>
        </w:rPr>
        <w:t>Korisnik je prijavljen</w:t>
      </w:r>
      <w:r w:rsidR="00D92DE9" w:rsidRPr="00FD5AFB">
        <w:rPr>
          <w:i/>
          <w:lang w:val="sr-Latn-BA"/>
        </w:rPr>
        <w:t>.</w:t>
      </w:r>
    </w:p>
    <w:p w14:paraId="51D887A5" w14:textId="77777777" w:rsidR="007E0B43" w:rsidRPr="00FD5AFB" w:rsidRDefault="007E0B43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Osnovni tok:</w:t>
      </w:r>
    </w:p>
    <w:p w14:paraId="0D8AF9EA" w14:textId="77777777" w:rsidR="00B800A1" w:rsidRPr="000C681A" w:rsidRDefault="00B800A1" w:rsidP="00B800A1">
      <w:pPr>
        <w:pStyle w:val="BodyText"/>
        <w:numPr>
          <w:ilvl w:val="0"/>
          <w:numId w:val="6"/>
        </w:numPr>
        <w:rPr>
          <w:lang w:val="sr-Latn-BA"/>
        </w:rPr>
      </w:pPr>
      <w:r w:rsidRPr="000C681A">
        <w:rPr>
          <w:lang w:val="sr-Latn-BA"/>
        </w:rPr>
        <w:t xml:space="preserve">Odabrati karticu  </w:t>
      </w:r>
      <w:r>
        <w:rPr>
          <w:i/>
          <w:lang w:val="sr-Latn-BA"/>
        </w:rPr>
        <w:t>Employees</w:t>
      </w:r>
      <w:r w:rsidRPr="000C681A">
        <w:rPr>
          <w:i/>
          <w:lang w:val="sr-Latn-BA"/>
        </w:rPr>
        <w:t>.</w:t>
      </w:r>
    </w:p>
    <w:p w14:paraId="61B802B1" w14:textId="56DA268A" w:rsidR="0025395B" w:rsidRPr="00B800A1" w:rsidRDefault="00B800A1" w:rsidP="00B800A1">
      <w:pPr>
        <w:pStyle w:val="BodyText"/>
        <w:numPr>
          <w:ilvl w:val="0"/>
          <w:numId w:val="6"/>
        </w:numPr>
        <w:rPr>
          <w:lang w:val="sr-Latn-BA"/>
        </w:rPr>
      </w:pPr>
      <w:r>
        <w:rPr>
          <w:lang w:val="sr-Latn-BA"/>
        </w:rPr>
        <w:t>Prikazuje se stranica sa svim radnicima koji poseduju nalog</w:t>
      </w:r>
      <w:r w:rsidRPr="000C681A">
        <w:rPr>
          <w:lang w:val="sr-Latn-BA"/>
        </w:rPr>
        <w:t>.</w:t>
      </w:r>
    </w:p>
    <w:p w14:paraId="6B4C236E" w14:textId="77777777" w:rsidR="007E0B43" w:rsidRPr="00FD5AFB" w:rsidRDefault="00FB657E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Izuze</w:t>
      </w:r>
      <w:r w:rsidR="007E0B43" w:rsidRPr="00FD5AFB">
        <w:rPr>
          <w:b/>
          <w:bCs/>
          <w:lang w:val="sr-Latn-BA"/>
        </w:rPr>
        <w:t>ci:</w:t>
      </w:r>
    </w:p>
    <w:p w14:paraId="62F818B6" w14:textId="77777777" w:rsidR="007E0B43" w:rsidRPr="00FD5AFB" w:rsidRDefault="0025395B" w:rsidP="00F1153E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Nema.</w:t>
      </w:r>
    </w:p>
    <w:p w14:paraId="62D8F1BB" w14:textId="77777777" w:rsidR="007E0B43" w:rsidRPr="00FD5AFB" w:rsidRDefault="007E0B43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Posledice:</w:t>
      </w:r>
    </w:p>
    <w:p w14:paraId="0CCDDFF5" w14:textId="77777777" w:rsidR="00B800A1" w:rsidRPr="000C681A" w:rsidRDefault="00B800A1" w:rsidP="00B800A1">
      <w:pPr>
        <w:pStyle w:val="BodyText"/>
        <w:rPr>
          <w:lang w:val="sr-Latn-BA"/>
        </w:rPr>
      </w:pPr>
      <w:r w:rsidRPr="000C681A">
        <w:rPr>
          <w:lang w:val="sr-Latn-BA"/>
        </w:rPr>
        <w:t>Tekuća stranica je stranica sa</w:t>
      </w:r>
      <w:r>
        <w:rPr>
          <w:lang w:val="sr-Latn-BA"/>
        </w:rPr>
        <w:t xml:space="preserve"> listom</w:t>
      </w:r>
      <w:r w:rsidRPr="000C681A">
        <w:rPr>
          <w:lang w:val="sr-Latn-BA"/>
        </w:rPr>
        <w:t xml:space="preserve"> </w:t>
      </w:r>
      <w:r>
        <w:rPr>
          <w:lang w:val="sr-Latn-BA"/>
        </w:rPr>
        <w:t>radnikaa koji poseduju nalog</w:t>
      </w:r>
      <w:r w:rsidRPr="000C681A">
        <w:rPr>
          <w:lang w:val="sr-Latn-BA"/>
        </w:rPr>
        <w:t>.</w:t>
      </w:r>
    </w:p>
    <w:p w14:paraId="20EF47A1" w14:textId="77777777" w:rsidR="007E0B43" w:rsidRPr="00FD5AFB" w:rsidRDefault="007E0B43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Dijagram sekvence:</w:t>
      </w:r>
    </w:p>
    <w:p w14:paraId="169BA124" w14:textId="77777777" w:rsidR="00EF3DBB" w:rsidRPr="00FD5AFB" w:rsidRDefault="007E0B43" w:rsidP="00F1153E">
      <w:pPr>
        <w:pStyle w:val="BodyText"/>
        <w:spacing w:line="276" w:lineRule="auto"/>
        <w:rPr>
          <w:lang w:val="sr-Latn-BA"/>
        </w:rPr>
      </w:pPr>
      <w:r w:rsidRPr="00FD5AFB">
        <w:rPr>
          <w:highlight w:val="yellow"/>
          <w:lang w:val="sr-Latn-BA"/>
        </w:rPr>
        <w:t>...</w:t>
      </w:r>
    </w:p>
    <w:p w14:paraId="31CD1489" w14:textId="77777777" w:rsidR="00CD1574" w:rsidRPr="00FE36F8" w:rsidRDefault="00CD1574" w:rsidP="006C138E">
      <w:pPr>
        <w:pStyle w:val="Heading2"/>
        <w:rPr>
          <w:lang w:val="sr-Latn-BA"/>
        </w:rPr>
      </w:pPr>
      <w:bookmarkStart w:id="20" w:name="_Toc85837218"/>
      <w:bookmarkStart w:id="21" w:name="_Toc86110210"/>
      <w:r>
        <w:rPr>
          <w:lang w:val="sr-Latn-BA"/>
        </w:rPr>
        <w:lastRenderedPageBreak/>
        <w:t>Kreiranje naloga</w:t>
      </w:r>
      <w:r w:rsidRPr="000C681A">
        <w:rPr>
          <w:lang w:val="sr-Latn-BA"/>
        </w:rPr>
        <w:t xml:space="preserve"> </w:t>
      </w:r>
      <w:r>
        <w:rPr>
          <w:lang w:val="sr-Latn-BA"/>
        </w:rPr>
        <w:t>radnku</w:t>
      </w:r>
      <w:bookmarkEnd w:id="20"/>
      <w:bookmarkEnd w:id="21"/>
    </w:p>
    <w:p w14:paraId="65A3B6A2" w14:textId="77777777" w:rsidR="00EF3DBB" w:rsidRPr="00FD5AFB" w:rsidRDefault="00EF3DBB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Kratak opis:</w:t>
      </w:r>
    </w:p>
    <w:p w14:paraId="712D2A9E" w14:textId="77777777" w:rsidR="00B800A1" w:rsidRPr="000C681A" w:rsidRDefault="00B800A1" w:rsidP="00B800A1">
      <w:pPr>
        <w:pStyle w:val="BodyText"/>
        <w:spacing w:line="240" w:lineRule="auto"/>
        <w:rPr>
          <w:lang w:val="sr-Latn-BA"/>
        </w:rPr>
      </w:pPr>
      <w:r>
        <w:rPr>
          <w:lang w:val="sr-Latn-BA"/>
        </w:rPr>
        <w:t>Kreiranje naloga zaposlenom licu u administraciji</w:t>
      </w:r>
      <w:r w:rsidRPr="000C681A">
        <w:rPr>
          <w:lang w:val="sr-Latn-BA"/>
        </w:rPr>
        <w:t>.</w:t>
      </w:r>
    </w:p>
    <w:p w14:paraId="74F49CCA" w14:textId="77777777" w:rsidR="00EF3DBB" w:rsidRPr="00FD5AFB" w:rsidRDefault="00EF3DBB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Akteri:</w:t>
      </w:r>
    </w:p>
    <w:p w14:paraId="672FEBBD" w14:textId="77777777" w:rsidR="00EF3DBB" w:rsidRPr="00FD5AFB" w:rsidRDefault="00EF3DBB" w:rsidP="00F1153E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Administrator.</w:t>
      </w:r>
    </w:p>
    <w:p w14:paraId="3473A354" w14:textId="77777777" w:rsidR="00EF3DBB" w:rsidRPr="00FD5AFB" w:rsidRDefault="00EF3DBB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Preduslovi:</w:t>
      </w:r>
    </w:p>
    <w:p w14:paraId="534D960C" w14:textId="31B9AC0B" w:rsidR="00EF3DBB" w:rsidRPr="00FD5AFB" w:rsidRDefault="00CD1574" w:rsidP="00F1153E">
      <w:pPr>
        <w:pStyle w:val="BodyText"/>
        <w:spacing w:line="276" w:lineRule="auto"/>
        <w:rPr>
          <w:lang w:val="sr-Latn-BA"/>
        </w:rPr>
      </w:pPr>
      <w:r w:rsidRPr="00CD1574">
        <w:rPr>
          <w:lang w:val="sr-Latn-BA"/>
        </w:rPr>
        <w:t>Korisnik je prijavljen</w:t>
      </w:r>
      <w:r w:rsidR="00EF3DBB" w:rsidRPr="00FD5AFB">
        <w:rPr>
          <w:lang w:val="sr-Latn-BA"/>
        </w:rPr>
        <w:t>.</w:t>
      </w:r>
    </w:p>
    <w:p w14:paraId="62821D9A" w14:textId="77777777" w:rsidR="00EF3DBB" w:rsidRPr="00FD5AFB" w:rsidRDefault="00EF3DBB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Osnovni tok:</w:t>
      </w:r>
    </w:p>
    <w:p w14:paraId="31E4E9B6" w14:textId="77777777" w:rsidR="00B800A1" w:rsidRPr="000C681A" w:rsidRDefault="00B800A1" w:rsidP="00B800A1">
      <w:pPr>
        <w:pStyle w:val="BodyText"/>
        <w:numPr>
          <w:ilvl w:val="0"/>
          <w:numId w:val="36"/>
        </w:numPr>
        <w:rPr>
          <w:lang w:val="sr-Latn-BA"/>
        </w:rPr>
      </w:pPr>
      <w:r w:rsidRPr="000C681A">
        <w:rPr>
          <w:lang w:val="sr-Latn-BA"/>
        </w:rPr>
        <w:t xml:space="preserve">Odabrati karticu  </w:t>
      </w:r>
      <w:r>
        <w:rPr>
          <w:i/>
          <w:lang w:val="sr-Latn-BA"/>
        </w:rPr>
        <w:t>Employees</w:t>
      </w:r>
      <w:r w:rsidRPr="000C681A">
        <w:rPr>
          <w:i/>
          <w:lang w:val="sr-Latn-BA"/>
        </w:rPr>
        <w:t>.</w:t>
      </w:r>
    </w:p>
    <w:p w14:paraId="35E6C542" w14:textId="77777777" w:rsidR="00B800A1" w:rsidRDefault="00B800A1" w:rsidP="00B800A1">
      <w:pPr>
        <w:pStyle w:val="BodyText"/>
        <w:numPr>
          <w:ilvl w:val="0"/>
          <w:numId w:val="36"/>
        </w:numPr>
        <w:rPr>
          <w:lang w:val="sr-Latn-BA"/>
        </w:rPr>
      </w:pPr>
      <w:r>
        <w:rPr>
          <w:lang w:val="sr-Latn-BA"/>
        </w:rPr>
        <w:t xml:space="preserve">Kliknuti na dugme </w:t>
      </w:r>
      <w:r>
        <w:rPr>
          <w:i/>
          <w:iCs/>
          <w:lang w:val="sr-Latn-BA"/>
        </w:rPr>
        <w:t>Add new empoyee</w:t>
      </w:r>
      <w:r w:rsidRPr="000C681A">
        <w:rPr>
          <w:lang w:val="sr-Latn-BA"/>
        </w:rPr>
        <w:t>.</w:t>
      </w:r>
    </w:p>
    <w:p w14:paraId="712A3C28" w14:textId="77777777" w:rsidR="00B800A1" w:rsidRPr="000C681A" w:rsidRDefault="00B800A1" w:rsidP="00B800A1">
      <w:pPr>
        <w:pStyle w:val="BodyText"/>
        <w:numPr>
          <w:ilvl w:val="0"/>
          <w:numId w:val="36"/>
        </w:numPr>
        <w:rPr>
          <w:lang w:val="sr-Latn-BA"/>
        </w:rPr>
      </w:pPr>
      <w:r>
        <w:rPr>
          <w:lang w:val="sr-Latn-BA"/>
        </w:rPr>
        <w:t>Korisniku se prikazuje stranica sa formom za dodavanje novog radnika</w:t>
      </w:r>
      <w:r w:rsidRPr="000C681A">
        <w:rPr>
          <w:lang w:val="sr-Latn-BA"/>
        </w:rPr>
        <w:t>.</w:t>
      </w:r>
    </w:p>
    <w:p w14:paraId="7C52B9CC" w14:textId="77777777" w:rsidR="00B800A1" w:rsidRPr="000C681A" w:rsidRDefault="00B800A1" w:rsidP="00B800A1">
      <w:pPr>
        <w:pStyle w:val="BodyText"/>
        <w:numPr>
          <w:ilvl w:val="0"/>
          <w:numId w:val="36"/>
        </w:numPr>
        <w:rPr>
          <w:lang w:val="sr-Latn-BA"/>
        </w:rPr>
      </w:pPr>
      <w:r>
        <w:rPr>
          <w:lang w:val="sr-Latn-BA"/>
        </w:rPr>
        <w:t>U formi je potrebno popuniti podatke za ime i prezime radnika, korisničko ime i lozinku.</w:t>
      </w:r>
    </w:p>
    <w:p w14:paraId="0CAEBD46" w14:textId="4053017E" w:rsidR="00B800A1" w:rsidRPr="00881DB4" w:rsidRDefault="00B800A1" w:rsidP="00B800A1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 xml:space="preserve">Validacija podataka [izuzetak: </w:t>
      </w:r>
      <w:bookmarkStart w:id="22" w:name="_Hlk86108456"/>
      <w:r w:rsidR="00527E2D" w:rsidRPr="00527E2D">
        <w:rPr>
          <w:lang w:val="sr-Latn-BA"/>
        </w:rPr>
        <w:t>Ovo polje je obavezno</w:t>
      </w:r>
      <w:bookmarkEnd w:id="22"/>
      <w:r>
        <w:rPr>
          <w:lang w:val="sr-Latn-CS"/>
        </w:rPr>
        <w:t>, korisničko ime zauzeto, lozinka nema mala i velika slova, brojeve i manja je od 8 karaktera].</w:t>
      </w:r>
      <w:r w:rsidRPr="00881DB4">
        <w:rPr>
          <w:lang w:val="sr-Latn-BA"/>
        </w:rPr>
        <w:t xml:space="preserve"> </w:t>
      </w:r>
    </w:p>
    <w:p w14:paraId="269FEB24" w14:textId="77777777" w:rsidR="00B800A1" w:rsidRPr="00881DB4" w:rsidRDefault="00B800A1" w:rsidP="00B800A1">
      <w:pPr>
        <w:pStyle w:val="BodyText"/>
        <w:numPr>
          <w:ilvl w:val="0"/>
          <w:numId w:val="36"/>
        </w:numPr>
        <w:rPr>
          <w:lang w:val="sr-Latn-BA"/>
        </w:rPr>
      </w:pPr>
      <w:r>
        <w:rPr>
          <w:lang w:val="sr-Latn-BA"/>
        </w:rPr>
        <w:t xml:space="preserve">Ukoliko je validacija upešna korisnik klikom na dugme </w:t>
      </w:r>
      <w:r>
        <w:rPr>
          <w:i/>
          <w:iCs/>
          <w:lang w:val="sr-Latn-BA"/>
        </w:rPr>
        <w:t xml:space="preserve">Save </w:t>
      </w:r>
      <w:r>
        <w:rPr>
          <w:lang w:val="sr-Latn-BA"/>
        </w:rPr>
        <w:t>čuva unete podatke</w:t>
      </w:r>
      <w:r w:rsidRPr="000C681A">
        <w:rPr>
          <w:i/>
          <w:lang w:val="sr-Latn-BA"/>
        </w:rPr>
        <w:t>.</w:t>
      </w:r>
    </w:p>
    <w:p w14:paraId="600C8D35" w14:textId="77777777" w:rsidR="00B800A1" w:rsidRPr="00461B05" w:rsidRDefault="00B800A1" w:rsidP="00B800A1">
      <w:pPr>
        <w:pStyle w:val="BodyText"/>
        <w:numPr>
          <w:ilvl w:val="0"/>
          <w:numId w:val="36"/>
        </w:numPr>
        <w:rPr>
          <w:lang w:val="sr-Latn-BA"/>
        </w:rPr>
      </w:pPr>
      <w:r w:rsidRPr="000C681A">
        <w:rPr>
          <w:lang w:val="sr-Latn-BA"/>
        </w:rPr>
        <w:t>Vrši se ažuriranje baze podataka</w:t>
      </w:r>
    </w:p>
    <w:p w14:paraId="133A924B" w14:textId="77777777" w:rsidR="00EF3DBB" w:rsidRPr="00FD5AFB" w:rsidRDefault="00EF3DBB" w:rsidP="00F1153E">
      <w:pPr>
        <w:pStyle w:val="BodyText"/>
        <w:spacing w:line="276" w:lineRule="auto"/>
        <w:ind w:left="1440"/>
        <w:rPr>
          <w:lang w:val="sr-Latn-BA"/>
        </w:rPr>
      </w:pPr>
    </w:p>
    <w:p w14:paraId="490AFFBE" w14:textId="77777777" w:rsidR="00EF3DBB" w:rsidRPr="00FD5AFB" w:rsidRDefault="00EF3DBB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Izuzeci:</w:t>
      </w:r>
    </w:p>
    <w:p w14:paraId="383490EA" w14:textId="77777777" w:rsidR="00B800A1" w:rsidRPr="00FD5AFB" w:rsidRDefault="00EF3DBB" w:rsidP="00B800A1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[</w:t>
      </w:r>
      <w:r w:rsidR="00B800A1">
        <w:rPr>
          <w:i/>
          <w:iCs/>
          <w:lang w:val="sr-Latn-BA"/>
        </w:rPr>
        <w:t>Ovo polje je obavezno</w:t>
      </w:r>
      <w:r w:rsidR="0046601A" w:rsidRPr="00FD5AFB">
        <w:rPr>
          <w:i/>
          <w:iCs/>
          <w:lang w:val="sr-Latn-BA"/>
        </w:rPr>
        <w:t>.</w:t>
      </w:r>
      <w:r w:rsidR="007647CD" w:rsidRPr="00FD5AFB">
        <w:rPr>
          <w:lang w:val="sr-Latn-BA"/>
        </w:rPr>
        <w:t xml:space="preserve">] </w:t>
      </w:r>
      <w:r w:rsidR="00B800A1" w:rsidRPr="00FD5AFB">
        <w:rPr>
          <w:lang w:val="sr-Latn-BA"/>
        </w:rPr>
        <w:t xml:space="preserve">Prikazuje se obaveštenje </w:t>
      </w:r>
      <w:r w:rsidR="00B800A1">
        <w:rPr>
          <w:lang w:val="sr-Latn-BA"/>
        </w:rPr>
        <w:t>da polje koje je prazno mora da ima podatak kako bi podaci bili sačuvani</w:t>
      </w:r>
      <w:r w:rsidR="00B800A1" w:rsidRPr="00FD5AFB">
        <w:rPr>
          <w:lang w:val="sr-Latn-BA"/>
        </w:rPr>
        <w:t>.</w:t>
      </w:r>
    </w:p>
    <w:p w14:paraId="4367C741" w14:textId="2C3A0267" w:rsidR="00B800A1" w:rsidRDefault="00A04B06" w:rsidP="00F1153E">
      <w:pPr>
        <w:pStyle w:val="BodyText"/>
        <w:keepNext/>
        <w:spacing w:line="276" w:lineRule="auto"/>
        <w:rPr>
          <w:lang w:val="sr-Latn-BA"/>
        </w:rPr>
      </w:pPr>
      <w:r w:rsidRPr="00FD5AFB">
        <w:rPr>
          <w:lang w:val="sr-Latn-BA"/>
        </w:rPr>
        <w:t>[</w:t>
      </w:r>
      <w:r w:rsidR="00B800A1">
        <w:rPr>
          <w:i/>
          <w:iCs/>
          <w:lang w:val="sr-Latn-BA"/>
        </w:rPr>
        <w:t>Korisničko ime zauzeto</w:t>
      </w:r>
      <w:r w:rsidR="00B800A1" w:rsidRPr="00FD5AFB">
        <w:rPr>
          <w:i/>
          <w:iCs/>
          <w:lang w:val="sr-Latn-BA"/>
        </w:rPr>
        <w:t>.</w:t>
      </w:r>
      <w:r w:rsidR="00B800A1" w:rsidRPr="00FD5AFB">
        <w:rPr>
          <w:lang w:val="sr-Latn-BA"/>
        </w:rPr>
        <w:t>]</w:t>
      </w:r>
      <w:r w:rsidR="00B800A1" w:rsidRPr="00B800A1">
        <w:rPr>
          <w:lang w:val="sr-Latn-BA"/>
        </w:rPr>
        <w:t xml:space="preserve"> </w:t>
      </w:r>
      <w:r w:rsidR="00B800A1">
        <w:rPr>
          <w:lang w:val="sr-Latn-BA"/>
        </w:rPr>
        <w:t>korisnička imena svakog registrovanog radnika su jedinstvena.</w:t>
      </w:r>
    </w:p>
    <w:p w14:paraId="487B0129" w14:textId="717FABBE" w:rsidR="00B800A1" w:rsidRDefault="00B800A1" w:rsidP="00F1153E">
      <w:pPr>
        <w:pStyle w:val="BodyText"/>
        <w:keepNext/>
        <w:spacing w:line="276" w:lineRule="auto"/>
        <w:rPr>
          <w:lang w:val="sr-Latn-BA"/>
        </w:rPr>
      </w:pPr>
      <w:r w:rsidRPr="00FD5AFB">
        <w:rPr>
          <w:lang w:val="sr-Latn-BA"/>
        </w:rPr>
        <w:t>[</w:t>
      </w:r>
      <w:r w:rsidRPr="00B800A1">
        <w:rPr>
          <w:i/>
          <w:iCs/>
          <w:lang w:val="sr-Latn-CS"/>
        </w:rPr>
        <w:t>Lozinka nema mala i velika slova, brojeve i manja je od 8 karaktera</w:t>
      </w:r>
      <w:r w:rsidRPr="00FD5AFB">
        <w:rPr>
          <w:i/>
          <w:iCs/>
          <w:lang w:val="sr-Latn-BA"/>
        </w:rPr>
        <w:t>.</w:t>
      </w:r>
      <w:r w:rsidRPr="00FD5AFB">
        <w:rPr>
          <w:lang w:val="sr-Latn-BA"/>
        </w:rPr>
        <w:t>]</w:t>
      </w:r>
      <w:r>
        <w:rPr>
          <w:lang w:val="sr-Latn-BA"/>
        </w:rPr>
        <w:t xml:space="preserve"> Da bi lozinka bila validna mora zadovoljiti date kriterijume.</w:t>
      </w:r>
    </w:p>
    <w:p w14:paraId="06B8A6CD" w14:textId="16AE9A72" w:rsidR="00EF3DBB" w:rsidRPr="00FD5AFB" w:rsidRDefault="00B800A1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 xml:space="preserve"> </w:t>
      </w:r>
      <w:r w:rsidR="00EF3DBB" w:rsidRPr="00FD5AFB">
        <w:rPr>
          <w:b/>
          <w:bCs/>
          <w:lang w:val="sr-Latn-BA"/>
        </w:rPr>
        <w:t>Posledice:</w:t>
      </w:r>
    </w:p>
    <w:p w14:paraId="74E3CC74" w14:textId="6893DD59" w:rsidR="00EF3DBB" w:rsidRPr="00FD5AFB" w:rsidRDefault="00B800A1" w:rsidP="00F1153E">
      <w:pPr>
        <w:pStyle w:val="BodyText"/>
        <w:keepNext/>
        <w:spacing w:line="276" w:lineRule="auto"/>
        <w:rPr>
          <w:lang w:val="sr-Latn-BA"/>
        </w:rPr>
      </w:pPr>
      <w:r>
        <w:rPr>
          <w:lang w:val="sr-Latn-BA"/>
        </w:rPr>
        <w:t>Kreiran nalog radnika</w:t>
      </w:r>
      <w:r w:rsidR="00EF3DBB" w:rsidRPr="00FD5AFB">
        <w:rPr>
          <w:lang w:val="sr-Latn-BA"/>
        </w:rPr>
        <w:t>.</w:t>
      </w:r>
    </w:p>
    <w:p w14:paraId="62277101" w14:textId="77777777" w:rsidR="00EF3DBB" w:rsidRPr="00FD5AFB" w:rsidRDefault="00EF3DBB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Dijagram sekvence:</w:t>
      </w:r>
    </w:p>
    <w:p w14:paraId="1E271EBD" w14:textId="77777777" w:rsidR="00EF3DBB" w:rsidRPr="00FD5AFB" w:rsidRDefault="00EF3DBB" w:rsidP="00F1153E">
      <w:pPr>
        <w:pStyle w:val="BodyText"/>
        <w:spacing w:line="276" w:lineRule="auto"/>
        <w:rPr>
          <w:lang w:val="sr-Latn-BA"/>
        </w:rPr>
      </w:pPr>
      <w:r w:rsidRPr="00FD5AFB">
        <w:rPr>
          <w:highlight w:val="yellow"/>
          <w:lang w:val="sr-Latn-BA"/>
        </w:rPr>
        <w:t>...</w:t>
      </w:r>
    </w:p>
    <w:p w14:paraId="5DD2F74C" w14:textId="77777777" w:rsidR="00EF3DBB" w:rsidRPr="00FD5AFB" w:rsidRDefault="00EF3DBB" w:rsidP="00F1153E">
      <w:pPr>
        <w:pStyle w:val="BodyText"/>
        <w:spacing w:line="276" w:lineRule="auto"/>
        <w:rPr>
          <w:lang w:val="sr-Latn-BA"/>
        </w:rPr>
      </w:pPr>
    </w:p>
    <w:p w14:paraId="05003A4D" w14:textId="77777777" w:rsidR="00CD1574" w:rsidRPr="000C681A" w:rsidRDefault="00CD1574" w:rsidP="006C138E">
      <w:pPr>
        <w:pStyle w:val="Heading2"/>
        <w:rPr>
          <w:lang w:val="sr-Latn-BA"/>
        </w:rPr>
      </w:pPr>
      <w:bookmarkStart w:id="23" w:name="_Toc85837219"/>
      <w:bookmarkStart w:id="24" w:name="_Toc86110211"/>
      <w:r>
        <w:rPr>
          <w:lang w:val="sr-Latn-BA"/>
        </w:rPr>
        <w:t>Brisanje naloga radnika</w:t>
      </w:r>
      <w:bookmarkEnd w:id="23"/>
      <w:bookmarkEnd w:id="24"/>
    </w:p>
    <w:p w14:paraId="44DE6D10" w14:textId="77777777" w:rsidR="00EF3DBB" w:rsidRPr="00FD5AFB" w:rsidRDefault="00EF3DBB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Kratak opis:</w:t>
      </w:r>
    </w:p>
    <w:p w14:paraId="240ADE80" w14:textId="5856F996" w:rsidR="00EF3DBB" w:rsidRPr="00FD5AFB" w:rsidRDefault="00B800A1" w:rsidP="00F1153E">
      <w:pPr>
        <w:pStyle w:val="BodyText"/>
        <w:keepNext/>
        <w:spacing w:line="276" w:lineRule="auto"/>
        <w:rPr>
          <w:lang w:val="sr-Latn-BA"/>
        </w:rPr>
      </w:pPr>
      <w:r>
        <w:rPr>
          <w:lang w:val="sr-Latn-BA"/>
        </w:rPr>
        <w:t>Brisanje naloga odabranog radnika</w:t>
      </w:r>
      <w:r w:rsidR="00EF3DBB" w:rsidRPr="00FD5AFB">
        <w:rPr>
          <w:lang w:val="sr-Latn-BA"/>
        </w:rPr>
        <w:t>.</w:t>
      </w:r>
    </w:p>
    <w:p w14:paraId="500691B7" w14:textId="77777777" w:rsidR="00EF3DBB" w:rsidRPr="00FD5AFB" w:rsidRDefault="00EF3DBB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Akteri:</w:t>
      </w:r>
    </w:p>
    <w:p w14:paraId="271102AE" w14:textId="77777777" w:rsidR="00EF3DBB" w:rsidRPr="00FD5AFB" w:rsidRDefault="00EF3DBB" w:rsidP="00F1153E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Administrator.</w:t>
      </w:r>
    </w:p>
    <w:p w14:paraId="52A0A7F3" w14:textId="77777777" w:rsidR="00EF3DBB" w:rsidRPr="00FD5AFB" w:rsidRDefault="00EF3DBB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lastRenderedPageBreak/>
        <w:t>Preduslovi:</w:t>
      </w:r>
    </w:p>
    <w:p w14:paraId="30815DB6" w14:textId="6DF4ECC6" w:rsidR="00CD1574" w:rsidRDefault="00CD1574" w:rsidP="00F1153E">
      <w:pPr>
        <w:pStyle w:val="BodyText"/>
        <w:keepNext/>
        <w:spacing w:line="276" w:lineRule="auto"/>
        <w:rPr>
          <w:lang w:val="sr-Latn-BA"/>
        </w:rPr>
      </w:pPr>
      <w:r w:rsidRPr="00CD1574">
        <w:rPr>
          <w:lang w:val="sr-Latn-BA"/>
        </w:rPr>
        <w:t>Korisnik je prijavljen</w:t>
      </w:r>
      <w:r>
        <w:rPr>
          <w:lang w:val="sr-Latn-BA"/>
        </w:rPr>
        <w:t>.</w:t>
      </w:r>
    </w:p>
    <w:p w14:paraId="604C45C4" w14:textId="4C8F4CC7" w:rsidR="00EF3DBB" w:rsidRPr="00FD5AFB" w:rsidRDefault="00EF3DBB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Osnovni tok:</w:t>
      </w:r>
    </w:p>
    <w:p w14:paraId="43F6F680" w14:textId="77777777" w:rsidR="00B800A1" w:rsidRDefault="00B800A1" w:rsidP="00B800A1">
      <w:pPr>
        <w:pStyle w:val="BodyText"/>
        <w:numPr>
          <w:ilvl w:val="0"/>
          <w:numId w:val="10"/>
        </w:numPr>
        <w:rPr>
          <w:lang w:val="sr-Latn-BA"/>
        </w:rPr>
      </w:pPr>
      <w:r w:rsidRPr="000C681A">
        <w:rPr>
          <w:lang w:val="sr-Latn-BA"/>
        </w:rPr>
        <w:t xml:space="preserve">Odabrati karticu  </w:t>
      </w:r>
      <w:r>
        <w:rPr>
          <w:i/>
          <w:lang w:val="sr-Latn-BA"/>
        </w:rPr>
        <w:t>Employees</w:t>
      </w:r>
      <w:r w:rsidRPr="000C681A">
        <w:rPr>
          <w:lang w:val="sr-Latn-BA"/>
        </w:rPr>
        <w:t>.</w:t>
      </w:r>
    </w:p>
    <w:p w14:paraId="745B7732" w14:textId="77777777" w:rsidR="00B800A1" w:rsidRPr="00FE36F8" w:rsidRDefault="00B800A1" w:rsidP="00B800A1">
      <w:pPr>
        <w:pStyle w:val="BodyText"/>
        <w:numPr>
          <w:ilvl w:val="0"/>
          <w:numId w:val="10"/>
        </w:numPr>
        <w:rPr>
          <w:lang w:val="sr-Latn-BA"/>
        </w:rPr>
      </w:pPr>
      <w:r>
        <w:rPr>
          <w:lang w:val="sr-Latn-BA"/>
        </w:rPr>
        <w:t xml:space="preserve">Pored određenog radnika kojem želimo da izbrišemo nalog kliknemo na dugme </w:t>
      </w:r>
      <w:r>
        <w:rPr>
          <w:i/>
          <w:iCs/>
          <w:lang w:val="sr-Latn-BA"/>
        </w:rPr>
        <w:t>Delete.</w:t>
      </w:r>
    </w:p>
    <w:p w14:paraId="73F8AC2D" w14:textId="77777777" w:rsidR="00B800A1" w:rsidRDefault="00B800A1" w:rsidP="00B800A1">
      <w:pPr>
        <w:pStyle w:val="BodyText"/>
        <w:numPr>
          <w:ilvl w:val="0"/>
          <w:numId w:val="10"/>
        </w:numPr>
        <w:rPr>
          <w:lang w:val="sr-Latn-BA"/>
        </w:rPr>
      </w:pPr>
      <w:r>
        <w:rPr>
          <w:lang w:val="sr-Latn-BA"/>
        </w:rPr>
        <w:t>Korisnik dobija poruku da li je siguran da želi da izbriše nalog radnika.</w:t>
      </w:r>
    </w:p>
    <w:p w14:paraId="25F233A9" w14:textId="77777777" w:rsidR="00B800A1" w:rsidRDefault="00B800A1" w:rsidP="00B800A1">
      <w:pPr>
        <w:pStyle w:val="BodyText"/>
        <w:numPr>
          <w:ilvl w:val="1"/>
          <w:numId w:val="10"/>
        </w:numPr>
        <w:rPr>
          <w:lang w:val="sr-Latn-BA"/>
        </w:rPr>
      </w:pPr>
      <w:r>
        <w:rPr>
          <w:lang w:val="sr-Latn-BA"/>
        </w:rPr>
        <w:t>Ukoliko je korisnik siguran, dati nalog se briše i uklanja sa liste radnika.</w:t>
      </w:r>
    </w:p>
    <w:p w14:paraId="57B490DE" w14:textId="77777777" w:rsidR="00B800A1" w:rsidRPr="000C681A" w:rsidRDefault="00B800A1" w:rsidP="00B800A1">
      <w:pPr>
        <w:pStyle w:val="BodyText"/>
        <w:numPr>
          <w:ilvl w:val="1"/>
          <w:numId w:val="10"/>
        </w:numPr>
        <w:rPr>
          <w:lang w:val="sr-Latn-BA"/>
        </w:rPr>
      </w:pPr>
      <w:r>
        <w:rPr>
          <w:lang w:val="sr-Latn-BA"/>
        </w:rPr>
        <w:t>Ukoliko korisnik nije siguran akcija se prekida, nalog nije izbrisan.</w:t>
      </w:r>
    </w:p>
    <w:p w14:paraId="19B9FB9A" w14:textId="774D2E32" w:rsidR="00EF3DBB" w:rsidRPr="00B800A1" w:rsidRDefault="00B800A1" w:rsidP="00B800A1">
      <w:pPr>
        <w:pStyle w:val="BodyText"/>
        <w:numPr>
          <w:ilvl w:val="0"/>
          <w:numId w:val="10"/>
        </w:numPr>
        <w:rPr>
          <w:lang w:val="sr-Latn-BA"/>
        </w:rPr>
      </w:pPr>
      <w:r w:rsidRPr="000C681A">
        <w:rPr>
          <w:lang w:val="sr-Latn-BA"/>
        </w:rPr>
        <w:t>Vrši se ažuriranje baze podataka.</w:t>
      </w:r>
    </w:p>
    <w:p w14:paraId="0EF6032A" w14:textId="77777777" w:rsidR="00EF3DBB" w:rsidRPr="00FD5AFB" w:rsidRDefault="00EF3DBB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Izuzeci:</w:t>
      </w:r>
    </w:p>
    <w:p w14:paraId="0EE408ED" w14:textId="07788FED" w:rsidR="00EF3DBB" w:rsidRPr="00FD5AFB" w:rsidRDefault="00B800A1" w:rsidP="00F1153E">
      <w:pPr>
        <w:pStyle w:val="BodyText"/>
        <w:keepNext/>
        <w:spacing w:line="276" w:lineRule="auto"/>
        <w:rPr>
          <w:i/>
          <w:iCs/>
          <w:lang w:val="sr-Latn-BA"/>
        </w:rPr>
      </w:pPr>
      <w:r>
        <w:rPr>
          <w:lang w:val="sr-Latn-BA"/>
        </w:rPr>
        <w:t>Nema.</w:t>
      </w:r>
    </w:p>
    <w:p w14:paraId="5D371515" w14:textId="77777777" w:rsidR="00EF3DBB" w:rsidRPr="00FD5AFB" w:rsidRDefault="00EF3DBB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Posledice:</w:t>
      </w:r>
    </w:p>
    <w:p w14:paraId="2530AE2F" w14:textId="455C14E2" w:rsidR="00EF3DBB" w:rsidRPr="00FD5AFB" w:rsidRDefault="00B800A1" w:rsidP="00F1153E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Nalog radnika je izbrisan</w:t>
      </w:r>
      <w:r w:rsidR="00EF3DBB" w:rsidRPr="00FD5AFB">
        <w:rPr>
          <w:lang w:val="sr-Latn-BA"/>
        </w:rPr>
        <w:t>.</w:t>
      </w:r>
    </w:p>
    <w:p w14:paraId="5796F599" w14:textId="77777777" w:rsidR="00F67B3E" w:rsidRPr="00FD5AFB" w:rsidRDefault="00EF3DBB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Dijagram sekvence:</w:t>
      </w:r>
    </w:p>
    <w:p w14:paraId="5558D515" w14:textId="77777777" w:rsidR="00EF3DBB" w:rsidRPr="00FD5AFB" w:rsidRDefault="00EF3DBB" w:rsidP="00F1153E">
      <w:pPr>
        <w:pStyle w:val="BodyText"/>
        <w:spacing w:line="276" w:lineRule="auto"/>
        <w:rPr>
          <w:lang w:val="sr-Latn-BA"/>
        </w:rPr>
      </w:pPr>
      <w:r w:rsidRPr="00FD5AFB">
        <w:rPr>
          <w:highlight w:val="yellow"/>
          <w:lang w:val="sr-Latn-BA"/>
        </w:rPr>
        <w:t>...</w:t>
      </w:r>
    </w:p>
    <w:p w14:paraId="11CDD9D0" w14:textId="25A928AC" w:rsidR="00CD1574" w:rsidRPr="00CD1574" w:rsidRDefault="00CD1574" w:rsidP="006C138E">
      <w:pPr>
        <w:pStyle w:val="Heading2"/>
        <w:rPr>
          <w:lang w:val="sr-Latn-BA"/>
        </w:rPr>
      </w:pPr>
      <w:bookmarkStart w:id="25" w:name="_Toc85837220"/>
      <w:bookmarkStart w:id="26" w:name="_Toc86110212"/>
      <w:r w:rsidRPr="000C681A">
        <w:rPr>
          <w:lang w:val="sr-Latn-BA"/>
        </w:rPr>
        <w:t xml:space="preserve">Pregled </w:t>
      </w:r>
      <w:r>
        <w:rPr>
          <w:lang w:val="sr-Latn-BA"/>
        </w:rPr>
        <w:t>firmi sa kojima data firma sarađuje</w:t>
      </w:r>
      <w:bookmarkEnd w:id="25"/>
      <w:bookmarkEnd w:id="26"/>
    </w:p>
    <w:p w14:paraId="55918D31" w14:textId="77777777" w:rsidR="00F67B3E" w:rsidRPr="00FD5AFB" w:rsidRDefault="00BA7F23" w:rsidP="00F1153E">
      <w:pPr>
        <w:spacing w:line="276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Kratak opis:</w:t>
      </w:r>
    </w:p>
    <w:p w14:paraId="45F5E323" w14:textId="5D292739" w:rsidR="00B800A1" w:rsidRDefault="00B800A1" w:rsidP="00B800A1">
      <w:pPr>
        <w:pStyle w:val="BodyText"/>
        <w:keepNext/>
        <w:rPr>
          <w:b/>
          <w:bCs/>
          <w:lang w:val="sr-Latn-BA"/>
        </w:rPr>
      </w:pPr>
      <w:r>
        <w:rPr>
          <w:lang w:val="sr-Latn-BA"/>
        </w:rPr>
        <w:t>Prikaz</w:t>
      </w:r>
      <w:r w:rsidRPr="000C681A">
        <w:rPr>
          <w:lang w:val="sr-Latn-BA"/>
        </w:rPr>
        <w:t xml:space="preserve"> stranice sa </w:t>
      </w:r>
      <w:r>
        <w:rPr>
          <w:lang w:val="sr-Latn-BA"/>
        </w:rPr>
        <w:t>podacima</w:t>
      </w:r>
      <w:r w:rsidRPr="000C681A">
        <w:rPr>
          <w:lang w:val="sr-Latn-BA"/>
        </w:rPr>
        <w:t xml:space="preserve"> u kojoj se nalaze</w:t>
      </w:r>
      <w:r>
        <w:rPr>
          <w:lang w:val="sr-Latn-BA"/>
        </w:rPr>
        <w:t xml:space="preserve"> sve firme sa kojima data firma posluje odnosno pruža svoje usluge(isporučuje proizvode u ovom slučaju).</w:t>
      </w:r>
      <w:r w:rsidRPr="000C681A">
        <w:rPr>
          <w:b/>
          <w:bCs/>
          <w:lang w:val="sr-Latn-BA"/>
        </w:rPr>
        <w:t xml:space="preserve"> </w:t>
      </w:r>
    </w:p>
    <w:p w14:paraId="4A21903B" w14:textId="77777777" w:rsidR="00BA7F23" w:rsidRPr="00FD5AFB" w:rsidRDefault="00BA7F23" w:rsidP="00F1153E">
      <w:pPr>
        <w:spacing w:line="276" w:lineRule="auto"/>
        <w:ind w:left="720"/>
        <w:rPr>
          <w:lang w:val="sr-Latn-BA"/>
        </w:rPr>
      </w:pPr>
    </w:p>
    <w:p w14:paraId="04A6FC2E" w14:textId="77777777" w:rsidR="00BA7F23" w:rsidRPr="00FD5AFB" w:rsidRDefault="00BA7F23" w:rsidP="00F1153E">
      <w:pPr>
        <w:spacing w:line="276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Akteri:</w:t>
      </w:r>
    </w:p>
    <w:p w14:paraId="152534E6" w14:textId="41634540" w:rsidR="00BA7F23" w:rsidRPr="00FD5AFB" w:rsidRDefault="00CD1574" w:rsidP="00F1153E">
      <w:pPr>
        <w:spacing w:line="276" w:lineRule="auto"/>
        <w:ind w:left="720"/>
        <w:rPr>
          <w:lang w:val="sr-Latn-BA"/>
        </w:rPr>
      </w:pPr>
      <w:r w:rsidRPr="00CD1574">
        <w:rPr>
          <w:lang w:val="sr-Latn-BA"/>
        </w:rPr>
        <w:t>Administrator, radnik</w:t>
      </w:r>
      <w:r w:rsidR="00BA7F23" w:rsidRPr="00FD5AFB">
        <w:rPr>
          <w:lang w:val="sr-Latn-BA"/>
        </w:rPr>
        <w:t>.</w:t>
      </w:r>
    </w:p>
    <w:p w14:paraId="4F6B1A45" w14:textId="77777777" w:rsidR="00BA7F23" w:rsidRPr="00FD5AFB" w:rsidRDefault="00BA7F23" w:rsidP="00F1153E">
      <w:pPr>
        <w:spacing w:line="276" w:lineRule="auto"/>
        <w:ind w:left="720"/>
        <w:rPr>
          <w:lang w:val="sr-Latn-BA"/>
        </w:rPr>
      </w:pPr>
    </w:p>
    <w:p w14:paraId="53C8C13A" w14:textId="22258C9F" w:rsidR="00CD1574" w:rsidRPr="00CD1574" w:rsidRDefault="00BA7F23" w:rsidP="00CD1574">
      <w:pPr>
        <w:spacing w:line="276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Preduslovi:</w:t>
      </w:r>
    </w:p>
    <w:p w14:paraId="37364DC1" w14:textId="57A9A4D6" w:rsidR="00BA7F23" w:rsidRPr="00FD5AFB" w:rsidRDefault="00CD1574" w:rsidP="00CD1574">
      <w:pPr>
        <w:spacing w:line="276" w:lineRule="auto"/>
        <w:ind w:left="720"/>
        <w:rPr>
          <w:lang w:val="sr-Latn-BA"/>
        </w:rPr>
      </w:pPr>
      <w:r w:rsidRPr="00CD1574">
        <w:rPr>
          <w:lang w:val="sr-Latn-BA"/>
        </w:rPr>
        <w:t>Korisnik je prijavljen</w:t>
      </w:r>
      <w:r w:rsidR="00BA7F23" w:rsidRPr="00FD5AFB">
        <w:rPr>
          <w:lang w:val="sr-Latn-BA"/>
        </w:rPr>
        <w:t>.</w:t>
      </w:r>
    </w:p>
    <w:p w14:paraId="3951C52C" w14:textId="77777777" w:rsidR="00BA7F23" w:rsidRPr="00FD5AFB" w:rsidRDefault="00BA7F23" w:rsidP="00F1153E">
      <w:pPr>
        <w:spacing w:line="276" w:lineRule="auto"/>
        <w:ind w:left="720"/>
        <w:rPr>
          <w:lang w:val="sr-Latn-BA"/>
        </w:rPr>
      </w:pPr>
    </w:p>
    <w:p w14:paraId="1105FD95" w14:textId="77777777" w:rsidR="00BA7F23" w:rsidRPr="00FD5AFB" w:rsidRDefault="00BA7F23" w:rsidP="00C316D5">
      <w:pPr>
        <w:spacing w:line="360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Osnovni tok:</w:t>
      </w:r>
    </w:p>
    <w:p w14:paraId="426F77EF" w14:textId="77777777" w:rsidR="00B800A1" w:rsidRDefault="00B800A1" w:rsidP="00B800A1">
      <w:pPr>
        <w:pStyle w:val="BodyText"/>
        <w:numPr>
          <w:ilvl w:val="0"/>
          <w:numId w:val="20"/>
        </w:numPr>
        <w:rPr>
          <w:lang w:val="sr-Latn-BA"/>
        </w:rPr>
      </w:pPr>
      <w:r w:rsidRPr="000C681A">
        <w:rPr>
          <w:lang w:val="sr-Latn-BA"/>
        </w:rPr>
        <w:t xml:space="preserve">Odabrati karticu  </w:t>
      </w:r>
      <w:r>
        <w:rPr>
          <w:i/>
          <w:lang w:val="sr-Latn-BA"/>
        </w:rPr>
        <w:t>Customers</w:t>
      </w:r>
      <w:r w:rsidRPr="000C681A">
        <w:rPr>
          <w:lang w:val="sr-Latn-BA"/>
        </w:rPr>
        <w:t>.</w:t>
      </w:r>
    </w:p>
    <w:p w14:paraId="1428BD47" w14:textId="4958E2AA" w:rsidR="00035501" w:rsidRPr="00FD5AFB" w:rsidRDefault="00B800A1" w:rsidP="00B800A1">
      <w:pPr>
        <w:numPr>
          <w:ilvl w:val="0"/>
          <w:numId w:val="20"/>
        </w:numPr>
        <w:spacing w:line="360" w:lineRule="auto"/>
        <w:rPr>
          <w:lang w:val="sr-Latn-BA"/>
        </w:rPr>
      </w:pPr>
      <w:r>
        <w:rPr>
          <w:lang w:val="sr-Latn-BA"/>
        </w:rPr>
        <w:t>Prikazuje se stranica sa svim firmama sa kojima data firma posluje</w:t>
      </w:r>
    </w:p>
    <w:p w14:paraId="79F2146C" w14:textId="77777777" w:rsidR="00035501" w:rsidRPr="00FD5AFB" w:rsidRDefault="00035501" w:rsidP="00F1153E">
      <w:pPr>
        <w:spacing w:line="276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Izuzeci:</w:t>
      </w:r>
    </w:p>
    <w:p w14:paraId="570665F3" w14:textId="77777777" w:rsidR="00064CB1" w:rsidRPr="00FD5AFB" w:rsidRDefault="00035501" w:rsidP="006E2E51">
      <w:pPr>
        <w:spacing w:line="276" w:lineRule="auto"/>
        <w:ind w:left="720"/>
        <w:rPr>
          <w:lang w:val="sr-Latn-BA"/>
        </w:rPr>
      </w:pPr>
      <w:r w:rsidRPr="00FD5AFB">
        <w:rPr>
          <w:lang w:val="sr-Latn-BA"/>
        </w:rPr>
        <w:t>Nema.</w:t>
      </w:r>
    </w:p>
    <w:p w14:paraId="2B81F8B7" w14:textId="77777777" w:rsidR="00035501" w:rsidRPr="00FD5AFB" w:rsidRDefault="00064CB1" w:rsidP="00F1153E">
      <w:pPr>
        <w:spacing w:line="276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Posledice</w:t>
      </w:r>
      <w:r w:rsidR="00035501" w:rsidRPr="00FD5AFB">
        <w:rPr>
          <w:b/>
          <w:lang w:val="sr-Latn-BA"/>
        </w:rPr>
        <w:t>:</w:t>
      </w:r>
    </w:p>
    <w:p w14:paraId="4A54EB7B" w14:textId="77777777" w:rsidR="00B800A1" w:rsidRPr="000C681A" w:rsidRDefault="00B800A1" w:rsidP="00B800A1">
      <w:pPr>
        <w:pStyle w:val="BodyText"/>
        <w:keepNext/>
        <w:rPr>
          <w:bCs/>
          <w:lang w:val="sr-Latn-BA"/>
        </w:rPr>
      </w:pPr>
      <w:r>
        <w:rPr>
          <w:lang w:val="sr-Latn-BA"/>
        </w:rPr>
        <w:t>Teku</w:t>
      </w:r>
      <w:r w:rsidRPr="000C681A">
        <w:rPr>
          <w:lang w:val="sr-Latn-BA"/>
        </w:rPr>
        <w:t xml:space="preserve">ća stranica je stranica </w:t>
      </w:r>
      <w:r>
        <w:rPr>
          <w:lang w:val="sr-Latn-BA"/>
        </w:rPr>
        <w:t>svih firmi sa kojima firma sarađuje.</w:t>
      </w:r>
    </w:p>
    <w:p w14:paraId="156B022F" w14:textId="77777777" w:rsidR="00064CB1" w:rsidRPr="00FD5AFB" w:rsidRDefault="00064CB1" w:rsidP="00F1153E">
      <w:pPr>
        <w:spacing w:line="276" w:lineRule="auto"/>
        <w:ind w:left="720"/>
        <w:rPr>
          <w:lang w:val="sr-Latn-BA"/>
        </w:rPr>
      </w:pPr>
    </w:p>
    <w:p w14:paraId="2FF4DFE7" w14:textId="2E7E7229" w:rsidR="00064CB1" w:rsidRDefault="00CD1574" w:rsidP="00F1153E">
      <w:pPr>
        <w:spacing w:line="276" w:lineRule="auto"/>
        <w:ind w:left="720"/>
        <w:rPr>
          <w:b/>
          <w:lang w:val="sr-Latn-BA"/>
        </w:rPr>
      </w:pPr>
      <w:r>
        <w:rPr>
          <w:b/>
          <w:lang w:val="sr-Latn-BA"/>
        </w:rPr>
        <w:t>Dijagram sekvence:</w:t>
      </w:r>
    </w:p>
    <w:p w14:paraId="43EE49A3" w14:textId="35E62320" w:rsidR="00CD1574" w:rsidRPr="00FD5AFB" w:rsidRDefault="00CD1574" w:rsidP="00F1153E">
      <w:pPr>
        <w:spacing w:line="276" w:lineRule="auto"/>
        <w:ind w:left="720"/>
        <w:rPr>
          <w:b/>
          <w:lang w:val="sr-Latn-BA"/>
        </w:rPr>
      </w:pPr>
      <w:r w:rsidRPr="00CD1574">
        <w:rPr>
          <w:b/>
          <w:highlight w:val="yellow"/>
          <w:lang w:val="sr-Latn-BA"/>
        </w:rPr>
        <w:t>...</w:t>
      </w:r>
    </w:p>
    <w:p w14:paraId="603E7549" w14:textId="77777777" w:rsidR="00AB5646" w:rsidRPr="00FD5AFB" w:rsidRDefault="00AB5646" w:rsidP="006E2E51">
      <w:pPr>
        <w:spacing w:line="276" w:lineRule="auto"/>
        <w:rPr>
          <w:b/>
          <w:lang w:val="sr-Latn-BA"/>
        </w:rPr>
      </w:pPr>
    </w:p>
    <w:p w14:paraId="363C8282" w14:textId="77777777" w:rsidR="00CD1574" w:rsidRPr="000C681A" w:rsidRDefault="00CD1574" w:rsidP="006C138E">
      <w:pPr>
        <w:pStyle w:val="Heading2"/>
        <w:rPr>
          <w:lang w:val="sr-Latn-BA"/>
        </w:rPr>
      </w:pPr>
      <w:bookmarkStart w:id="27" w:name="_Toc85837221"/>
      <w:bookmarkStart w:id="28" w:name="_Toc86110213"/>
      <w:r>
        <w:rPr>
          <w:lang w:val="sr-Latn-BA"/>
        </w:rPr>
        <w:lastRenderedPageBreak/>
        <w:t>Dodavanje firmi sa kojima data firma sarađuje</w:t>
      </w:r>
      <w:bookmarkEnd w:id="27"/>
      <w:bookmarkEnd w:id="28"/>
    </w:p>
    <w:p w14:paraId="762DF72C" w14:textId="77777777" w:rsidR="007E0B43" w:rsidRPr="00FD5AFB" w:rsidRDefault="007E0B43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Kratak opis:</w:t>
      </w:r>
    </w:p>
    <w:p w14:paraId="7C02DC3C" w14:textId="77777777" w:rsidR="00B800A1" w:rsidRPr="000C681A" w:rsidRDefault="00B800A1" w:rsidP="00B800A1">
      <w:pPr>
        <w:pStyle w:val="BodyText"/>
        <w:rPr>
          <w:lang w:val="sr-Latn-BA"/>
        </w:rPr>
      </w:pPr>
      <w:r>
        <w:rPr>
          <w:lang w:val="sr-Latn-BA"/>
        </w:rPr>
        <w:t>Unošenje informacija o novoj firmi</w:t>
      </w:r>
      <w:r w:rsidRPr="000C681A">
        <w:rPr>
          <w:lang w:val="sr-Latn-BA"/>
        </w:rPr>
        <w:t>.</w:t>
      </w:r>
    </w:p>
    <w:p w14:paraId="5C1D2B38" w14:textId="77777777" w:rsidR="007E0B43" w:rsidRPr="00FD5AFB" w:rsidRDefault="007E0B43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Akteri:</w:t>
      </w:r>
    </w:p>
    <w:p w14:paraId="660FDE4E" w14:textId="0D1CE6C3" w:rsidR="007E0B43" w:rsidRPr="00FD5AFB" w:rsidRDefault="00CD1574" w:rsidP="00F1153E">
      <w:pPr>
        <w:pStyle w:val="BodyText"/>
        <w:spacing w:line="276" w:lineRule="auto"/>
        <w:rPr>
          <w:lang w:val="sr-Latn-BA"/>
        </w:rPr>
      </w:pPr>
      <w:r w:rsidRPr="00CD1574">
        <w:rPr>
          <w:lang w:val="sr-Latn-BA"/>
        </w:rPr>
        <w:t>Administrator</w:t>
      </w:r>
      <w:r w:rsidR="007E0B43" w:rsidRPr="00FD5AFB">
        <w:rPr>
          <w:lang w:val="sr-Latn-BA"/>
        </w:rPr>
        <w:t>.</w:t>
      </w:r>
    </w:p>
    <w:p w14:paraId="09D043CF" w14:textId="77777777" w:rsidR="007E0B43" w:rsidRPr="00FD5AFB" w:rsidRDefault="007E0B43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Preduslovi:</w:t>
      </w:r>
    </w:p>
    <w:p w14:paraId="15C61E24" w14:textId="6BF633FB" w:rsidR="007E0B43" w:rsidRPr="00FD5AFB" w:rsidRDefault="00CD1574" w:rsidP="00F1153E">
      <w:pPr>
        <w:pStyle w:val="BodyText"/>
        <w:spacing w:line="276" w:lineRule="auto"/>
        <w:rPr>
          <w:i/>
          <w:lang w:val="sr-Latn-BA"/>
        </w:rPr>
      </w:pPr>
      <w:r w:rsidRPr="00CD1574">
        <w:rPr>
          <w:lang w:val="sr-Latn-BA"/>
        </w:rPr>
        <w:t>Korisnik je prijavljen</w:t>
      </w:r>
      <w:r w:rsidR="00BE052C" w:rsidRPr="00FD5AFB">
        <w:rPr>
          <w:i/>
          <w:lang w:val="sr-Latn-BA"/>
        </w:rPr>
        <w:t>.</w:t>
      </w:r>
    </w:p>
    <w:p w14:paraId="6C7EF88F" w14:textId="77777777" w:rsidR="007E0B43" w:rsidRPr="00FD5AFB" w:rsidRDefault="007E0B43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Osnovni tok:</w:t>
      </w:r>
    </w:p>
    <w:p w14:paraId="1C94F17B" w14:textId="77777777" w:rsidR="00B800A1" w:rsidRPr="00D10681" w:rsidRDefault="00B800A1" w:rsidP="00B800A1">
      <w:pPr>
        <w:pStyle w:val="BodyText"/>
        <w:numPr>
          <w:ilvl w:val="0"/>
          <w:numId w:val="39"/>
        </w:numPr>
        <w:ind w:left="1080"/>
        <w:rPr>
          <w:lang w:val="sr-Latn-BA"/>
        </w:rPr>
      </w:pPr>
      <w:r w:rsidRPr="000C681A">
        <w:rPr>
          <w:lang w:val="sr-Latn-BA"/>
        </w:rPr>
        <w:t xml:space="preserve">Odabrati karticu  </w:t>
      </w:r>
      <w:r>
        <w:rPr>
          <w:i/>
          <w:lang w:val="sr-Latn-BA"/>
        </w:rPr>
        <w:t>Customers.</w:t>
      </w:r>
    </w:p>
    <w:p w14:paraId="1900AB1E" w14:textId="77777777" w:rsidR="00B800A1" w:rsidRDefault="00B800A1" w:rsidP="00B800A1">
      <w:pPr>
        <w:pStyle w:val="BodyText"/>
        <w:numPr>
          <w:ilvl w:val="0"/>
          <w:numId w:val="39"/>
        </w:numPr>
        <w:ind w:left="1080"/>
        <w:rPr>
          <w:lang w:val="sr-Latn-BA"/>
        </w:rPr>
      </w:pPr>
      <w:r>
        <w:rPr>
          <w:lang w:val="sr-Latn-BA"/>
        </w:rPr>
        <w:t xml:space="preserve">Kliknuti na dugme </w:t>
      </w:r>
      <w:r>
        <w:rPr>
          <w:i/>
          <w:iCs/>
          <w:lang w:val="sr-Latn-BA"/>
        </w:rPr>
        <w:t>Add new customer</w:t>
      </w:r>
    </w:p>
    <w:p w14:paraId="49B1508D" w14:textId="77777777" w:rsidR="00B800A1" w:rsidRPr="000C681A" w:rsidRDefault="00B800A1" w:rsidP="00B800A1">
      <w:pPr>
        <w:pStyle w:val="BodyText"/>
        <w:numPr>
          <w:ilvl w:val="0"/>
          <w:numId w:val="39"/>
        </w:numPr>
        <w:ind w:left="1080"/>
        <w:rPr>
          <w:lang w:val="sr-Latn-BA"/>
        </w:rPr>
      </w:pPr>
      <w:r>
        <w:rPr>
          <w:lang w:val="sr-Latn-BA"/>
        </w:rPr>
        <w:t>Korisniku se prikazuje stranica sa formom za dodavanje nove firme</w:t>
      </w:r>
      <w:r w:rsidRPr="000C681A">
        <w:rPr>
          <w:lang w:val="sr-Latn-BA"/>
        </w:rPr>
        <w:t>.</w:t>
      </w:r>
    </w:p>
    <w:p w14:paraId="326C02F8" w14:textId="77777777" w:rsidR="00B800A1" w:rsidRPr="000C681A" w:rsidRDefault="00B800A1" w:rsidP="00B800A1">
      <w:pPr>
        <w:pStyle w:val="BodyText"/>
        <w:numPr>
          <w:ilvl w:val="0"/>
          <w:numId w:val="39"/>
        </w:numPr>
        <w:ind w:left="1080"/>
        <w:rPr>
          <w:lang w:val="sr-Latn-BA"/>
        </w:rPr>
      </w:pPr>
      <w:r>
        <w:rPr>
          <w:lang w:val="sr-Latn-BA"/>
        </w:rPr>
        <w:t>U formi se nalaze podaci za dodavanje nove firme</w:t>
      </w:r>
      <w:r w:rsidRPr="000C681A">
        <w:rPr>
          <w:lang w:val="sr-Latn-BA"/>
        </w:rPr>
        <w:t>.</w:t>
      </w:r>
      <w:r>
        <w:rPr>
          <w:lang w:val="sr-Latn-BA"/>
        </w:rPr>
        <w:t xml:space="preserve"> Potrebno je popuniti podatke za naziv, adresu, zip kod, grad, državu i kontakt mail predstavnika firme kao i njegovo ime i prezime.</w:t>
      </w:r>
    </w:p>
    <w:p w14:paraId="74BAC473" w14:textId="6D17D787" w:rsidR="00B800A1" w:rsidRPr="00881DB4" w:rsidRDefault="00B800A1" w:rsidP="00B800A1">
      <w:pPr>
        <w:pStyle w:val="BodyText"/>
        <w:numPr>
          <w:ilvl w:val="0"/>
          <w:numId w:val="39"/>
        </w:numPr>
        <w:ind w:left="1080"/>
        <w:rPr>
          <w:lang w:val="sr-Latn-CS"/>
        </w:rPr>
      </w:pPr>
      <w:r>
        <w:rPr>
          <w:lang w:val="sr-Latn-CS"/>
        </w:rPr>
        <w:t xml:space="preserve">Validacija podataka [izuzetak: </w:t>
      </w:r>
      <w:bookmarkStart w:id="29" w:name="_Hlk86107987"/>
      <w:r w:rsidRPr="00B800A1">
        <w:rPr>
          <w:lang w:val="sr-Latn-BA"/>
        </w:rPr>
        <w:t>Ovo polje je obavezno</w:t>
      </w:r>
      <w:r>
        <w:rPr>
          <w:lang w:val="sr-Latn-CS"/>
        </w:rPr>
        <w:t>;</w:t>
      </w:r>
      <w:r w:rsidR="00527E2D">
        <w:rPr>
          <w:lang w:val="sr-Latn-CS"/>
        </w:rPr>
        <w:t>dozvoljeni su samo brojevi</w:t>
      </w:r>
      <w:bookmarkEnd w:id="29"/>
      <w:r>
        <w:rPr>
          <w:lang w:val="sr-Latn-CS"/>
        </w:rPr>
        <w:t>].</w:t>
      </w:r>
      <w:r w:rsidRPr="00881DB4">
        <w:rPr>
          <w:lang w:val="sr-Latn-BA"/>
        </w:rPr>
        <w:t xml:space="preserve"> </w:t>
      </w:r>
    </w:p>
    <w:p w14:paraId="3C0F603F" w14:textId="77777777" w:rsidR="00B800A1" w:rsidRPr="00881DB4" w:rsidRDefault="00B800A1" w:rsidP="00B800A1">
      <w:pPr>
        <w:pStyle w:val="BodyText"/>
        <w:numPr>
          <w:ilvl w:val="0"/>
          <w:numId w:val="39"/>
        </w:numPr>
        <w:ind w:left="1080"/>
        <w:rPr>
          <w:lang w:val="sr-Latn-BA"/>
        </w:rPr>
      </w:pPr>
      <w:r>
        <w:rPr>
          <w:lang w:val="sr-Latn-BA"/>
        </w:rPr>
        <w:t xml:space="preserve">Ukoliko je validacija upešna korisnik klikom na dugme </w:t>
      </w:r>
      <w:r>
        <w:rPr>
          <w:i/>
          <w:iCs/>
          <w:lang w:val="sr-Latn-BA"/>
        </w:rPr>
        <w:t xml:space="preserve">Save </w:t>
      </w:r>
      <w:r>
        <w:rPr>
          <w:lang w:val="sr-Latn-BA"/>
        </w:rPr>
        <w:t>čuva unete podatke</w:t>
      </w:r>
      <w:r w:rsidRPr="000C681A">
        <w:rPr>
          <w:i/>
          <w:lang w:val="sr-Latn-BA"/>
        </w:rPr>
        <w:t>.</w:t>
      </w:r>
    </w:p>
    <w:p w14:paraId="439F332A" w14:textId="77777777" w:rsidR="00B800A1" w:rsidRDefault="00B800A1" w:rsidP="00B800A1">
      <w:pPr>
        <w:pStyle w:val="BodyText"/>
        <w:keepNext/>
        <w:spacing w:line="276" w:lineRule="auto"/>
        <w:ind w:left="1080"/>
        <w:rPr>
          <w:lang w:val="sr-Latn-BA"/>
        </w:rPr>
      </w:pPr>
      <w:r w:rsidRPr="000C681A">
        <w:rPr>
          <w:lang w:val="sr-Latn-BA"/>
        </w:rPr>
        <w:t>Vrši se ažuriranje baze podataka</w:t>
      </w:r>
    </w:p>
    <w:p w14:paraId="1ABDD3E5" w14:textId="4A308D07" w:rsidR="007E0B43" w:rsidRPr="00FD5AFB" w:rsidRDefault="00FB657E" w:rsidP="00B800A1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Izuze</w:t>
      </w:r>
      <w:r w:rsidR="007E0B43" w:rsidRPr="00FD5AFB">
        <w:rPr>
          <w:b/>
          <w:bCs/>
          <w:lang w:val="sr-Latn-BA"/>
        </w:rPr>
        <w:t>ci:</w:t>
      </w:r>
    </w:p>
    <w:p w14:paraId="5B0C7A3A" w14:textId="77777777" w:rsidR="00527E2D" w:rsidRPr="00FD5AFB" w:rsidRDefault="00527E2D" w:rsidP="00527E2D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[</w:t>
      </w:r>
      <w:r>
        <w:rPr>
          <w:i/>
          <w:iCs/>
          <w:lang w:val="sr-Latn-BA"/>
        </w:rPr>
        <w:t>Ovo polje je obavezno</w:t>
      </w:r>
      <w:r w:rsidRPr="00FD5AFB">
        <w:rPr>
          <w:i/>
          <w:iCs/>
          <w:lang w:val="sr-Latn-BA"/>
        </w:rPr>
        <w:t>.</w:t>
      </w:r>
      <w:r w:rsidRPr="00FD5AFB">
        <w:rPr>
          <w:lang w:val="sr-Latn-BA"/>
        </w:rPr>
        <w:t xml:space="preserve">] Prikazuje se obaveštenje </w:t>
      </w:r>
      <w:r>
        <w:rPr>
          <w:lang w:val="sr-Latn-BA"/>
        </w:rPr>
        <w:t>da polje koje je prazno mora da ima podatak kako bi podaci bili sačuvani</w:t>
      </w:r>
      <w:r w:rsidRPr="00FD5AFB">
        <w:rPr>
          <w:lang w:val="sr-Latn-BA"/>
        </w:rPr>
        <w:t>.</w:t>
      </w:r>
    </w:p>
    <w:p w14:paraId="7F76C8E3" w14:textId="6EBF6D42" w:rsidR="007E0B43" w:rsidRPr="00FD5AFB" w:rsidRDefault="00527E2D" w:rsidP="00F1153E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[</w:t>
      </w:r>
      <w:r w:rsidRPr="00527E2D">
        <w:rPr>
          <w:i/>
          <w:iCs/>
          <w:lang w:val="sr-Latn-CS"/>
        </w:rPr>
        <w:t>Dozvoljeni su samo brojevi</w:t>
      </w:r>
      <w:r w:rsidRPr="00FD5AFB">
        <w:rPr>
          <w:i/>
          <w:iCs/>
          <w:lang w:val="sr-Latn-BA"/>
        </w:rPr>
        <w:t>.</w:t>
      </w:r>
      <w:r w:rsidRPr="00FD5AFB">
        <w:rPr>
          <w:lang w:val="sr-Latn-BA"/>
        </w:rPr>
        <w:t>]</w:t>
      </w:r>
      <w:r>
        <w:rPr>
          <w:lang w:val="sr-Latn-BA"/>
        </w:rPr>
        <w:t xml:space="preserve"> Korisnik može da unesi samo brojeve u polje previđeno za zip.</w:t>
      </w:r>
    </w:p>
    <w:p w14:paraId="0B059E5C" w14:textId="77777777" w:rsidR="007E0B43" w:rsidRPr="00FD5AFB" w:rsidRDefault="007E0B43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Posledice:</w:t>
      </w:r>
    </w:p>
    <w:p w14:paraId="7198E67E" w14:textId="05A1E1D1" w:rsidR="004A39F6" w:rsidRPr="00FD5AFB" w:rsidRDefault="00527E2D" w:rsidP="00F1153E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Uspešno dodati podaci</w:t>
      </w:r>
      <w:r w:rsidR="004A39F6" w:rsidRPr="00FD5AFB">
        <w:rPr>
          <w:lang w:val="sr-Latn-BA"/>
        </w:rPr>
        <w:t>.</w:t>
      </w:r>
    </w:p>
    <w:p w14:paraId="11CF5D06" w14:textId="77777777" w:rsidR="007E0B43" w:rsidRPr="00FD5AFB" w:rsidRDefault="007E0B43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Dijagram sekvence:</w:t>
      </w:r>
    </w:p>
    <w:p w14:paraId="5B305C5C" w14:textId="77777777" w:rsidR="00633E5C" w:rsidRPr="00FD5AFB" w:rsidRDefault="007E0B43" w:rsidP="00F1153E">
      <w:pPr>
        <w:pStyle w:val="BodyText"/>
        <w:spacing w:line="276" w:lineRule="auto"/>
        <w:rPr>
          <w:lang w:val="sr-Latn-BA"/>
        </w:rPr>
      </w:pPr>
      <w:r w:rsidRPr="00FD5AFB">
        <w:rPr>
          <w:highlight w:val="yellow"/>
          <w:lang w:val="sr-Latn-BA"/>
        </w:rPr>
        <w:t>...</w:t>
      </w:r>
    </w:p>
    <w:p w14:paraId="482225D0" w14:textId="77777777" w:rsidR="00CD1574" w:rsidRPr="000C681A" w:rsidRDefault="00CD1574" w:rsidP="006C138E">
      <w:pPr>
        <w:pStyle w:val="Heading2"/>
        <w:rPr>
          <w:lang w:val="sr-Latn-BA"/>
        </w:rPr>
      </w:pPr>
      <w:bookmarkStart w:id="30" w:name="_Toc85837222"/>
      <w:bookmarkStart w:id="31" w:name="_Toc86110214"/>
      <w:r>
        <w:rPr>
          <w:lang w:val="sr-Latn-BA"/>
        </w:rPr>
        <w:t>Brisanje firme sa kojima data firma sarađuje</w:t>
      </w:r>
      <w:bookmarkEnd w:id="30"/>
      <w:bookmarkEnd w:id="31"/>
    </w:p>
    <w:p w14:paraId="5BE54BF7" w14:textId="77777777" w:rsidR="007E0B43" w:rsidRPr="00FD5AFB" w:rsidRDefault="007E0B43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Kratak opis:</w:t>
      </w:r>
    </w:p>
    <w:p w14:paraId="06A017DA" w14:textId="6285B659" w:rsidR="001D618B" w:rsidRPr="00FD5AFB" w:rsidRDefault="00527E2D" w:rsidP="00F1153E">
      <w:pPr>
        <w:pStyle w:val="BodyText"/>
        <w:keepNext/>
        <w:spacing w:line="276" w:lineRule="auto"/>
        <w:rPr>
          <w:lang w:val="sr-Latn-BA"/>
        </w:rPr>
      </w:pPr>
      <w:r>
        <w:rPr>
          <w:lang w:val="sr-Latn-BA"/>
        </w:rPr>
        <w:t>Brisanje odabrane firme</w:t>
      </w:r>
      <w:r w:rsidR="00D872E5" w:rsidRPr="00FD5AFB">
        <w:rPr>
          <w:lang w:val="sr-Latn-BA"/>
        </w:rPr>
        <w:t>.</w:t>
      </w:r>
    </w:p>
    <w:p w14:paraId="46BFC6DC" w14:textId="77777777" w:rsidR="007E0B43" w:rsidRPr="00FD5AFB" w:rsidRDefault="007E0B43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Akteri:</w:t>
      </w:r>
    </w:p>
    <w:p w14:paraId="463CB665" w14:textId="28CD888E" w:rsidR="007E0B43" w:rsidRPr="00FD5AFB" w:rsidRDefault="007E0B43" w:rsidP="00F1153E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Administrator.</w:t>
      </w:r>
    </w:p>
    <w:p w14:paraId="222E1DAE" w14:textId="77777777" w:rsidR="007E0B43" w:rsidRPr="00FD5AFB" w:rsidRDefault="007E0B43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Preduslovi:</w:t>
      </w:r>
    </w:p>
    <w:p w14:paraId="67A3C01B" w14:textId="100DB7B5" w:rsidR="00CD1574" w:rsidRDefault="00CD1574" w:rsidP="00F1153E">
      <w:pPr>
        <w:pStyle w:val="BodyText"/>
        <w:keepNext/>
        <w:spacing w:line="276" w:lineRule="auto"/>
        <w:rPr>
          <w:lang w:val="sr-Latn-BA"/>
        </w:rPr>
      </w:pPr>
      <w:r w:rsidRPr="00CD1574">
        <w:rPr>
          <w:lang w:val="sr-Latn-BA"/>
        </w:rPr>
        <w:t>Korisnik je prijavljen</w:t>
      </w:r>
      <w:r>
        <w:rPr>
          <w:lang w:val="sr-Latn-BA"/>
        </w:rPr>
        <w:t>.</w:t>
      </w:r>
    </w:p>
    <w:p w14:paraId="40A32910" w14:textId="124E79CF" w:rsidR="007E0B43" w:rsidRPr="00FD5AFB" w:rsidRDefault="007E0B43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Osnovni tok:</w:t>
      </w:r>
    </w:p>
    <w:p w14:paraId="4B076625" w14:textId="77777777" w:rsidR="00527E2D" w:rsidRPr="00D10681" w:rsidRDefault="00527E2D" w:rsidP="00527E2D">
      <w:pPr>
        <w:pStyle w:val="BodyText"/>
        <w:numPr>
          <w:ilvl w:val="0"/>
          <w:numId w:val="40"/>
        </w:numPr>
        <w:rPr>
          <w:lang w:val="sr-Latn-BA"/>
        </w:rPr>
      </w:pPr>
      <w:r w:rsidRPr="000C681A">
        <w:rPr>
          <w:lang w:val="sr-Latn-BA"/>
        </w:rPr>
        <w:t xml:space="preserve">Odabrati karticu  </w:t>
      </w:r>
      <w:r>
        <w:rPr>
          <w:i/>
          <w:lang w:val="sr-Latn-BA"/>
        </w:rPr>
        <w:t>Customers.</w:t>
      </w:r>
    </w:p>
    <w:p w14:paraId="75E66C16" w14:textId="77777777" w:rsidR="00527E2D" w:rsidRPr="00D10681" w:rsidRDefault="00527E2D" w:rsidP="00527E2D">
      <w:pPr>
        <w:pStyle w:val="BodyText"/>
        <w:numPr>
          <w:ilvl w:val="0"/>
          <w:numId w:val="40"/>
        </w:numPr>
        <w:rPr>
          <w:lang w:val="sr-Latn-BA"/>
        </w:rPr>
      </w:pPr>
      <w:r>
        <w:rPr>
          <w:lang w:val="sr-Latn-BA"/>
        </w:rPr>
        <w:t xml:space="preserve">Pored određene firme koje želimo da izbrišemo kliknemo na dugme </w:t>
      </w:r>
      <w:r>
        <w:rPr>
          <w:i/>
          <w:iCs/>
          <w:lang w:val="sr-Latn-BA"/>
        </w:rPr>
        <w:t>Delete</w:t>
      </w:r>
    </w:p>
    <w:p w14:paraId="23CD6F3F" w14:textId="77777777" w:rsidR="00527E2D" w:rsidRDefault="00527E2D" w:rsidP="00527E2D">
      <w:pPr>
        <w:pStyle w:val="BodyText"/>
        <w:numPr>
          <w:ilvl w:val="0"/>
          <w:numId w:val="40"/>
        </w:numPr>
        <w:rPr>
          <w:lang w:val="sr-Latn-BA"/>
        </w:rPr>
      </w:pPr>
      <w:r>
        <w:rPr>
          <w:lang w:val="sr-Latn-BA"/>
        </w:rPr>
        <w:lastRenderedPageBreak/>
        <w:t>Korisnik dobija poruku da li je siguran da želi da izbriše firmu.</w:t>
      </w:r>
    </w:p>
    <w:p w14:paraId="1B31830E" w14:textId="77777777" w:rsidR="00527E2D" w:rsidRDefault="00527E2D" w:rsidP="00527E2D">
      <w:pPr>
        <w:pStyle w:val="BodyText"/>
        <w:numPr>
          <w:ilvl w:val="1"/>
          <w:numId w:val="40"/>
        </w:numPr>
        <w:rPr>
          <w:lang w:val="sr-Latn-BA"/>
        </w:rPr>
      </w:pPr>
      <w:r>
        <w:rPr>
          <w:lang w:val="sr-Latn-BA"/>
        </w:rPr>
        <w:t>Ukoliko je korisnik siguran, data firma se briše i uklanja sa liste firmi sa kojima firma posluje.</w:t>
      </w:r>
    </w:p>
    <w:p w14:paraId="576DE418" w14:textId="77777777" w:rsidR="00527E2D" w:rsidRDefault="00527E2D" w:rsidP="00527E2D">
      <w:pPr>
        <w:pStyle w:val="BodyText"/>
        <w:numPr>
          <w:ilvl w:val="1"/>
          <w:numId w:val="40"/>
        </w:numPr>
        <w:rPr>
          <w:lang w:val="sr-Latn-BA"/>
        </w:rPr>
      </w:pPr>
      <w:r>
        <w:rPr>
          <w:lang w:val="sr-Latn-BA"/>
        </w:rPr>
        <w:t>Ukoliko korisnik nije siguran akcija se prekida, firma nije izbrisana.</w:t>
      </w:r>
    </w:p>
    <w:p w14:paraId="1446C9BE" w14:textId="6185916A" w:rsidR="00527E2D" w:rsidRPr="00527E2D" w:rsidRDefault="00527E2D" w:rsidP="00527E2D">
      <w:pPr>
        <w:pStyle w:val="BodyText"/>
        <w:numPr>
          <w:ilvl w:val="0"/>
          <w:numId w:val="40"/>
        </w:numPr>
        <w:rPr>
          <w:lang w:val="sr-Latn-BA"/>
        </w:rPr>
      </w:pPr>
      <w:r w:rsidRPr="00527E2D">
        <w:rPr>
          <w:lang w:val="sr-Latn-BA"/>
        </w:rPr>
        <w:t>Vrši se ažuriranje baze podataka</w:t>
      </w:r>
    </w:p>
    <w:p w14:paraId="4EBD5EFB" w14:textId="1399F488" w:rsidR="007E0B43" w:rsidRPr="00FD5AFB" w:rsidRDefault="00FB657E" w:rsidP="00527E2D">
      <w:pPr>
        <w:pStyle w:val="BodyText"/>
        <w:keepNext/>
        <w:spacing w:line="276" w:lineRule="auto"/>
        <w:ind w:left="0" w:firstLine="720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Izuzeci</w:t>
      </w:r>
      <w:r w:rsidR="007E0B43" w:rsidRPr="00FD5AFB">
        <w:rPr>
          <w:b/>
          <w:bCs/>
          <w:lang w:val="sr-Latn-BA"/>
        </w:rPr>
        <w:t>:</w:t>
      </w:r>
    </w:p>
    <w:p w14:paraId="51F1A604" w14:textId="05BFF3A9" w:rsidR="008E51D5" w:rsidRPr="00FD5AFB" w:rsidRDefault="00527E2D" w:rsidP="00F1153E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Nema.</w:t>
      </w:r>
      <w:r w:rsidR="008E51D5" w:rsidRPr="00FD5AFB">
        <w:rPr>
          <w:lang w:val="sr-Latn-BA"/>
        </w:rPr>
        <w:t>.</w:t>
      </w:r>
    </w:p>
    <w:p w14:paraId="3E7ABEF8" w14:textId="77777777" w:rsidR="007E0B43" w:rsidRPr="00FD5AFB" w:rsidRDefault="007E0B43" w:rsidP="00F1153E">
      <w:pPr>
        <w:pStyle w:val="BodyText"/>
        <w:keepNext/>
        <w:spacing w:line="276" w:lineRule="auto"/>
        <w:ind w:left="0" w:firstLine="720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Posledice:</w:t>
      </w:r>
    </w:p>
    <w:p w14:paraId="05FD0FEE" w14:textId="7361241D" w:rsidR="007E0B43" w:rsidRPr="00FD5AFB" w:rsidRDefault="00527E2D" w:rsidP="00527E2D">
      <w:pPr>
        <w:pStyle w:val="BodyText"/>
        <w:spacing w:line="276" w:lineRule="auto"/>
        <w:ind w:left="0" w:firstLine="720"/>
        <w:rPr>
          <w:lang w:val="sr-Latn-BA"/>
        </w:rPr>
      </w:pPr>
      <w:r>
        <w:rPr>
          <w:lang w:val="sr-Latn-BA"/>
        </w:rPr>
        <w:t>Firma uspešno izbrisana</w:t>
      </w:r>
      <w:r w:rsidR="002D1A4E" w:rsidRPr="00FD5AFB">
        <w:rPr>
          <w:lang w:val="sr-Latn-BA"/>
        </w:rPr>
        <w:t>.</w:t>
      </w:r>
    </w:p>
    <w:p w14:paraId="5858DD26" w14:textId="77777777" w:rsidR="007E0B43" w:rsidRPr="00FD5AFB" w:rsidRDefault="007E0B43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Dijagram sekvence:</w:t>
      </w:r>
    </w:p>
    <w:p w14:paraId="6428E3C7" w14:textId="77777777" w:rsidR="007E0B43" w:rsidRPr="00FD5AFB" w:rsidRDefault="007E0B43" w:rsidP="00F1153E">
      <w:pPr>
        <w:pStyle w:val="BodyText"/>
        <w:spacing w:line="276" w:lineRule="auto"/>
        <w:rPr>
          <w:lang w:val="sr-Latn-BA"/>
        </w:rPr>
      </w:pPr>
      <w:r w:rsidRPr="00FD5AFB">
        <w:rPr>
          <w:highlight w:val="yellow"/>
          <w:lang w:val="sr-Latn-BA"/>
        </w:rPr>
        <w:t>...</w:t>
      </w:r>
    </w:p>
    <w:p w14:paraId="3A84A8DC" w14:textId="799F9429" w:rsidR="00CD1574" w:rsidRPr="000C681A" w:rsidRDefault="00CD1574" w:rsidP="006C138E">
      <w:pPr>
        <w:pStyle w:val="Heading2"/>
        <w:rPr>
          <w:lang w:val="sr-Latn-BA"/>
        </w:rPr>
      </w:pPr>
      <w:bookmarkStart w:id="32" w:name="_Toc85837223"/>
      <w:bookmarkStart w:id="33" w:name="_Toc86110215"/>
      <w:r w:rsidRPr="006853AD">
        <w:rPr>
          <w:lang w:val="sr-Latn-BA"/>
        </w:rPr>
        <w:t xml:space="preserve">Izmena podataka o </w:t>
      </w:r>
      <w:r>
        <w:rPr>
          <w:lang w:val="sr-Latn-BA"/>
        </w:rPr>
        <w:t xml:space="preserve">firmi sa kojima </w:t>
      </w:r>
      <w:r w:rsidR="00DC6009">
        <w:rPr>
          <w:lang w:val="sr-Latn-BA"/>
        </w:rPr>
        <w:t xml:space="preserve">data </w:t>
      </w:r>
      <w:r>
        <w:rPr>
          <w:lang w:val="sr-Latn-BA"/>
        </w:rPr>
        <w:t>firma sarađuje</w:t>
      </w:r>
      <w:bookmarkEnd w:id="32"/>
      <w:bookmarkEnd w:id="33"/>
    </w:p>
    <w:p w14:paraId="028BE158" w14:textId="77777777" w:rsidR="00DD4C2E" w:rsidRPr="00FD5AFB" w:rsidRDefault="00DD4C2E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Kratak opis:</w:t>
      </w:r>
    </w:p>
    <w:p w14:paraId="4B5093C8" w14:textId="4033E7E6" w:rsidR="00DD4C2E" w:rsidRPr="00FD5AFB" w:rsidRDefault="00527E2D" w:rsidP="00F1153E">
      <w:pPr>
        <w:pStyle w:val="BodyText"/>
        <w:spacing w:line="276" w:lineRule="auto"/>
        <w:rPr>
          <w:lang w:val="sr-Latn-BA"/>
        </w:rPr>
      </w:pPr>
      <w:bookmarkStart w:id="34" w:name="_Hlk86192350"/>
      <w:r>
        <w:rPr>
          <w:lang w:val="sr-Latn-BA"/>
        </w:rPr>
        <w:t>Menjanje podataka odab</w:t>
      </w:r>
      <w:r w:rsidR="00DC6009">
        <w:rPr>
          <w:lang w:val="sr-Latn-BA"/>
        </w:rPr>
        <w:t>r</w:t>
      </w:r>
      <w:r>
        <w:rPr>
          <w:lang w:val="sr-Latn-BA"/>
        </w:rPr>
        <w:t>ane firme</w:t>
      </w:r>
      <w:r w:rsidR="00DD4C2E" w:rsidRPr="00FD5AFB">
        <w:rPr>
          <w:lang w:val="sr-Latn-BA"/>
        </w:rPr>
        <w:t>.</w:t>
      </w:r>
    </w:p>
    <w:bookmarkEnd w:id="34"/>
    <w:p w14:paraId="6D423CF1" w14:textId="77777777" w:rsidR="00DD4C2E" w:rsidRPr="00FD5AFB" w:rsidRDefault="00DD4C2E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Akteri:</w:t>
      </w:r>
    </w:p>
    <w:p w14:paraId="2128DFDD" w14:textId="7B1F0BEC" w:rsidR="00DD4C2E" w:rsidRPr="00FD5AFB" w:rsidRDefault="00DD4C2E" w:rsidP="00F1153E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Administrator.</w:t>
      </w:r>
    </w:p>
    <w:p w14:paraId="3820F3EF" w14:textId="77777777" w:rsidR="00DD4C2E" w:rsidRPr="00FD5AFB" w:rsidRDefault="00DD4C2E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Preduslovi:</w:t>
      </w:r>
    </w:p>
    <w:p w14:paraId="10675187" w14:textId="66AF5E24" w:rsidR="00CD1574" w:rsidRDefault="00CD1574" w:rsidP="00F1153E">
      <w:pPr>
        <w:pStyle w:val="BodyText"/>
        <w:keepNext/>
        <w:spacing w:line="276" w:lineRule="auto"/>
        <w:rPr>
          <w:lang w:val="sr-Latn-BA"/>
        </w:rPr>
      </w:pPr>
      <w:r w:rsidRPr="00CD1574">
        <w:rPr>
          <w:lang w:val="sr-Latn-BA"/>
        </w:rPr>
        <w:t>Korisnik je prijavljen</w:t>
      </w:r>
      <w:r>
        <w:rPr>
          <w:lang w:val="sr-Latn-BA"/>
        </w:rPr>
        <w:t>.</w:t>
      </w:r>
    </w:p>
    <w:p w14:paraId="6398A37E" w14:textId="1E4D23E9" w:rsidR="00FF3FF1" w:rsidRPr="00FD5AFB" w:rsidRDefault="00DD4C2E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Osnovni tok:</w:t>
      </w:r>
    </w:p>
    <w:p w14:paraId="5E7AD013" w14:textId="77777777" w:rsidR="00527E2D" w:rsidRDefault="00527E2D" w:rsidP="00527E2D">
      <w:pPr>
        <w:pStyle w:val="BodyText"/>
        <w:numPr>
          <w:ilvl w:val="0"/>
          <w:numId w:val="41"/>
        </w:numPr>
        <w:tabs>
          <w:tab w:val="clear" w:pos="360"/>
          <w:tab w:val="num" w:pos="720"/>
        </w:tabs>
        <w:ind w:left="720"/>
        <w:rPr>
          <w:lang w:val="sr-Latn-BA"/>
        </w:rPr>
      </w:pPr>
      <w:r w:rsidRPr="000C681A">
        <w:rPr>
          <w:lang w:val="sr-Latn-BA"/>
        </w:rPr>
        <w:t xml:space="preserve">Odabrati karticu  </w:t>
      </w:r>
      <w:r>
        <w:rPr>
          <w:i/>
          <w:lang w:val="sr-Latn-BA"/>
        </w:rPr>
        <w:t>Customers</w:t>
      </w:r>
      <w:r w:rsidRPr="000C681A">
        <w:rPr>
          <w:lang w:val="sr-Latn-BA"/>
        </w:rPr>
        <w:t xml:space="preserve"> </w:t>
      </w:r>
    </w:p>
    <w:p w14:paraId="288D4EBB" w14:textId="77777777" w:rsidR="00527E2D" w:rsidRPr="000C681A" w:rsidRDefault="00527E2D" w:rsidP="00527E2D">
      <w:pPr>
        <w:pStyle w:val="BodyText"/>
        <w:numPr>
          <w:ilvl w:val="0"/>
          <w:numId w:val="41"/>
        </w:numPr>
        <w:tabs>
          <w:tab w:val="clear" w:pos="360"/>
          <w:tab w:val="num" w:pos="720"/>
        </w:tabs>
        <w:ind w:left="720"/>
        <w:rPr>
          <w:lang w:val="sr-Latn-BA"/>
        </w:rPr>
      </w:pPr>
      <w:r>
        <w:rPr>
          <w:lang w:val="sr-Latn-BA"/>
        </w:rPr>
        <w:t xml:space="preserve">Pored određene firme kojoj želimo da izmenimo podatke, kliknemo na dugme </w:t>
      </w:r>
      <w:r>
        <w:rPr>
          <w:i/>
          <w:iCs/>
          <w:lang w:val="sr-Latn-BA"/>
        </w:rPr>
        <w:t>Edit</w:t>
      </w:r>
      <w:r w:rsidRPr="000C681A">
        <w:rPr>
          <w:lang w:val="sr-Latn-BA"/>
        </w:rPr>
        <w:t>.</w:t>
      </w:r>
    </w:p>
    <w:p w14:paraId="50123001" w14:textId="77777777" w:rsidR="00527E2D" w:rsidRPr="000C681A" w:rsidRDefault="00527E2D" w:rsidP="00527E2D">
      <w:pPr>
        <w:pStyle w:val="BodyText"/>
        <w:numPr>
          <w:ilvl w:val="0"/>
          <w:numId w:val="41"/>
        </w:numPr>
        <w:tabs>
          <w:tab w:val="clear" w:pos="360"/>
          <w:tab w:val="num" w:pos="720"/>
        </w:tabs>
        <w:ind w:left="720"/>
        <w:rPr>
          <w:lang w:val="sr-Latn-BA"/>
        </w:rPr>
      </w:pPr>
      <w:r>
        <w:rPr>
          <w:lang w:val="sr-Latn-BA"/>
        </w:rPr>
        <w:t>Korisniku se učitava stranica sa podacima o odabranoj firmi</w:t>
      </w:r>
      <w:r w:rsidRPr="000C681A">
        <w:rPr>
          <w:lang w:val="sr-Latn-BA"/>
        </w:rPr>
        <w:t>.</w:t>
      </w:r>
    </w:p>
    <w:p w14:paraId="64C8688F" w14:textId="77777777" w:rsidR="00527E2D" w:rsidRDefault="00527E2D" w:rsidP="00527E2D">
      <w:pPr>
        <w:pStyle w:val="BodyText"/>
        <w:numPr>
          <w:ilvl w:val="0"/>
          <w:numId w:val="41"/>
        </w:numPr>
        <w:tabs>
          <w:tab w:val="clear" w:pos="360"/>
          <w:tab w:val="num" w:pos="720"/>
        </w:tabs>
        <w:ind w:left="720"/>
        <w:rPr>
          <w:lang w:val="sr-Latn-BA"/>
        </w:rPr>
      </w:pPr>
      <w:r>
        <w:rPr>
          <w:lang w:val="sr-Latn-BA"/>
        </w:rPr>
        <w:t>Korisnik menja određene podatke</w:t>
      </w:r>
      <w:r w:rsidRPr="000C681A">
        <w:rPr>
          <w:lang w:val="sr-Latn-BA"/>
        </w:rPr>
        <w:t>.</w:t>
      </w:r>
    </w:p>
    <w:p w14:paraId="776019C0" w14:textId="4B344AA5" w:rsidR="00527E2D" w:rsidRPr="006853AD" w:rsidRDefault="00527E2D" w:rsidP="00527E2D">
      <w:pPr>
        <w:pStyle w:val="BodyText"/>
        <w:numPr>
          <w:ilvl w:val="0"/>
          <w:numId w:val="41"/>
        </w:numPr>
        <w:tabs>
          <w:tab w:val="clear" w:pos="360"/>
          <w:tab w:val="num" w:pos="720"/>
        </w:tabs>
        <w:ind w:left="720"/>
        <w:rPr>
          <w:lang w:val="sr-Latn-CS"/>
        </w:rPr>
      </w:pPr>
      <w:r>
        <w:rPr>
          <w:lang w:val="sr-Latn-CS"/>
        </w:rPr>
        <w:t xml:space="preserve">Validacija podataka [izuzetak: </w:t>
      </w:r>
      <w:bookmarkStart w:id="35" w:name="_Hlk86108275"/>
      <w:r w:rsidRPr="00B800A1">
        <w:rPr>
          <w:lang w:val="sr-Latn-BA"/>
        </w:rPr>
        <w:t>Ovo polje je obavezno</w:t>
      </w:r>
      <w:r>
        <w:rPr>
          <w:lang w:val="sr-Latn-CS"/>
        </w:rPr>
        <w:t>;dozvoljeni su samo brojevi</w:t>
      </w:r>
      <w:bookmarkEnd w:id="35"/>
      <w:r>
        <w:rPr>
          <w:lang w:val="sr-Latn-CS"/>
        </w:rPr>
        <w:t>].</w:t>
      </w:r>
      <w:r w:rsidRPr="00881DB4">
        <w:rPr>
          <w:lang w:val="sr-Latn-BA"/>
        </w:rPr>
        <w:t xml:space="preserve"> </w:t>
      </w:r>
    </w:p>
    <w:p w14:paraId="231A9A5D" w14:textId="77777777" w:rsidR="00527E2D" w:rsidRDefault="00527E2D" w:rsidP="00527E2D">
      <w:pPr>
        <w:pStyle w:val="BodyText"/>
        <w:numPr>
          <w:ilvl w:val="0"/>
          <w:numId w:val="41"/>
        </w:numPr>
        <w:tabs>
          <w:tab w:val="clear" w:pos="360"/>
          <w:tab w:val="num" w:pos="720"/>
        </w:tabs>
        <w:ind w:left="720"/>
        <w:rPr>
          <w:lang w:val="sr-Latn-BA"/>
        </w:rPr>
      </w:pPr>
      <w:r>
        <w:rPr>
          <w:lang w:val="sr-Latn-BA"/>
        </w:rPr>
        <w:t xml:space="preserve">Nakon završene izmene, da bi se podaci sačuvali korisnik treba da klikne na dugme </w:t>
      </w:r>
      <w:r>
        <w:rPr>
          <w:i/>
          <w:iCs/>
          <w:lang w:val="sr-Latn-BA"/>
        </w:rPr>
        <w:t>Save.</w:t>
      </w:r>
    </w:p>
    <w:p w14:paraId="6BD34706" w14:textId="13A459ED" w:rsidR="00527E2D" w:rsidRPr="00527E2D" w:rsidRDefault="00527E2D" w:rsidP="00527E2D">
      <w:pPr>
        <w:pStyle w:val="BodyText"/>
        <w:numPr>
          <w:ilvl w:val="0"/>
          <w:numId w:val="41"/>
        </w:numPr>
        <w:tabs>
          <w:tab w:val="clear" w:pos="360"/>
          <w:tab w:val="num" w:pos="720"/>
        </w:tabs>
        <w:ind w:left="720"/>
        <w:rPr>
          <w:lang w:val="sr-Latn-BA"/>
        </w:rPr>
      </w:pPr>
      <w:r w:rsidRPr="00527E2D">
        <w:rPr>
          <w:lang w:val="sr-Latn-BA"/>
        </w:rPr>
        <w:t>Podaci su uspešno sačuvani</w:t>
      </w:r>
    </w:p>
    <w:p w14:paraId="35B6DAB0" w14:textId="770A93C1" w:rsidR="00DD4C2E" w:rsidRPr="00FD5AFB" w:rsidRDefault="00FB657E" w:rsidP="00527E2D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Izuzeci</w:t>
      </w:r>
      <w:r w:rsidR="00DD4C2E" w:rsidRPr="00FD5AFB">
        <w:rPr>
          <w:b/>
          <w:bCs/>
          <w:lang w:val="sr-Latn-BA"/>
        </w:rPr>
        <w:t>:</w:t>
      </w:r>
    </w:p>
    <w:p w14:paraId="1D8A4A7D" w14:textId="77777777" w:rsidR="00527E2D" w:rsidRPr="00FD5AFB" w:rsidRDefault="00527E2D" w:rsidP="00527E2D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[</w:t>
      </w:r>
      <w:r>
        <w:rPr>
          <w:i/>
          <w:iCs/>
          <w:lang w:val="sr-Latn-BA"/>
        </w:rPr>
        <w:t>Ovo polje je obavezno</w:t>
      </w:r>
      <w:r w:rsidRPr="00FD5AFB">
        <w:rPr>
          <w:i/>
          <w:iCs/>
          <w:lang w:val="sr-Latn-BA"/>
        </w:rPr>
        <w:t>.</w:t>
      </w:r>
      <w:r w:rsidRPr="00FD5AFB">
        <w:rPr>
          <w:lang w:val="sr-Latn-BA"/>
        </w:rPr>
        <w:t xml:space="preserve">] Prikazuje se obaveštenje </w:t>
      </w:r>
      <w:r>
        <w:rPr>
          <w:lang w:val="sr-Latn-BA"/>
        </w:rPr>
        <w:t>da polje koje je prazno mora da ima podatak kako bi podaci bili sačuvani</w:t>
      </w:r>
      <w:r w:rsidRPr="00FD5AFB">
        <w:rPr>
          <w:lang w:val="sr-Latn-BA"/>
        </w:rPr>
        <w:t>.</w:t>
      </w:r>
    </w:p>
    <w:p w14:paraId="42F05F6A" w14:textId="43576CDD" w:rsidR="00DD4C2E" w:rsidRPr="00FD5AFB" w:rsidRDefault="00527E2D" w:rsidP="00527E2D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[</w:t>
      </w:r>
      <w:r w:rsidRPr="00527E2D">
        <w:rPr>
          <w:i/>
          <w:iCs/>
          <w:lang w:val="sr-Latn-CS"/>
        </w:rPr>
        <w:t>Dozvoljeni su samo brojevi</w:t>
      </w:r>
      <w:r w:rsidRPr="00FD5AFB">
        <w:rPr>
          <w:i/>
          <w:iCs/>
          <w:lang w:val="sr-Latn-BA"/>
        </w:rPr>
        <w:t>.</w:t>
      </w:r>
      <w:r w:rsidRPr="00FD5AFB">
        <w:rPr>
          <w:lang w:val="sr-Latn-BA"/>
        </w:rPr>
        <w:t>]</w:t>
      </w:r>
      <w:r>
        <w:rPr>
          <w:lang w:val="sr-Latn-BA"/>
        </w:rPr>
        <w:t xml:space="preserve"> Korisnik može da unesi samo brojeve u polje previđeno za zip.</w:t>
      </w:r>
    </w:p>
    <w:p w14:paraId="1A89384E" w14:textId="77777777" w:rsidR="00DD4C2E" w:rsidRPr="00FD5AFB" w:rsidRDefault="00DD4C2E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Posledice:</w:t>
      </w:r>
    </w:p>
    <w:p w14:paraId="1D41D72A" w14:textId="505E80E0" w:rsidR="00DD4C2E" w:rsidRPr="00FD5AFB" w:rsidRDefault="00527E2D" w:rsidP="00F1153E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Podaci su uspešno izmenjeni</w:t>
      </w:r>
      <w:r w:rsidR="00A229BA" w:rsidRPr="00FD5AFB">
        <w:rPr>
          <w:lang w:val="sr-Latn-BA"/>
        </w:rPr>
        <w:t>.</w:t>
      </w:r>
    </w:p>
    <w:p w14:paraId="01E81D09" w14:textId="77777777" w:rsidR="00DD4C2E" w:rsidRPr="00FD5AFB" w:rsidRDefault="00DD4C2E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Dijagram sekvence:</w:t>
      </w:r>
    </w:p>
    <w:p w14:paraId="40AE8D47" w14:textId="77777777" w:rsidR="00DD4C2E" w:rsidRPr="00FD5AFB" w:rsidRDefault="00DD4C2E" w:rsidP="00F1153E">
      <w:pPr>
        <w:pStyle w:val="BodyText"/>
        <w:spacing w:line="276" w:lineRule="auto"/>
        <w:rPr>
          <w:lang w:val="sr-Latn-BA"/>
        </w:rPr>
      </w:pPr>
      <w:r w:rsidRPr="00FD5AFB">
        <w:rPr>
          <w:highlight w:val="yellow"/>
          <w:lang w:val="sr-Latn-BA"/>
        </w:rPr>
        <w:t>...</w:t>
      </w:r>
    </w:p>
    <w:p w14:paraId="7527E44B" w14:textId="77777777" w:rsidR="00CD1574" w:rsidRPr="000C681A" w:rsidRDefault="00CD1574" w:rsidP="006C138E">
      <w:pPr>
        <w:pStyle w:val="Heading2"/>
        <w:rPr>
          <w:lang w:val="sr-Latn-BA"/>
        </w:rPr>
      </w:pPr>
      <w:bookmarkStart w:id="36" w:name="_Toc85837224"/>
      <w:bookmarkStart w:id="37" w:name="_Toc86110216"/>
      <w:r>
        <w:rPr>
          <w:lang w:val="sr-Latn-BA"/>
        </w:rPr>
        <w:lastRenderedPageBreak/>
        <w:t>Pregled porudžbina</w:t>
      </w:r>
      <w:bookmarkEnd w:id="36"/>
      <w:bookmarkEnd w:id="37"/>
    </w:p>
    <w:p w14:paraId="4AE27C32" w14:textId="77777777" w:rsidR="007E0B43" w:rsidRPr="00FD5AFB" w:rsidRDefault="007E0B43" w:rsidP="00F1153E">
      <w:pPr>
        <w:pStyle w:val="BodyText"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Kratak opis:</w:t>
      </w:r>
    </w:p>
    <w:p w14:paraId="7A8CF7BC" w14:textId="5AF2EC57" w:rsidR="00527E2D" w:rsidRPr="008335E7" w:rsidRDefault="00527E2D" w:rsidP="00527E2D">
      <w:pPr>
        <w:pStyle w:val="BodyText"/>
        <w:keepNext/>
        <w:rPr>
          <w:b/>
          <w:bCs/>
          <w:lang w:val="sr-Latn-BA"/>
        </w:rPr>
      </w:pPr>
      <w:bookmarkStart w:id="38" w:name="_Hlk86192376"/>
      <w:r>
        <w:rPr>
          <w:lang w:val="sr-Latn-BA"/>
        </w:rPr>
        <w:t>Prikaz</w:t>
      </w:r>
      <w:r w:rsidRPr="000C681A">
        <w:rPr>
          <w:lang w:val="sr-Latn-BA"/>
        </w:rPr>
        <w:t xml:space="preserve"> stranice sa </w:t>
      </w:r>
      <w:r>
        <w:rPr>
          <w:lang w:val="sr-Latn-BA"/>
        </w:rPr>
        <w:t>podacima</w:t>
      </w:r>
      <w:r w:rsidRPr="000C681A">
        <w:rPr>
          <w:lang w:val="sr-Latn-BA"/>
        </w:rPr>
        <w:t xml:space="preserve"> u kojoj se nalaze</w:t>
      </w:r>
      <w:r>
        <w:rPr>
          <w:lang w:val="sr-Latn-BA"/>
        </w:rPr>
        <w:t xml:space="preserve"> sve porud</w:t>
      </w:r>
      <w:r>
        <w:rPr>
          <w:lang w:val="bs-Latn-BA"/>
        </w:rPr>
        <w:t>žbine</w:t>
      </w:r>
      <w:r>
        <w:rPr>
          <w:lang w:val="sr-Latn-BA"/>
        </w:rPr>
        <w:t>.</w:t>
      </w:r>
      <w:r w:rsidRPr="000C681A">
        <w:rPr>
          <w:b/>
          <w:bCs/>
          <w:lang w:val="sr-Latn-BA"/>
        </w:rPr>
        <w:t xml:space="preserve"> </w:t>
      </w:r>
    </w:p>
    <w:bookmarkEnd w:id="38"/>
    <w:p w14:paraId="7DEE545D" w14:textId="77777777" w:rsidR="007E0B43" w:rsidRPr="00FD5AFB" w:rsidRDefault="007E0B43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Akteri:</w:t>
      </w:r>
    </w:p>
    <w:p w14:paraId="29594A71" w14:textId="6189A245" w:rsidR="00CD1574" w:rsidRDefault="00CD1574" w:rsidP="00F1153E">
      <w:pPr>
        <w:pStyle w:val="BodyText"/>
        <w:keepNext/>
        <w:spacing w:line="276" w:lineRule="auto"/>
        <w:rPr>
          <w:lang w:val="sr-Latn-BA"/>
        </w:rPr>
      </w:pPr>
      <w:r w:rsidRPr="00CD1574">
        <w:rPr>
          <w:lang w:val="sr-Latn-BA"/>
        </w:rPr>
        <w:t>Administrator, radnik</w:t>
      </w:r>
      <w:r>
        <w:rPr>
          <w:lang w:val="sr-Latn-BA"/>
        </w:rPr>
        <w:t>.</w:t>
      </w:r>
    </w:p>
    <w:p w14:paraId="75822CAB" w14:textId="3EBB0FC8" w:rsidR="007E0B43" w:rsidRPr="00FD5AFB" w:rsidRDefault="007E0B43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Preduslovi:</w:t>
      </w:r>
    </w:p>
    <w:p w14:paraId="1DF898CE" w14:textId="59BF8F38" w:rsidR="007E0B43" w:rsidRPr="00FD5AFB" w:rsidRDefault="00CD1574" w:rsidP="00F1153E">
      <w:pPr>
        <w:pStyle w:val="BodyText"/>
        <w:spacing w:line="276" w:lineRule="auto"/>
        <w:rPr>
          <w:lang w:val="sr-Latn-BA"/>
        </w:rPr>
      </w:pPr>
      <w:r w:rsidRPr="00CD1574">
        <w:rPr>
          <w:lang w:val="sr-Latn-BA"/>
        </w:rPr>
        <w:t>Korisnik je prijavljen</w:t>
      </w:r>
      <w:r w:rsidR="006C3154" w:rsidRPr="00FD5AFB">
        <w:rPr>
          <w:lang w:val="sr-Latn-BA"/>
        </w:rPr>
        <w:t>.</w:t>
      </w:r>
    </w:p>
    <w:p w14:paraId="650AD3E7" w14:textId="77777777" w:rsidR="00255A41" w:rsidRPr="00FD5AFB" w:rsidRDefault="007E0B43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Osnovni tok:</w:t>
      </w:r>
    </w:p>
    <w:p w14:paraId="6D1826DA" w14:textId="77777777" w:rsidR="00527E2D" w:rsidRDefault="00527E2D" w:rsidP="00527E2D">
      <w:pPr>
        <w:pStyle w:val="BodyText"/>
        <w:numPr>
          <w:ilvl w:val="0"/>
          <w:numId w:val="42"/>
        </w:numPr>
        <w:rPr>
          <w:lang w:val="sr-Latn-BA"/>
        </w:rPr>
      </w:pPr>
      <w:r w:rsidRPr="000C681A">
        <w:rPr>
          <w:lang w:val="sr-Latn-BA"/>
        </w:rPr>
        <w:t xml:space="preserve">Odabrati karticu  </w:t>
      </w:r>
      <w:r>
        <w:rPr>
          <w:i/>
          <w:lang w:val="sr-Latn-BA"/>
        </w:rPr>
        <w:t>Orders</w:t>
      </w:r>
      <w:r w:rsidRPr="000C681A">
        <w:rPr>
          <w:lang w:val="sr-Latn-BA"/>
        </w:rPr>
        <w:t>.</w:t>
      </w:r>
    </w:p>
    <w:p w14:paraId="529768EA" w14:textId="1A7A90F3" w:rsidR="00527E2D" w:rsidRPr="008335E7" w:rsidRDefault="00527E2D" w:rsidP="00527E2D">
      <w:pPr>
        <w:pStyle w:val="BodyText"/>
        <w:numPr>
          <w:ilvl w:val="0"/>
          <w:numId w:val="42"/>
        </w:numPr>
        <w:rPr>
          <w:lang w:val="sr-Latn-BA"/>
        </w:rPr>
      </w:pPr>
      <w:r w:rsidRPr="008335E7">
        <w:rPr>
          <w:lang w:val="sr-Latn-BA"/>
        </w:rPr>
        <w:t xml:space="preserve">Prikazuje se stranica sa </w:t>
      </w:r>
      <w:r>
        <w:rPr>
          <w:lang w:val="sr-Latn-BA"/>
        </w:rPr>
        <w:t>listom narudž</w:t>
      </w:r>
      <w:r w:rsidRPr="00527E2D">
        <w:rPr>
          <w:lang w:val="sr-Latn-BA"/>
        </w:rPr>
        <w:t xml:space="preserve"> </w:t>
      </w:r>
      <w:bookmarkStart w:id="39" w:name="_Hlk86108377"/>
      <w:r>
        <w:rPr>
          <w:lang w:val="sr-Latn-BA"/>
        </w:rPr>
        <w:t>porud</w:t>
      </w:r>
      <w:r>
        <w:rPr>
          <w:lang w:val="bs-Latn-BA"/>
        </w:rPr>
        <w:t>ž</w:t>
      </w:r>
      <w:r>
        <w:rPr>
          <w:lang w:val="sr-Latn-BA"/>
        </w:rPr>
        <w:t>bina</w:t>
      </w:r>
      <w:bookmarkEnd w:id="39"/>
      <w:r>
        <w:rPr>
          <w:lang w:val="sr-Latn-BA"/>
        </w:rPr>
        <w:t>.</w:t>
      </w:r>
    </w:p>
    <w:p w14:paraId="1130A9C5" w14:textId="77777777" w:rsidR="007E0B43" w:rsidRPr="00FD5AFB" w:rsidRDefault="00FB657E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Izuzeci</w:t>
      </w:r>
      <w:r w:rsidR="007E0B43" w:rsidRPr="00FD5AFB">
        <w:rPr>
          <w:b/>
          <w:bCs/>
          <w:lang w:val="sr-Latn-BA"/>
        </w:rPr>
        <w:t>:</w:t>
      </w:r>
    </w:p>
    <w:p w14:paraId="12ED9AC0" w14:textId="77777777" w:rsidR="007E0B43" w:rsidRPr="00FD5AFB" w:rsidRDefault="00686570" w:rsidP="00F1153E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Nema.</w:t>
      </w:r>
    </w:p>
    <w:p w14:paraId="4056635C" w14:textId="77777777" w:rsidR="007E0B43" w:rsidRPr="00FD5AFB" w:rsidRDefault="007E0B43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Posledice:</w:t>
      </w:r>
    </w:p>
    <w:p w14:paraId="4D2E8F52" w14:textId="7E2B3216" w:rsidR="007E0B43" w:rsidRPr="00FD5AFB" w:rsidRDefault="00686570" w:rsidP="00F1153E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 xml:space="preserve">Tekuća stranica je stranica sa </w:t>
      </w:r>
      <w:r w:rsidR="00527E2D">
        <w:rPr>
          <w:lang w:val="sr-Latn-BA"/>
        </w:rPr>
        <w:t>listom porudžbina</w:t>
      </w:r>
      <w:r w:rsidR="006C3154" w:rsidRPr="00FD5AFB">
        <w:rPr>
          <w:lang w:val="sr-Latn-BA"/>
        </w:rPr>
        <w:t>.</w:t>
      </w:r>
    </w:p>
    <w:p w14:paraId="0E3D20E6" w14:textId="77777777" w:rsidR="007E0B43" w:rsidRPr="00FD5AFB" w:rsidRDefault="007E0B43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Dijagram sekvence:</w:t>
      </w:r>
    </w:p>
    <w:p w14:paraId="5A23BE71" w14:textId="77777777" w:rsidR="007E0B43" w:rsidRPr="00FD5AFB" w:rsidRDefault="007E0B43" w:rsidP="00F1153E">
      <w:pPr>
        <w:pStyle w:val="BodyText"/>
        <w:spacing w:line="276" w:lineRule="auto"/>
        <w:rPr>
          <w:lang w:val="sr-Latn-BA"/>
        </w:rPr>
      </w:pPr>
      <w:r w:rsidRPr="00FD5AFB">
        <w:rPr>
          <w:highlight w:val="yellow"/>
          <w:lang w:val="sr-Latn-BA"/>
        </w:rPr>
        <w:t>...</w:t>
      </w:r>
    </w:p>
    <w:p w14:paraId="247ADEE5" w14:textId="77777777" w:rsidR="00CD1574" w:rsidRPr="000C681A" w:rsidRDefault="00CD1574" w:rsidP="006C138E">
      <w:pPr>
        <w:pStyle w:val="Heading2"/>
        <w:rPr>
          <w:lang w:val="sr-Latn-BA"/>
        </w:rPr>
      </w:pPr>
      <w:bookmarkStart w:id="40" w:name="_Toc85837225"/>
      <w:bookmarkStart w:id="41" w:name="_Toc86110217"/>
      <w:r>
        <w:rPr>
          <w:lang w:val="sr-Latn-BA"/>
        </w:rPr>
        <w:t>Kreiranje porudžbine</w:t>
      </w:r>
      <w:bookmarkEnd w:id="40"/>
      <w:bookmarkEnd w:id="41"/>
    </w:p>
    <w:p w14:paraId="4D966086" w14:textId="77777777" w:rsidR="007E0B43" w:rsidRPr="00FD5AFB" w:rsidRDefault="007E0B43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Kratak opis:</w:t>
      </w:r>
    </w:p>
    <w:p w14:paraId="1D01D0B2" w14:textId="742FFC83" w:rsidR="007E0B43" w:rsidRPr="00FD5AFB" w:rsidRDefault="00527E2D" w:rsidP="00F1153E">
      <w:pPr>
        <w:pStyle w:val="BodyText"/>
        <w:spacing w:line="276" w:lineRule="auto"/>
        <w:rPr>
          <w:lang w:val="sr-Latn-BA"/>
        </w:rPr>
      </w:pPr>
      <w:bookmarkStart w:id="42" w:name="_Hlk86192667"/>
      <w:r>
        <w:rPr>
          <w:lang w:val="sr-Latn-BA"/>
        </w:rPr>
        <w:t>Dodavanje nove porudžbine</w:t>
      </w:r>
      <w:r w:rsidR="0032230A" w:rsidRPr="00FD5AFB">
        <w:rPr>
          <w:lang w:val="sr-Latn-BA"/>
        </w:rPr>
        <w:t>.</w:t>
      </w:r>
    </w:p>
    <w:bookmarkEnd w:id="42"/>
    <w:p w14:paraId="69AFF23C" w14:textId="77777777" w:rsidR="007E0B43" w:rsidRPr="00FD5AFB" w:rsidRDefault="007E0B43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Akteri:</w:t>
      </w:r>
    </w:p>
    <w:p w14:paraId="5097779F" w14:textId="77777777" w:rsidR="006C138E" w:rsidRDefault="006C138E" w:rsidP="00F1153E">
      <w:pPr>
        <w:pStyle w:val="BodyText"/>
        <w:keepNext/>
        <w:spacing w:line="276" w:lineRule="auto"/>
        <w:rPr>
          <w:lang w:val="sr-Latn-BA"/>
        </w:rPr>
      </w:pPr>
      <w:r w:rsidRPr="006C138E">
        <w:rPr>
          <w:lang w:val="sr-Latn-BA"/>
        </w:rPr>
        <w:t>Administrator, radnik</w:t>
      </w:r>
    </w:p>
    <w:p w14:paraId="23D24214" w14:textId="69AA9809" w:rsidR="007E0B43" w:rsidRPr="00FD5AFB" w:rsidRDefault="007E0B43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Preduslovi:</w:t>
      </w:r>
    </w:p>
    <w:p w14:paraId="51BE5784" w14:textId="77777777" w:rsidR="006C138E" w:rsidRDefault="006C138E" w:rsidP="00F1153E">
      <w:pPr>
        <w:pStyle w:val="BodyText"/>
        <w:keepNext/>
        <w:spacing w:line="276" w:lineRule="auto"/>
        <w:rPr>
          <w:lang w:val="sr-Latn-BA"/>
        </w:rPr>
      </w:pPr>
      <w:r w:rsidRPr="006C138E">
        <w:rPr>
          <w:lang w:val="sr-Latn-BA"/>
        </w:rPr>
        <w:t>Korisnik je prijavljen</w:t>
      </w:r>
      <w:r>
        <w:rPr>
          <w:lang w:val="sr-Latn-BA"/>
        </w:rPr>
        <w:t>.</w:t>
      </w:r>
    </w:p>
    <w:p w14:paraId="62AD666B" w14:textId="4FF05374" w:rsidR="007E0B43" w:rsidRPr="00FD5AFB" w:rsidRDefault="007E0B43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Osnovni tok:</w:t>
      </w:r>
    </w:p>
    <w:p w14:paraId="0B40EC91" w14:textId="77777777" w:rsidR="00527E2D" w:rsidRPr="00D10681" w:rsidRDefault="00527E2D" w:rsidP="00527E2D">
      <w:pPr>
        <w:pStyle w:val="BodyText"/>
        <w:numPr>
          <w:ilvl w:val="0"/>
          <w:numId w:val="17"/>
        </w:numPr>
        <w:rPr>
          <w:lang w:val="sr-Latn-BA"/>
        </w:rPr>
      </w:pPr>
      <w:r w:rsidRPr="000C681A">
        <w:rPr>
          <w:lang w:val="sr-Latn-BA"/>
        </w:rPr>
        <w:t xml:space="preserve">Odabrati karticu  </w:t>
      </w:r>
      <w:r>
        <w:rPr>
          <w:i/>
          <w:lang w:val="sr-Latn-BA"/>
        </w:rPr>
        <w:t>Orders.</w:t>
      </w:r>
    </w:p>
    <w:p w14:paraId="54C033E4" w14:textId="77777777" w:rsidR="00527E2D" w:rsidRDefault="00527E2D" w:rsidP="00527E2D">
      <w:pPr>
        <w:pStyle w:val="BodyText"/>
        <w:numPr>
          <w:ilvl w:val="0"/>
          <w:numId w:val="17"/>
        </w:numPr>
        <w:rPr>
          <w:lang w:val="sr-Latn-BA"/>
        </w:rPr>
      </w:pPr>
      <w:r>
        <w:rPr>
          <w:lang w:val="sr-Latn-BA"/>
        </w:rPr>
        <w:t xml:space="preserve">Kliknuti na dugme </w:t>
      </w:r>
      <w:r>
        <w:rPr>
          <w:i/>
          <w:iCs/>
          <w:lang w:val="sr-Latn-BA"/>
        </w:rPr>
        <w:t>Add new order.</w:t>
      </w:r>
    </w:p>
    <w:p w14:paraId="6C939B06" w14:textId="77777777" w:rsidR="00527E2D" w:rsidRPr="000C681A" w:rsidRDefault="00527E2D" w:rsidP="00527E2D">
      <w:pPr>
        <w:pStyle w:val="BodyText"/>
        <w:numPr>
          <w:ilvl w:val="0"/>
          <w:numId w:val="17"/>
        </w:numPr>
        <w:rPr>
          <w:lang w:val="sr-Latn-BA"/>
        </w:rPr>
      </w:pPr>
      <w:r>
        <w:rPr>
          <w:lang w:val="sr-Latn-BA"/>
        </w:rPr>
        <w:t>Korisniku se prikazuje stranica sa formom za dodavanje nove porudžbine</w:t>
      </w:r>
      <w:r w:rsidRPr="000C681A">
        <w:rPr>
          <w:lang w:val="sr-Latn-BA"/>
        </w:rPr>
        <w:t>.</w:t>
      </w:r>
    </w:p>
    <w:p w14:paraId="75AF3647" w14:textId="77777777" w:rsidR="00527E2D" w:rsidRPr="000C681A" w:rsidRDefault="00527E2D" w:rsidP="00527E2D">
      <w:pPr>
        <w:pStyle w:val="BodyText"/>
        <w:numPr>
          <w:ilvl w:val="0"/>
          <w:numId w:val="17"/>
        </w:numPr>
        <w:rPr>
          <w:lang w:val="sr-Latn-BA"/>
        </w:rPr>
      </w:pPr>
      <w:r>
        <w:rPr>
          <w:lang w:val="sr-Latn-BA"/>
        </w:rPr>
        <w:t>U formi se nalaze podaci za dodavanje nove porudžbine</w:t>
      </w:r>
      <w:r w:rsidRPr="000C681A">
        <w:rPr>
          <w:lang w:val="sr-Latn-BA"/>
        </w:rPr>
        <w:t>.</w:t>
      </w:r>
      <w:r>
        <w:rPr>
          <w:lang w:val="sr-Latn-BA"/>
        </w:rPr>
        <w:t xml:space="preserve"> Potrebno je popuniti podatke o firmi kojoj se isporučuju proizvodi, datum kada porudžbina treba da bude dostavljena i na kraju dodaje proizvode koje je potrebno dostaviti.</w:t>
      </w:r>
    </w:p>
    <w:p w14:paraId="5DC240CC" w14:textId="28E9A17C" w:rsidR="00527E2D" w:rsidRPr="00881DB4" w:rsidRDefault="00527E2D" w:rsidP="00527E2D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Validacija podataka [izuzetak: </w:t>
      </w:r>
      <w:r w:rsidR="004E6BA0" w:rsidRPr="00B800A1">
        <w:rPr>
          <w:lang w:val="sr-Latn-BA"/>
        </w:rPr>
        <w:t>Ovo polje je obavezno</w:t>
      </w:r>
      <w:r w:rsidR="004E6BA0">
        <w:rPr>
          <w:lang w:val="sr-Latn-CS"/>
        </w:rPr>
        <w:t>;</w:t>
      </w:r>
      <w:r w:rsidR="004E6BA0" w:rsidRPr="004E6BA0">
        <w:rPr>
          <w:lang w:val="sr-Latn-CS"/>
        </w:rPr>
        <w:t xml:space="preserve"> </w:t>
      </w:r>
      <w:r w:rsidR="004E6BA0">
        <w:rPr>
          <w:lang w:val="sr-Latn-CS"/>
        </w:rPr>
        <w:t>datum nije validan, porudžbina mora imati bar jedan proizvod da bi se mogla kreirati</w:t>
      </w:r>
      <w:r>
        <w:rPr>
          <w:lang w:val="sr-Latn-CS"/>
        </w:rPr>
        <w:t>].</w:t>
      </w:r>
      <w:r w:rsidRPr="00881DB4">
        <w:rPr>
          <w:lang w:val="sr-Latn-BA"/>
        </w:rPr>
        <w:t xml:space="preserve"> </w:t>
      </w:r>
    </w:p>
    <w:p w14:paraId="003CA775" w14:textId="77777777" w:rsidR="00527E2D" w:rsidRDefault="00527E2D" w:rsidP="00527E2D">
      <w:pPr>
        <w:pStyle w:val="BodyText"/>
        <w:numPr>
          <w:ilvl w:val="0"/>
          <w:numId w:val="17"/>
        </w:numPr>
        <w:rPr>
          <w:lang w:val="sr-Latn-BA"/>
        </w:rPr>
      </w:pPr>
      <w:r>
        <w:rPr>
          <w:lang w:val="sr-Latn-BA"/>
        </w:rPr>
        <w:t xml:space="preserve">Ukoliko je validacija upešna korisnik klikom na dugme </w:t>
      </w:r>
      <w:r>
        <w:rPr>
          <w:i/>
          <w:iCs/>
          <w:lang w:val="sr-Latn-BA"/>
        </w:rPr>
        <w:t xml:space="preserve">Save </w:t>
      </w:r>
      <w:r>
        <w:rPr>
          <w:lang w:val="sr-Latn-BA"/>
        </w:rPr>
        <w:t>čuva unete podatke</w:t>
      </w:r>
      <w:r w:rsidRPr="000C681A">
        <w:rPr>
          <w:i/>
          <w:lang w:val="sr-Latn-BA"/>
        </w:rPr>
        <w:t>.</w:t>
      </w:r>
    </w:p>
    <w:p w14:paraId="1AA9E401" w14:textId="00E58378" w:rsidR="001F3D3D" w:rsidRPr="00527E2D" w:rsidRDefault="00527E2D" w:rsidP="00527E2D">
      <w:pPr>
        <w:pStyle w:val="BodyText"/>
        <w:numPr>
          <w:ilvl w:val="0"/>
          <w:numId w:val="17"/>
        </w:numPr>
        <w:rPr>
          <w:lang w:val="sr-Latn-BA"/>
        </w:rPr>
      </w:pPr>
      <w:r w:rsidRPr="00225166">
        <w:rPr>
          <w:lang w:val="sr-Latn-BA"/>
        </w:rPr>
        <w:t>Vrši se ažuriranje baze podataka</w:t>
      </w:r>
      <w:r w:rsidR="00547C65" w:rsidRPr="00527E2D">
        <w:rPr>
          <w:lang w:val="sr-Latn-BA"/>
        </w:rPr>
        <w:t>.</w:t>
      </w:r>
    </w:p>
    <w:p w14:paraId="029CC4FF" w14:textId="77777777" w:rsidR="001F3D3D" w:rsidRPr="00FD5AFB" w:rsidRDefault="001F3D3D" w:rsidP="00F1153E">
      <w:pPr>
        <w:pStyle w:val="BodyText"/>
        <w:keepNext/>
        <w:spacing w:line="276" w:lineRule="auto"/>
        <w:ind w:left="0" w:firstLine="720"/>
        <w:rPr>
          <w:lang w:val="sr-Latn-BA"/>
        </w:rPr>
      </w:pPr>
    </w:p>
    <w:p w14:paraId="533E1AD1" w14:textId="77777777" w:rsidR="007E0B43" w:rsidRPr="00FD5AFB" w:rsidRDefault="00FB657E" w:rsidP="00F1153E">
      <w:pPr>
        <w:pStyle w:val="BodyText"/>
        <w:keepNext/>
        <w:spacing w:line="276" w:lineRule="auto"/>
        <w:ind w:left="0" w:firstLine="720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Izuzeci</w:t>
      </w:r>
      <w:r w:rsidR="007E0B43" w:rsidRPr="00FD5AFB">
        <w:rPr>
          <w:b/>
          <w:bCs/>
          <w:lang w:val="sr-Latn-BA"/>
        </w:rPr>
        <w:t>:</w:t>
      </w:r>
    </w:p>
    <w:p w14:paraId="042ACCB8" w14:textId="77777777" w:rsidR="004E6BA0" w:rsidRPr="00FD5AFB" w:rsidRDefault="004E6BA0" w:rsidP="004E6BA0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[</w:t>
      </w:r>
      <w:r>
        <w:rPr>
          <w:i/>
          <w:iCs/>
          <w:lang w:val="sr-Latn-BA"/>
        </w:rPr>
        <w:t>Ovo polje je obavezno</w:t>
      </w:r>
      <w:r w:rsidRPr="00FD5AFB">
        <w:rPr>
          <w:i/>
          <w:iCs/>
          <w:lang w:val="sr-Latn-BA"/>
        </w:rPr>
        <w:t>.</w:t>
      </w:r>
      <w:r w:rsidRPr="00FD5AFB">
        <w:rPr>
          <w:lang w:val="sr-Latn-BA"/>
        </w:rPr>
        <w:t xml:space="preserve">] Prikazuje se obaveštenje </w:t>
      </w:r>
      <w:r>
        <w:rPr>
          <w:lang w:val="sr-Latn-BA"/>
        </w:rPr>
        <w:t>da polje koje je prazno mora da ima podatak kako bi podaci bili sačuvani</w:t>
      </w:r>
      <w:r w:rsidRPr="00FD5AFB">
        <w:rPr>
          <w:lang w:val="sr-Latn-BA"/>
        </w:rPr>
        <w:t>.</w:t>
      </w:r>
    </w:p>
    <w:p w14:paraId="1E26298B" w14:textId="67605014" w:rsidR="002C2E4E" w:rsidRDefault="004E6BA0" w:rsidP="004E6BA0">
      <w:pPr>
        <w:pStyle w:val="BodyText"/>
        <w:keepNext/>
        <w:spacing w:line="276" w:lineRule="auto"/>
        <w:ind w:left="0" w:firstLine="720"/>
        <w:rPr>
          <w:lang w:val="sr-Latn-BA"/>
        </w:rPr>
      </w:pPr>
      <w:r w:rsidRPr="00FD5AFB">
        <w:rPr>
          <w:lang w:val="sr-Latn-BA"/>
        </w:rPr>
        <w:t>[</w:t>
      </w:r>
      <w:r w:rsidRPr="004E6BA0">
        <w:rPr>
          <w:i/>
          <w:iCs/>
          <w:lang w:val="sr-Latn-CS"/>
        </w:rPr>
        <w:t>Datum nije validan</w:t>
      </w:r>
      <w:r w:rsidRPr="00FD5AFB">
        <w:rPr>
          <w:i/>
          <w:iCs/>
          <w:lang w:val="sr-Latn-BA"/>
        </w:rPr>
        <w:t>.</w:t>
      </w:r>
      <w:r w:rsidRPr="00FD5AFB">
        <w:rPr>
          <w:lang w:val="sr-Latn-BA"/>
        </w:rPr>
        <w:t>]</w:t>
      </w:r>
      <w:r>
        <w:rPr>
          <w:lang w:val="sr-Latn-BA"/>
        </w:rPr>
        <w:t xml:space="preserve"> Korisnik mora da unese validan datum.</w:t>
      </w:r>
    </w:p>
    <w:p w14:paraId="74ECF816" w14:textId="6B6DD381" w:rsidR="004E6BA0" w:rsidRPr="00FD5AFB" w:rsidRDefault="004E6BA0" w:rsidP="004E6BA0">
      <w:pPr>
        <w:pStyle w:val="BodyText"/>
        <w:keepNext/>
        <w:spacing w:line="276" w:lineRule="auto"/>
        <w:rPr>
          <w:bCs/>
          <w:lang w:val="sr-Latn-BA"/>
        </w:rPr>
      </w:pPr>
      <w:r w:rsidRPr="00FD5AFB">
        <w:rPr>
          <w:lang w:val="sr-Latn-BA"/>
        </w:rPr>
        <w:t>[</w:t>
      </w:r>
      <w:r>
        <w:rPr>
          <w:i/>
          <w:iCs/>
          <w:lang w:val="sr-Latn-CS"/>
        </w:rPr>
        <w:t>P</w:t>
      </w:r>
      <w:r w:rsidRPr="004E6BA0">
        <w:rPr>
          <w:i/>
          <w:iCs/>
          <w:lang w:val="sr-Latn-CS"/>
        </w:rPr>
        <w:t>orudžbina mora imati bar jedan proizvod da bi se mogla kreirati</w:t>
      </w:r>
      <w:r w:rsidRPr="00FD5AFB">
        <w:rPr>
          <w:i/>
          <w:iCs/>
          <w:lang w:val="sr-Latn-BA"/>
        </w:rPr>
        <w:t>.</w:t>
      </w:r>
      <w:r w:rsidRPr="00FD5AFB">
        <w:rPr>
          <w:lang w:val="sr-Latn-BA"/>
        </w:rPr>
        <w:t>]</w:t>
      </w:r>
      <w:r>
        <w:rPr>
          <w:lang w:val="sr-Latn-BA"/>
        </w:rPr>
        <w:t xml:space="preserve"> Porudžbina mora da ima najmanje jedan proizvod.</w:t>
      </w:r>
    </w:p>
    <w:p w14:paraId="39148792" w14:textId="77777777" w:rsidR="007E0B43" w:rsidRPr="00FD5AFB" w:rsidRDefault="007E0B43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Posledice:</w:t>
      </w:r>
    </w:p>
    <w:p w14:paraId="63A1D037" w14:textId="1CB733E9" w:rsidR="00650B7D" w:rsidRPr="00FD5AFB" w:rsidRDefault="004E6BA0" w:rsidP="00F1153E">
      <w:pPr>
        <w:pStyle w:val="BodyText"/>
        <w:keepNext/>
        <w:spacing w:line="276" w:lineRule="auto"/>
        <w:rPr>
          <w:lang w:val="sr-Latn-BA"/>
        </w:rPr>
      </w:pPr>
      <w:r>
        <w:rPr>
          <w:lang w:val="sr-Latn-BA"/>
        </w:rPr>
        <w:t>Upešno kreirana porudžbina</w:t>
      </w:r>
      <w:r w:rsidR="00650B7D" w:rsidRPr="00FD5AFB">
        <w:rPr>
          <w:lang w:val="sr-Latn-BA"/>
        </w:rPr>
        <w:t>.</w:t>
      </w:r>
    </w:p>
    <w:p w14:paraId="51BDC890" w14:textId="77777777" w:rsidR="006B12ED" w:rsidRPr="00FD5AFB" w:rsidRDefault="006B12ED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Dijagram sekvence:</w:t>
      </w:r>
    </w:p>
    <w:p w14:paraId="78C41C71" w14:textId="77777777" w:rsidR="001F3D3D" w:rsidRPr="00FD5AFB" w:rsidRDefault="006B12ED" w:rsidP="00F1153E">
      <w:pPr>
        <w:pStyle w:val="BodyText"/>
        <w:spacing w:line="276" w:lineRule="auto"/>
        <w:rPr>
          <w:lang w:val="sr-Latn-BA"/>
        </w:rPr>
      </w:pPr>
      <w:r w:rsidRPr="00FD5AFB">
        <w:rPr>
          <w:highlight w:val="yellow"/>
          <w:lang w:val="sr-Latn-BA"/>
        </w:rPr>
        <w:t>.</w:t>
      </w:r>
      <w:r w:rsidR="001F3D3D" w:rsidRPr="00FD5AFB">
        <w:rPr>
          <w:highlight w:val="yellow"/>
          <w:lang w:val="sr-Latn-BA"/>
        </w:rPr>
        <w:t>.</w:t>
      </w:r>
      <w:r w:rsidR="001F3D3D" w:rsidRPr="00FD5AFB">
        <w:rPr>
          <w:lang w:val="sr-Latn-BA"/>
        </w:rPr>
        <w:t>.</w:t>
      </w:r>
    </w:p>
    <w:p w14:paraId="0C7E537C" w14:textId="77777777" w:rsidR="006C138E" w:rsidRPr="000C681A" w:rsidRDefault="006C138E" w:rsidP="006C138E">
      <w:pPr>
        <w:pStyle w:val="Heading2"/>
        <w:rPr>
          <w:lang w:val="sr-Latn-BA"/>
        </w:rPr>
      </w:pPr>
      <w:bookmarkStart w:id="43" w:name="_Toc85837226"/>
      <w:bookmarkStart w:id="44" w:name="_Toc86110218"/>
      <w:r>
        <w:rPr>
          <w:lang w:val="sr-Latn-BA"/>
        </w:rPr>
        <w:t>Izmena podataka porudžbine</w:t>
      </w:r>
      <w:bookmarkEnd w:id="43"/>
      <w:bookmarkEnd w:id="44"/>
    </w:p>
    <w:p w14:paraId="65587B75" w14:textId="77777777" w:rsidR="007E0B43" w:rsidRPr="00FD5AFB" w:rsidRDefault="007E0B43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Kratak opis:</w:t>
      </w:r>
    </w:p>
    <w:p w14:paraId="0E853324" w14:textId="15B45882" w:rsidR="00EF549C" w:rsidRPr="00FD5AFB" w:rsidRDefault="004E6BA0" w:rsidP="00F1153E">
      <w:pPr>
        <w:pStyle w:val="BodyText"/>
        <w:keepNext/>
        <w:spacing w:line="276" w:lineRule="auto"/>
        <w:rPr>
          <w:lang w:val="sr-Latn-BA"/>
        </w:rPr>
      </w:pPr>
      <w:bookmarkStart w:id="45" w:name="_Hlk86192653"/>
      <w:r>
        <w:rPr>
          <w:lang w:val="sr-Latn-BA"/>
        </w:rPr>
        <w:t>Menjanje podataka odabane porudžbine</w:t>
      </w:r>
      <w:r w:rsidR="001F3D3D" w:rsidRPr="00FD5AFB">
        <w:rPr>
          <w:lang w:val="sr-Latn-BA"/>
        </w:rPr>
        <w:t>.</w:t>
      </w:r>
    </w:p>
    <w:bookmarkEnd w:id="45"/>
    <w:p w14:paraId="27079451" w14:textId="77777777" w:rsidR="007E0B43" w:rsidRPr="00FD5AFB" w:rsidRDefault="007E0B43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Akteri:</w:t>
      </w:r>
    </w:p>
    <w:p w14:paraId="796297EF" w14:textId="77777777" w:rsidR="006C138E" w:rsidRDefault="006C138E" w:rsidP="00F1153E">
      <w:pPr>
        <w:pStyle w:val="BodyText"/>
        <w:keepNext/>
        <w:spacing w:line="276" w:lineRule="auto"/>
        <w:rPr>
          <w:lang w:val="sr-Latn-BA"/>
        </w:rPr>
      </w:pPr>
      <w:r w:rsidRPr="006C138E">
        <w:rPr>
          <w:lang w:val="sr-Latn-BA"/>
        </w:rPr>
        <w:t>Administrator, radnik</w:t>
      </w:r>
      <w:r>
        <w:rPr>
          <w:lang w:val="sr-Latn-BA"/>
        </w:rPr>
        <w:t>.</w:t>
      </w:r>
    </w:p>
    <w:p w14:paraId="4F4C9DC4" w14:textId="3F63F95F" w:rsidR="007E0B43" w:rsidRPr="00FD5AFB" w:rsidRDefault="007E0B43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Preduslovi:</w:t>
      </w:r>
    </w:p>
    <w:p w14:paraId="64DD405F" w14:textId="77777777" w:rsidR="006C138E" w:rsidRDefault="006C138E" w:rsidP="00F1153E">
      <w:pPr>
        <w:pStyle w:val="BodyText"/>
        <w:keepNext/>
        <w:spacing w:line="276" w:lineRule="auto"/>
        <w:rPr>
          <w:lang w:val="sr-Latn-BA"/>
        </w:rPr>
      </w:pPr>
      <w:r w:rsidRPr="006C138E">
        <w:rPr>
          <w:lang w:val="sr-Latn-BA"/>
        </w:rPr>
        <w:t>Korisnik je prijavljen</w:t>
      </w:r>
      <w:r>
        <w:rPr>
          <w:lang w:val="sr-Latn-BA"/>
        </w:rPr>
        <w:t>.</w:t>
      </w:r>
    </w:p>
    <w:p w14:paraId="35418247" w14:textId="36D357D4" w:rsidR="007E0B43" w:rsidRPr="00FD5AFB" w:rsidRDefault="007E0B43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Osnovni tok:</w:t>
      </w:r>
    </w:p>
    <w:p w14:paraId="747BDA8A" w14:textId="77777777" w:rsidR="004E6BA0" w:rsidRDefault="004E6BA0" w:rsidP="004E6BA0">
      <w:pPr>
        <w:pStyle w:val="BodyText"/>
        <w:numPr>
          <w:ilvl w:val="0"/>
          <w:numId w:val="18"/>
        </w:numPr>
        <w:rPr>
          <w:lang w:val="sr-Latn-BA"/>
        </w:rPr>
      </w:pPr>
      <w:r w:rsidRPr="000C681A">
        <w:rPr>
          <w:lang w:val="sr-Latn-BA"/>
        </w:rPr>
        <w:t xml:space="preserve">Odabrati karticu  </w:t>
      </w:r>
      <w:r>
        <w:rPr>
          <w:i/>
          <w:lang w:val="sr-Latn-BA"/>
        </w:rPr>
        <w:t>Orders</w:t>
      </w:r>
      <w:r w:rsidRPr="000C681A">
        <w:rPr>
          <w:lang w:val="sr-Latn-BA"/>
        </w:rPr>
        <w:t xml:space="preserve"> </w:t>
      </w:r>
    </w:p>
    <w:p w14:paraId="4E7BDFCF" w14:textId="77777777" w:rsidR="004E6BA0" w:rsidRPr="000C681A" w:rsidRDefault="004E6BA0" w:rsidP="004E6BA0">
      <w:pPr>
        <w:pStyle w:val="BodyText"/>
        <w:numPr>
          <w:ilvl w:val="0"/>
          <w:numId w:val="18"/>
        </w:numPr>
        <w:rPr>
          <w:lang w:val="sr-Latn-BA"/>
        </w:rPr>
      </w:pPr>
      <w:r>
        <w:rPr>
          <w:lang w:val="sr-Latn-BA"/>
        </w:rPr>
        <w:t xml:space="preserve">Pored određene porudžbine kojoj želimo da izmenimo podatke, kliknemo na dugme </w:t>
      </w:r>
      <w:r>
        <w:rPr>
          <w:i/>
          <w:iCs/>
          <w:lang w:val="sr-Latn-BA"/>
        </w:rPr>
        <w:t>Edit</w:t>
      </w:r>
      <w:r w:rsidRPr="000C681A">
        <w:rPr>
          <w:lang w:val="sr-Latn-BA"/>
        </w:rPr>
        <w:t>.</w:t>
      </w:r>
    </w:p>
    <w:p w14:paraId="0145F5D3" w14:textId="77777777" w:rsidR="004E6BA0" w:rsidRPr="000C681A" w:rsidRDefault="004E6BA0" w:rsidP="004E6BA0">
      <w:pPr>
        <w:pStyle w:val="BodyText"/>
        <w:numPr>
          <w:ilvl w:val="0"/>
          <w:numId w:val="18"/>
        </w:numPr>
        <w:rPr>
          <w:lang w:val="sr-Latn-BA"/>
        </w:rPr>
      </w:pPr>
      <w:r>
        <w:rPr>
          <w:lang w:val="sr-Latn-BA"/>
        </w:rPr>
        <w:t>Korisniku se učitava stranica sa podacima o odabranoj porudžbini</w:t>
      </w:r>
      <w:r w:rsidRPr="000C681A">
        <w:rPr>
          <w:lang w:val="sr-Latn-BA"/>
        </w:rPr>
        <w:t>.</w:t>
      </w:r>
    </w:p>
    <w:p w14:paraId="73F44929" w14:textId="77777777" w:rsidR="004E6BA0" w:rsidRDefault="004E6BA0" w:rsidP="004E6BA0">
      <w:pPr>
        <w:pStyle w:val="BodyText"/>
        <w:numPr>
          <w:ilvl w:val="0"/>
          <w:numId w:val="18"/>
        </w:numPr>
        <w:rPr>
          <w:lang w:val="sr-Latn-BA"/>
        </w:rPr>
      </w:pPr>
      <w:r>
        <w:rPr>
          <w:lang w:val="sr-Latn-BA"/>
        </w:rPr>
        <w:t>Korisnik menja određene podatke</w:t>
      </w:r>
      <w:r w:rsidRPr="000C681A">
        <w:rPr>
          <w:lang w:val="sr-Latn-BA"/>
        </w:rPr>
        <w:t>.</w:t>
      </w:r>
    </w:p>
    <w:p w14:paraId="7DA79BDC" w14:textId="132366B3" w:rsidR="004E6BA0" w:rsidRPr="006853AD" w:rsidRDefault="004E6BA0" w:rsidP="004E6BA0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Validacija podataka [izuzetak: </w:t>
      </w:r>
      <w:r w:rsidRPr="00B800A1">
        <w:rPr>
          <w:lang w:val="sr-Latn-BA"/>
        </w:rPr>
        <w:t>Ovo polje je obavezno</w:t>
      </w:r>
      <w:r>
        <w:rPr>
          <w:lang w:val="sr-Latn-CS"/>
        </w:rPr>
        <w:t>;</w:t>
      </w:r>
      <w:r w:rsidRPr="004E6BA0">
        <w:rPr>
          <w:lang w:val="sr-Latn-CS"/>
        </w:rPr>
        <w:t xml:space="preserve"> </w:t>
      </w:r>
      <w:r>
        <w:rPr>
          <w:lang w:val="sr-Latn-CS"/>
        </w:rPr>
        <w:t>datum nije validan, porudžbina mora imati bar jedan proizvod da bi se mogla kreirati].</w:t>
      </w:r>
      <w:r w:rsidRPr="00881DB4">
        <w:rPr>
          <w:lang w:val="sr-Latn-BA"/>
        </w:rPr>
        <w:t xml:space="preserve"> </w:t>
      </w:r>
    </w:p>
    <w:p w14:paraId="221336F1" w14:textId="77777777" w:rsidR="004E6BA0" w:rsidRPr="002533D1" w:rsidRDefault="004E6BA0" w:rsidP="004E6BA0">
      <w:pPr>
        <w:pStyle w:val="BodyText"/>
        <w:numPr>
          <w:ilvl w:val="0"/>
          <w:numId w:val="18"/>
        </w:numPr>
        <w:rPr>
          <w:lang w:val="sr-Latn-BA"/>
        </w:rPr>
      </w:pPr>
      <w:r>
        <w:rPr>
          <w:lang w:val="sr-Latn-BA"/>
        </w:rPr>
        <w:t xml:space="preserve">Nakon završene izmene, da bi se podaci sačuvali korisnik treba da klikne na dugme </w:t>
      </w:r>
      <w:r>
        <w:rPr>
          <w:i/>
          <w:iCs/>
          <w:lang w:val="sr-Latn-BA"/>
        </w:rPr>
        <w:t>Save.</w:t>
      </w:r>
    </w:p>
    <w:p w14:paraId="583F78D3" w14:textId="7E56140E" w:rsidR="001F3D3D" w:rsidRPr="004E6BA0" w:rsidRDefault="004E6BA0" w:rsidP="004E6BA0">
      <w:pPr>
        <w:pStyle w:val="BodyText"/>
        <w:numPr>
          <w:ilvl w:val="0"/>
          <w:numId w:val="18"/>
        </w:numPr>
        <w:rPr>
          <w:lang w:val="sr-Latn-BA"/>
        </w:rPr>
      </w:pPr>
      <w:r>
        <w:rPr>
          <w:lang w:val="sr-Latn-BA"/>
        </w:rPr>
        <w:t>Podaci su uspešno sačuvani</w:t>
      </w:r>
      <w:r w:rsidR="00E40603" w:rsidRPr="004E6BA0">
        <w:rPr>
          <w:lang w:val="sr-Latn-BA"/>
        </w:rPr>
        <w:t>.</w:t>
      </w:r>
    </w:p>
    <w:p w14:paraId="160B0973" w14:textId="77777777" w:rsidR="007E0B43" w:rsidRPr="00FD5AFB" w:rsidRDefault="00FB657E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Izuzeci</w:t>
      </w:r>
      <w:r w:rsidR="007E0B43" w:rsidRPr="00FD5AFB">
        <w:rPr>
          <w:b/>
          <w:bCs/>
          <w:lang w:val="sr-Latn-BA"/>
        </w:rPr>
        <w:t>:</w:t>
      </w:r>
    </w:p>
    <w:p w14:paraId="0087D07F" w14:textId="77777777" w:rsidR="004E6BA0" w:rsidRPr="00FD5AFB" w:rsidRDefault="004E6BA0" w:rsidP="004E6BA0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[</w:t>
      </w:r>
      <w:r>
        <w:rPr>
          <w:i/>
          <w:iCs/>
          <w:lang w:val="sr-Latn-BA"/>
        </w:rPr>
        <w:t>Ovo polje je obavezno</w:t>
      </w:r>
      <w:r w:rsidRPr="00FD5AFB">
        <w:rPr>
          <w:i/>
          <w:iCs/>
          <w:lang w:val="sr-Latn-BA"/>
        </w:rPr>
        <w:t>.</w:t>
      </w:r>
      <w:r w:rsidRPr="00FD5AFB">
        <w:rPr>
          <w:lang w:val="sr-Latn-BA"/>
        </w:rPr>
        <w:t xml:space="preserve">] Prikazuje se obaveštenje </w:t>
      </w:r>
      <w:r>
        <w:rPr>
          <w:lang w:val="sr-Latn-BA"/>
        </w:rPr>
        <w:t>da polje koje je prazno mora da ima podatak kako bi podaci bili sačuvani</w:t>
      </w:r>
      <w:r w:rsidRPr="00FD5AFB">
        <w:rPr>
          <w:lang w:val="sr-Latn-BA"/>
        </w:rPr>
        <w:t>.</w:t>
      </w:r>
    </w:p>
    <w:p w14:paraId="7556380E" w14:textId="77777777" w:rsidR="004E6BA0" w:rsidRDefault="004E6BA0" w:rsidP="004E6BA0">
      <w:pPr>
        <w:pStyle w:val="BodyText"/>
        <w:keepNext/>
        <w:spacing w:line="276" w:lineRule="auto"/>
        <w:ind w:left="0" w:firstLine="720"/>
        <w:rPr>
          <w:lang w:val="sr-Latn-BA"/>
        </w:rPr>
      </w:pPr>
      <w:r w:rsidRPr="00FD5AFB">
        <w:rPr>
          <w:lang w:val="sr-Latn-BA"/>
        </w:rPr>
        <w:t>[</w:t>
      </w:r>
      <w:r w:rsidRPr="004E6BA0">
        <w:rPr>
          <w:i/>
          <w:iCs/>
          <w:lang w:val="sr-Latn-CS"/>
        </w:rPr>
        <w:t>Datum nije validan</w:t>
      </w:r>
      <w:r w:rsidRPr="00FD5AFB">
        <w:rPr>
          <w:i/>
          <w:iCs/>
          <w:lang w:val="sr-Latn-BA"/>
        </w:rPr>
        <w:t>.</w:t>
      </w:r>
      <w:r w:rsidRPr="00FD5AFB">
        <w:rPr>
          <w:lang w:val="sr-Latn-BA"/>
        </w:rPr>
        <w:t>]</w:t>
      </w:r>
      <w:r>
        <w:rPr>
          <w:lang w:val="sr-Latn-BA"/>
        </w:rPr>
        <w:t xml:space="preserve"> Korisnik mora da unese validan datum.</w:t>
      </w:r>
    </w:p>
    <w:p w14:paraId="07B15977" w14:textId="77777777" w:rsidR="004E6BA0" w:rsidRPr="00FD5AFB" w:rsidRDefault="004E6BA0" w:rsidP="004E6BA0">
      <w:pPr>
        <w:pStyle w:val="BodyText"/>
        <w:keepNext/>
        <w:spacing w:line="276" w:lineRule="auto"/>
        <w:rPr>
          <w:bCs/>
          <w:lang w:val="sr-Latn-BA"/>
        </w:rPr>
      </w:pPr>
      <w:r w:rsidRPr="00FD5AFB">
        <w:rPr>
          <w:lang w:val="sr-Latn-BA"/>
        </w:rPr>
        <w:t>[</w:t>
      </w:r>
      <w:r>
        <w:rPr>
          <w:i/>
          <w:iCs/>
          <w:lang w:val="sr-Latn-CS"/>
        </w:rPr>
        <w:t>P</w:t>
      </w:r>
      <w:r w:rsidRPr="004E6BA0">
        <w:rPr>
          <w:i/>
          <w:iCs/>
          <w:lang w:val="sr-Latn-CS"/>
        </w:rPr>
        <w:t>orudžbina mora imati bar jedan proizvod da bi se mogla kreirati</w:t>
      </w:r>
      <w:r w:rsidRPr="00FD5AFB">
        <w:rPr>
          <w:i/>
          <w:iCs/>
          <w:lang w:val="sr-Latn-BA"/>
        </w:rPr>
        <w:t>.</w:t>
      </w:r>
      <w:r w:rsidRPr="00FD5AFB">
        <w:rPr>
          <w:lang w:val="sr-Latn-BA"/>
        </w:rPr>
        <w:t>]</w:t>
      </w:r>
      <w:r>
        <w:rPr>
          <w:lang w:val="sr-Latn-BA"/>
        </w:rPr>
        <w:t xml:space="preserve"> Porudžbina mora da ima najmanje jedan proizvod.</w:t>
      </w:r>
    </w:p>
    <w:p w14:paraId="15D8A416" w14:textId="77777777" w:rsidR="007E0B43" w:rsidRPr="00FD5AFB" w:rsidRDefault="007E0B43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Posledice:</w:t>
      </w:r>
    </w:p>
    <w:p w14:paraId="331B8B01" w14:textId="65BE65C3" w:rsidR="00E40603" w:rsidRPr="00FD5AFB" w:rsidRDefault="001925BA" w:rsidP="00F1153E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 xml:space="preserve">Podaci o </w:t>
      </w:r>
      <w:r w:rsidR="004E6BA0">
        <w:rPr>
          <w:lang w:val="sr-Latn-BA"/>
        </w:rPr>
        <w:t>porudžbini</w:t>
      </w:r>
      <w:r w:rsidR="00277CF0" w:rsidRPr="00FD5AFB">
        <w:rPr>
          <w:lang w:val="sr-Latn-BA"/>
        </w:rPr>
        <w:t xml:space="preserve"> su ažurirani.</w:t>
      </w:r>
    </w:p>
    <w:p w14:paraId="42B062E1" w14:textId="77777777" w:rsidR="006B12ED" w:rsidRPr="00FD5AFB" w:rsidRDefault="006B12ED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lastRenderedPageBreak/>
        <w:t>Dijagram sekvence:</w:t>
      </w:r>
    </w:p>
    <w:p w14:paraId="03CE3074" w14:textId="77777777" w:rsidR="001F3D3D" w:rsidRPr="00FD5AFB" w:rsidRDefault="001F3D3D" w:rsidP="00F1153E">
      <w:pPr>
        <w:pStyle w:val="BodyText"/>
        <w:spacing w:line="276" w:lineRule="auto"/>
        <w:rPr>
          <w:lang w:val="sr-Latn-BA"/>
        </w:rPr>
      </w:pPr>
      <w:r w:rsidRPr="00FD5AFB">
        <w:rPr>
          <w:highlight w:val="yellow"/>
          <w:lang w:val="sr-Latn-BA"/>
        </w:rPr>
        <w:t>...</w:t>
      </w:r>
    </w:p>
    <w:p w14:paraId="18257609" w14:textId="77777777" w:rsidR="001F3D3D" w:rsidRPr="00FD5AFB" w:rsidRDefault="001F3D3D" w:rsidP="00F1153E">
      <w:pPr>
        <w:spacing w:line="276" w:lineRule="auto"/>
        <w:ind w:left="720"/>
        <w:rPr>
          <w:lang w:val="sr-Latn-BA"/>
        </w:rPr>
      </w:pPr>
    </w:p>
    <w:p w14:paraId="702DEAF8" w14:textId="77777777" w:rsidR="00230930" w:rsidRPr="00FD5AFB" w:rsidRDefault="00230930" w:rsidP="00F1153E">
      <w:pPr>
        <w:spacing w:line="276" w:lineRule="auto"/>
        <w:ind w:left="720"/>
        <w:rPr>
          <w:lang w:val="sr-Latn-BA"/>
        </w:rPr>
      </w:pPr>
    </w:p>
    <w:p w14:paraId="3622B685" w14:textId="77777777" w:rsidR="006C138E" w:rsidRPr="000C681A" w:rsidRDefault="006C138E" w:rsidP="006C138E">
      <w:pPr>
        <w:pStyle w:val="Heading2"/>
        <w:rPr>
          <w:lang w:val="sr-Latn-BA"/>
        </w:rPr>
      </w:pPr>
      <w:bookmarkStart w:id="46" w:name="_Toc163018909"/>
      <w:bookmarkStart w:id="47" w:name="_Toc166577342"/>
      <w:bookmarkStart w:id="48" w:name="_Toc85837227"/>
      <w:bookmarkStart w:id="49" w:name="_Toc86110219"/>
      <w:r w:rsidRPr="000C681A">
        <w:rPr>
          <w:lang w:val="sr-Latn-BA"/>
        </w:rPr>
        <w:t xml:space="preserve">Brisanje </w:t>
      </w:r>
      <w:bookmarkEnd w:id="46"/>
      <w:bookmarkEnd w:id="47"/>
      <w:r>
        <w:rPr>
          <w:lang w:val="sr-Latn-BA"/>
        </w:rPr>
        <w:t>porudžbine</w:t>
      </w:r>
      <w:bookmarkEnd w:id="48"/>
      <w:bookmarkEnd w:id="49"/>
    </w:p>
    <w:p w14:paraId="7A851D95" w14:textId="77777777" w:rsidR="00E81FDD" w:rsidRPr="00FD5AFB" w:rsidRDefault="00E81FDD" w:rsidP="00F1153E">
      <w:pPr>
        <w:pStyle w:val="BodyText"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Kratak opis:</w:t>
      </w:r>
    </w:p>
    <w:p w14:paraId="621B1704" w14:textId="2232FAB6" w:rsidR="004E6BA0" w:rsidRPr="00FD5AFB" w:rsidRDefault="004E6BA0" w:rsidP="004E6BA0">
      <w:pPr>
        <w:pStyle w:val="BodyText"/>
        <w:keepNext/>
        <w:spacing w:line="276" w:lineRule="auto"/>
        <w:rPr>
          <w:lang w:val="sr-Latn-BA"/>
        </w:rPr>
      </w:pPr>
      <w:bookmarkStart w:id="50" w:name="_Hlk86192644"/>
      <w:r>
        <w:rPr>
          <w:lang w:val="sr-Latn-BA"/>
        </w:rPr>
        <w:t>Brisanje odabrane porudžbine</w:t>
      </w:r>
      <w:r w:rsidRPr="00FD5AFB">
        <w:rPr>
          <w:lang w:val="sr-Latn-BA"/>
        </w:rPr>
        <w:t>.</w:t>
      </w:r>
    </w:p>
    <w:bookmarkEnd w:id="50"/>
    <w:p w14:paraId="50CCBDA1" w14:textId="77777777" w:rsidR="00E81FDD" w:rsidRPr="00FD5AFB" w:rsidRDefault="00E81FDD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Akteri:</w:t>
      </w:r>
    </w:p>
    <w:p w14:paraId="5993A4C0" w14:textId="78CAF561" w:rsidR="00E81FDD" w:rsidRPr="00FD5AFB" w:rsidRDefault="006C138E" w:rsidP="00F1153E">
      <w:pPr>
        <w:pStyle w:val="BodyText"/>
        <w:spacing w:line="276" w:lineRule="auto"/>
        <w:rPr>
          <w:lang w:val="sr-Latn-BA"/>
        </w:rPr>
      </w:pPr>
      <w:r w:rsidRPr="006C138E">
        <w:rPr>
          <w:lang w:val="sr-Latn-BA"/>
        </w:rPr>
        <w:t>Administrator, radnik</w:t>
      </w:r>
      <w:r w:rsidR="00E81FDD" w:rsidRPr="00FD5AFB">
        <w:rPr>
          <w:lang w:val="sr-Latn-BA"/>
        </w:rPr>
        <w:t>.</w:t>
      </w:r>
    </w:p>
    <w:p w14:paraId="10243CBC" w14:textId="77777777" w:rsidR="00E81FDD" w:rsidRPr="00FD5AFB" w:rsidRDefault="00E81FDD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Preduslovi:</w:t>
      </w:r>
    </w:p>
    <w:p w14:paraId="59AAD898" w14:textId="77777777" w:rsidR="006C138E" w:rsidRDefault="006C138E" w:rsidP="00F1153E">
      <w:pPr>
        <w:pStyle w:val="BodyText"/>
        <w:keepNext/>
        <w:spacing w:line="276" w:lineRule="auto"/>
        <w:rPr>
          <w:lang w:val="sr-Latn-BA"/>
        </w:rPr>
      </w:pPr>
      <w:r w:rsidRPr="006C138E">
        <w:rPr>
          <w:lang w:val="sr-Latn-BA"/>
        </w:rPr>
        <w:t>Korisnik je prijavljen</w:t>
      </w:r>
      <w:r>
        <w:rPr>
          <w:lang w:val="sr-Latn-BA"/>
        </w:rPr>
        <w:t>.</w:t>
      </w:r>
    </w:p>
    <w:p w14:paraId="3A8F0018" w14:textId="3B662BCB" w:rsidR="00E81FDD" w:rsidRPr="00FD5AFB" w:rsidRDefault="00E81FDD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Osnovni tok:</w:t>
      </w:r>
    </w:p>
    <w:p w14:paraId="49B07E6C" w14:textId="77777777" w:rsidR="004E6BA0" w:rsidRPr="00D10681" w:rsidRDefault="004E6BA0" w:rsidP="004E6BA0">
      <w:pPr>
        <w:pStyle w:val="BodyText"/>
        <w:numPr>
          <w:ilvl w:val="0"/>
          <w:numId w:val="45"/>
        </w:numPr>
        <w:rPr>
          <w:lang w:val="sr-Latn-BA"/>
        </w:rPr>
      </w:pPr>
      <w:r w:rsidRPr="000C681A">
        <w:rPr>
          <w:lang w:val="sr-Latn-BA"/>
        </w:rPr>
        <w:t xml:space="preserve">Odabrati karticu  </w:t>
      </w:r>
      <w:r>
        <w:rPr>
          <w:i/>
          <w:lang w:val="sr-Latn-BA"/>
        </w:rPr>
        <w:t>Orders.</w:t>
      </w:r>
    </w:p>
    <w:p w14:paraId="12EEDB97" w14:textId="77777777" w:rsidR="004E6BA0" w:rsidRPr="00D10681" w:rsidRDefault="004E6BA0" w:rsidP="004E6BA0">
      <w:pPr>
        <w:pStyle w:val="BodyText"/>
        <w:numPr>
          <w:ilvl w:val="0"/>
          <w:numId w:val="45"/>
        </w:numPr>
        <w:rPr>
          <w:lang w:val="sr-Latn-BA"/>
        </w:rPr>
      </w:pPr>
      <w:r>
        <w:rPr>
          <w:lang w:val="sr-Latn-BA"/>
        </w:rPr>
        <w:t xml:space="preserve">Pored određene porudžbine koje želimo da izbrišemo kliknemo na dugme </w:t>
      </w:r>
      <w:r>
        <w:rPr>
          <w:i/>
          <w:iCs/>
          <w:lang w:val="sr-Latn-BA"/>
        </w:rPr>
        <w:t>Delete.</w:t>
      </w:r>
    </w:p>
    <w:p w14:paraId="706AE7F9" w14:textId="77777777" w:rsidR="004E6BA0" w:rsidRDefault="004E6BA0" w:rsidP="004E6BA0">
      <w:pPr>
        <w:pStyle w:val="BodyText"/>
        <w:numPr>
          <w:ilvl w:val="0"/>
          <w:numId w:val="45"/>
        </w:numPr>
        <w:rPr>
          <w:lang w:val="sr-Latn-BA"/>
        </w:rPr>
      </w:pPr>
      <w:r>
        <w:rPr>
          <w:lang w:val="sr-Latn-BA"/>
        </w:rPr>
        <w:t>Korisnik dobija poruku da li je siguran da želi da izbriše porudžbinu.</w:t>
      </w:r>
    </w:p>
    <w:p w14:paraId="50523D88" w14:textId="24DF881F" w:rsidR="004E6BA0" w:rsidRDefault="004E6BA0" w:rsidP="004E6BA0">
      <w:pPr>
        <w:pStyle w:val="BodyText"/>
        <w:numPr>
          <w:ilvl w:val="1"/>
          <w:numId w:val="45"/>
        </w:numPr>
        <w:rPr>
          <w:lang w:val="sr-Latn-BA"/>
        </w:rPr>
      </w:pPr>
      <w:r>
        <w:rPr>
          <w:lang w:val="sr-Latn-BA"/>
        </w:rPr>
        <w:t>Ukoliko je korisnik siguran, data porudžbina se briše i uklanja sa liste porudžbina.</w:t>
      </w:r>
    </w:p>
    <w:p w14:paraId="7E0F70D4" w14:textId="77777777" w:rsidR="004E6BA0" w:rsidRDefault="004E6BA0" w:rsidP="004E6BA0">
      <w:pPr>
        <w:pStyle w:val="BodyText"/>
        <w:numPr>
          <w:ilvl w:val="1"/>
          <w:numId w:val="45"/>
        </w:numPr>
        <w:rPr>
          <w:lang w:val="sr-Latn-BA"/>
        </w:rPr>
      </w:pPr>
      <w:r>
        <w:rPr>
          <w:lang w:val="sr-Latn-BA"/>
        </w:rPr>
        <w:t>Ukoliko korisnik nije siguran akcija se prekida, porudžbina nije izbrisana.</w:t>
      </w:r>
    </w:p>
    <w:p w14:paraId="4562B6C3" w14:textId="18BBE129" w:rsidR="001F3D3D" w:rsidRPr="00C729C4" w:rsidRDefault="004E6BA0" w:rsidP="00C729C4">
      <w:pPr>
        <w:pStyle w:val="BodyText"/>
        <w:numPr>
          <w:ilvl w:val="0"/>
          <w:numId w:val="45"/>
        </w:numPr>
        <w:rPr>
          <w:lang w:val="sr-Latn-BA"/>
        </w:rPr>
      </w:pPr>
      <w:r w:rsidRPr="000C681A">
        <w:rPr>
          <w:lang w:val="sr-Latn-BA"/>
        </w:rPr>
        <w:t>Vrši se ažuriranje baze podataka.</w:t>
      </w:r>
    </w:p>
    <w:p w14:paraId="770A3925" w14:textId="77777777" w:rsidR="00E81FDD" w:rsidRPr="00FD5AFB" w:rsidRDefault="00E81FDD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Izuzeci:</w:t>
      </w:r>
    </w:p>
    <w:p w14:paraId="5E3F2644" w14:textId="77777777" w:rsidR="00E81FDD" w:rsidRPr="00FD5AFB" w:rsidRDefault="00E81FDD" w:rsidP="00F1153E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Nema.</w:t>
      </w:r>
    </w:p>
    <w:p w14:paraId="37ABF936" w14:textId="77777777" w:rsidR="00E81FDD" w:rsidRPr="00FD5AFB" w:rsidRDefault="00E81FDD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Posledice:</w:t>
      </w:r>
    </w:p>
    <w:p w14:paraId="3CA14F50" w14:textId="77777777" w:rsidR="00C729C4" w:rsidRPr="000C681A" w:rsidRDefault="00C729C4" w:rsidP="00C729C4">
      <w:pPr>
        <w:pStyle w:val="BodyText"/>
        <w:rPr>
          <w:lang w:val="sr-Latn-BA"/>
        </w:rPr>
      </w:pPr>
      <w:r>
        <w:rPr>
          <w:lang w:val="sr-Latn-BA"/>
        </w:rPr>
        <w:t>Porudžbina je izbrisana iz baze podataka.</w:t>
      </w:r>
    </w:p>
    <w:p w14:paraId="01418958" w14:textId="77777777" w:rsidR="00E81FDD" w:rsidRPr="00FD5AFB" w:rsidRDefault="00E81FDD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Dijagram sekvence:</w:t>
      </w:r>
    </w:p>
    <w:p w14:paraId="4A3EA6B9" w14:textId="77777777" w:rsidR="007E0B43" w:rsidRPr="00FD5AFB" w:rsidRDefault="001F3D3D" w:rsidP="00F1153E">
      <w:pPr>
        <w:pStyle w:val="BodyText"/>
        <w:spacing w:line="276" w:lineRule="auto"/>
        <w:rPr>
          <w:lang w:val="sr-Latn-BA"/>
        </w:rPr>
      </w:pPr>
      <w:r w:rsidRPr="00FD5AFB">
        <w:rPr>
          <w:highlight w:val="yellow"/>
          <w:lang w:val="sr-Latn-BA"/>
        </w:rPr>
        <w:t>...</w:t>
      </w:r>
    </w:p>
    <w:p w14:paraId="7908C216" w14:textId="77777777" w:rsidR="006C138E" w:rsidRPr="00F36354" w:rsidRDefault="006C138E" w:rsidP="006C138E">
      <w:pPr>
        <w:pStyle w:val="Heading2"/>
        <w:rPr>
          <w:lang w:val="sr-Latn-BA"/>
        </w:rPr>
      </w:pPr>
      <w:bookmarkStart w:id="51" w:name="_Toc85837228"/>
      <w:bookmarkStart w:id="52" w:name="_Toc86110220"/>
      <w:r>
        <w:rPr>
          <w:lang w:val="sr-Latn-BA"/>
        </w:rPr>
        <w:t>Menjanje statusa porudžbine</w:t>
      </w:r>
      <w:bookmarkEnd w:id="51"/>
      <w:bookmarkEnd w:id="52"/>
    </w:p>
    <w:p w14:paraId="621D805C" w14:textId="77777777" w:rsidR="007E0B43" w:rsidRPr="00FD5AFB" w:rsidRDefault="007E0B43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Kratak opis:</w:t>
      </w:r>
    </w:p>
    <w:p w14:paraId="20D22D61" w14:textId="576582F1" w:rsidR="0007417D" w:rsidRPr="00FD5AFB" w:rsidRDefault="00C729C4" w:rsidP="00F1153E">
      <w:pPr>
        <w:pStyle w:val="BodyText"/>
        <w:keepNext/>
        <w:spacing w:line="276" w:lineRule="auto"/>
        <w:rPr>
          <w:lang w:val="sr-Latn-BA"/>
        </w:rPr>
      </w:pPr>
      <w:bookmarkStart w:id="53" w:name="_Hlk86192636"/>
      <w:r>
        <w:rPr>
          <w:lang w:val="sr-Latn-BA"/>
        </w:rPr>
        <w:t>Izmena statusa odabrane porudžbine</w:t>
      </w:r>
      <w:r w:rsidR="0007417D" w:rsidRPr="00FD5AFB">
        <w:rPr>
          <w:lang w:val="sr-Latn-BA"/>
        </w:rPr>
        <w:t>.</w:t>
      </w:r>
    </w:p>
    <w:bookmarkEnd w:id="53"/>
    <w:p w14:paraId="3A23A18E" w14:textId="77777777" w:rsidR="007E0B43" w:rsidRPr="00FD5AFB" w:rsidRDefault="007E0B43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Akteri:</w:t>
      </w:r>
    </w:p>
    <w:p w14:paraId="707665A7" w14:textId="77777777" w:rsidR="006C138E" w:rsidRDefault="006C138E" w:rsidP="00F1153E">
      <w:pPr>
        <w:pStyle w:val="BodyText"/>
        <w:keepNext/>
        <w:spacing w:line="276" w:lineRule="auto"/>
        <w:rPr>
          <w:lang w:val="sr-Latn-BA"/>
        </w:rPr>
      </w:pPr>
      <w:r w:rsidRPr="006C138E">
        <w:rPr>
          <w:lang w:val="sr-Latn-BA"/>
        </w:rPr>
        <w:t>Administrator, radnik</w:t>
      </w:r>
      <w:r>
        <w:rPr>
          <w:lang w:val="sr-Latn-BA"/>
        </w:rPr>
        <w:t>.</w:t>
      </w:r>
    </w:p>
    <w:p w14:paraId="174B8F49" w14:textId="5E0E94FC" w:rsidR="007E0B43" w:rsidRPr="00FD5AFB" w:rsidRDefault="007E0B43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Preduslovi:</w:t>
      </w:r>
    </w:p>
    <w:p w14:paraId="41319B16" w14:textId="77777777" w:rsidR="006C138E" w:rsidRDefault="006C138E" w:rsidP="00F1153E">
      <w:pPr>
        <w:pStyle w:val="BodyText"/>
        <w:keepNext/>
        <w:spacing w:line="276" w:lineRule="auto"/>
        <w:rPr>
          <w:lang w:val="sr-Latn-BA"/>
        </w:rPr>
      </w:pPr>
      <w:r w:rsidRPr="006C138E">
        <w:rPr>
          <w:lang w:val="sr-Latn-BA"/>
        </w:rPr>
        <w:t>Korisnik je prijavljen</w:t>
      </w:r>
      <w:r>
        <w:rPr>
          <w:lang w:val="sr-Latn-BA"/>
        </w:rPr>
        <w:t>.</w:t>
      </w:r>
    </w:p>
    <w:p w14:paraId="3A431667" w14:textId="60D40786" w:rsidR="007E0B43" w:rsidRPr="00FD5AFB" w:rsidRDefault="007E0B43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Osnovni tok:</w:t>
      </w:r>
    </w:p>
    <w:p w14:paraId="22B7282A" w14:textId="77777777" w:rsidR="00C729C4" w:rsidRDefault="00C729C4" w:rsidP="00C729C4">
      <w:pPr>
        <w:pStyle w:val="BodyText"/>
        <w:numPr>
          <w:ilvl w:val="0"/>
          <w:numId w:val="46"/>
        </w:numPr>
        <w:tabs>
          <w:tab w:val="clear" w:pos="360"/>
          <w:tab w:val="num" w:pos="1080"/>
        </w:tabs>
        <w:ind w:left="1080"/>
        <w:rPr>
          <w:lang w:val="sr-Latn-BA"/>
        </w:rPr>
      </w:pPr>
      <w:r w:rsidRPr="000C681A">
        <w:rPr>
          <w:lang w:val="sr-Latn-BA"/>
        </w:rPr>
        <w:t xml:space="preserve">Odabrati karticu  </w:t>
      </w:r>
      <w:r>
        <w:rPr>
          <w:i/>
          <w:lang w:val="sr-Latn-BA"/>
        </w:rPr>
        <w:t>Orders</w:t>
      </w:r>
      <w:r w:rsidRPr="000C681A">
        <w:rPr>
          <w:lang w:val="sr-Latn-BA"/>
        </w:rPr>
        <w:t xml:space="preserve"> </w:t>
      </w:r>
    </w:p>
    <w:p w14:paraId="678C89A7" w14:textId="77777777" w:rsidR="00C729C4" w:rsidRPr="000C681A" w:rsidRDefault="00C729C4" w:rsidP="00C729C4">
      <w:pPr>
        <w:pStyle w:val="BodyText"/>
        <w:numPr>
          <w:ilvl w:val="0"/>
          <w:numId w:val="46"/>
        </w:numPr>
        <w:tabs>
          <w:tab w:val="clear" w:pos="360"/>
          <w:tab w:val="num" w:pos="1080"/>
        </w:tabs>
        <w:ind w:left="1080"/>
        <w:rPr>
          <w:lang w:val="sr-Latn-BA"/>
        </w:rPr>
      </w:pPr>
      <w:r>
        <w:rPr>
          <w:lang w:val="sr-Latn-BA"/>
        </w:rPr>
        <w:lastRenderedPageBreak/>
        <w:t>Pored određene porudžbine kojoj želimo da izmenimo podatke, u polje u kojem se nalazi trenutni status porudžbine, klikom na njega, pojavljuje nam se opadajući meni</w:t>
      </w:r>
      <w:r w:rsidRPr="000C681A">
        <w:rPr>
          <w:lang w:val="sr-Latn-BA"/>
        </w:rPr>
        <w:t>.</w:t>
      </w:r>
    </w:p>
    <w:p w14:paraId="626E7054" w14:textId="77777777" w:rsidR="00C729C4" w:rsidRDefault="00C729C4" w:rsidP="00C729C4">
      <w:pPr>
        <w:pStyle w:val="BodyText"/>
        <w:numPr>
          <w:ilvl w:val="0"/>
          <w:numId w:val="46"/>
        </w:numPr>
        <w:tabs>
          <w:tab w:val="clear" w:pos="360"/>
          <w:tab w:val="num" w:pos="1080"/>
        </w:tabs>
        <w:ind w:left="1080"/>
        <w:rPr>
          <w:lang w:val="sr-Latn-BA"/>
        </w:rPr>
      </w:pPr>
      <w:r>
        <w:rPr>
          <w:lang w:val="sr-Latn-BA"/>
        </w:rPr>
        <w:t>Iz opadajućeg menija neku od ponuđenih vrednosti</w:t>
      </w:r>
      <w:r w:rsidRPr="000C681A">
        <w:rPr>
          <w:lang w:val="sr-Latn-BA"/>
        </w:rPr>
        <w:t>.</w:t>
      </w:r>
    </w:p>
    <w:p w14:paraId="161091C1" w14:textId="0845377D" w:rsidR="00C729C4" w:rsidRPr="00C729C4" w:rsidRDefault="00C729C4" w:rsidP="00C729C4">
      <w:pPr>
        <w:pStyle w:val="BodyText"/>
        <w:numPr>
          <w:ilvl w:val="0"/>
          <w:numId w:val="46"/>
        </w:numPr>
        <w:tabs>
          <w:tab w:val="clear" w:pos="360"/>
          <w:tab w:val="num" w:pos="1080"/>
        </w:tabs>
        <w:ind w:left="1080"/>
        <w:rPr>
          <w:lang w:val="sr-Latn-BA"/>
        </w:rPr>
      </w:pPr>
      <w:r w:rsidRPr="00C729C4">
        <w:rPr>
          <w:lang w:val="sr-Latn-BA"/>
        </w:rPr>
        <w:t>Odabrana vrednost je automatski ažurirana</w:t>
      </w:r>
    </w:p>
    <w:p w14:paraId="16AD0A2F" w14:textId="17E061B1" w:rsidR="007E0B43" w:rsidRPr="00FD5AFB" w:rsidRDefault="00FB657E" w:rsidP="00C729C4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Izuzeci</w:t>
      </w:r>
      <w:r w:rsidR="007E0B43" w:rsidRPr="00FD5AFB">
        <w:rPr>
          <w:b/>
          <w:bCs/>
          <w:lang w:val="sr-Latn-BA"/>
        </w:rPr>
        <w:t>:</w:t>
      </w:r>
    </w:p>
    <w:p w14:paraId="076C753C" w14:textId="355B3278" w:rsidR="00227DCC" w:rsidRPr="00FD5AFB" w:rsidRDefault="00C729C4" w:rsidP="00F1153E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Nema</w:t>
      </w:r>
    </w:p>
    <w:p w14:paraId="66DA2F33" w14:textId="77777777" w:rsidR="007E0B43" w:rsidRPr="00FD5AFB" w:rsidRDefault="00227DCC" w:rsidP="00F1153E">
      <w:pPr>
        <w:pStyle w:val="BodyText"/>
        <w:keepNext/>
        <w:spacing w:line="276" w:lineRule="auto"/>
        <w:ind w:left="0"/>
        <w:rPr>
          <w:lang w:val="sr-Latn-BA"/>
        </w:rPr>
      </w:pPr>
      <w:r w:rsidRPr="00FD5AFB">
        <w:rPr>
          <w:lang w:val="sr-Latn-BA"/>
        </w:rPr>
        <w:tab/>
      </w:r>
      <w:r w:rsidR="007E0B43" w:rsidRPr="00FD5AFB">
        <w:rPr>
          <w:b/>
          <w:bCs/>
          <w:lang w:val="sr-Latn-BA"/>
        </w:rPr>
        <w:t>Posledice:</w:t>
      </w:r>
    </w:p>
    <w:p w14:paraId="5B519E67" w14:textId="26B7DC4E" w:rsidR="007E0B43" w:rsidRPr="00FD5AFB" w:rsidRDefault="00C729C4" w:rsidP="00F1153E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Izmenjen status porudžbine</w:t>
      </w:r>
      <w:r w:rsidR="00227DCC" w:rsidRPr="00FD5AFB">
        <w:rPr>
          <w:lang w:val="sr-Latn-BA"/>
        </w:rPr>
        <w:t>.</w:t>
      </w:r>
    </w:p>
    <w:p w14:paraId="6536BE51" w14:textId="77777777" w:rsidR="007E0B43" w:rsidRPr="00FD5AFB" w:rsidRDefault="007E0B43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Dijagram sekvence:</w:t>
      </w:r>
    </w:p>
    <w:p w14:paraId="00300EA8" w14:textId="77777777" w:rsidR="007E0B43" w:rsidRPr="00FD5AFB" w:rsidRDefault="007E0B43" w:rsidP="00F1153E">
      <w:pPr>
        <w:pStyle w:val="BodyText"/>
        <w:spacing w:line="276" w:lineRule="auto"/>
        <w:rPr>
          <w:lang w:val="sr-Latn-BA"/>
        </w:rPr>
      </w:pPr>
      <w:r w:rsidRPr="00FD5AFB">
        <w:rPr>
          <w:highlight w:val="yellow"/>
          <w:lang w:val="sr-Latn-BA"/>
        </w:rPr>
        <w:t>...</w:t>
      </w:r>
    </w:p>
    <w:p w14:paraId="6D3FDE09" w14:textId="77777777" w:rsidR="006C138E" w:rsidRPr="000C681A" w:rsidRDefault="006C138E" w:rsidP="006C138E">
      <w:pPr>
        <w:pStyle w:val="Heading2"/>
        <w:rPr>
          <w:lang w:val="sr-Latn-BA"/>
        </w:rPr>
      </w:pPr>
      <w:bookmarkStart w:id="54" w:name="_Toc85837229"/>
      <w:bookmarkStart w:id="55" w:name="_Toc86110221"/>
      <w:r>
        <w:rPr>
          <w:lang w:val="sr-Latn-BA"/>
        </w:rPr>
        <w:t>Filtriranje porudžbina po statusu</w:t>
      </w:r>
      <w:bookmarkEnd w:id="54"/>
      <w:bookmarkEnd w:id="55"/>
    </w:p>
    <w:p w14:paraId="2B7B30A6" w14:textId="77777777" w:rsidR="001F3D3D" w:rsidRPr="00FD5AFB" w:rsidRDefault="001F3D3D" w:rsidP="00F1153E">
      <w:pPr>
        <w:spacing w:line="276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Kratak opis:</w:t>
      </w:r>
    </w:p>
    <w:p w14:paraId="4668755E" w14:textId="01AD4EFF" w:rsidR="00C729C4" w:rsidRDefault="00C729C4" w:rsidP="00F1153E">
      <w:pPr>
        <w:spacing w:line="276" w:lineRule="auto"/>
        <w:ind w:left="720"/>
        <w:rPr>
          <w:b/>
          <w:lang w:val="sr-Latn-BA"/>
        </w:rPr>
      </w:pPr>
      <w:r>
        <w:rPr>
          <w:lang w:val="sr-Latn-BA"/>
        </w:rPr>
        <w:t xml:space="preserve">Korisnik iz opadajućeg menija bira po kojem kriterijumu želi da filtrira porudžbine. Podrazumevana vrednost je </w:t>
      </w:r>
      <w:r>
        <w:rPr>
          <w:i/>
          <w:iCs/>
          <w:lang w:val="sr-Latn-BA"/>
        </w:rPr>
        <w:t>All</w:t>
      </w:r>
      <w:r w:rsidRPr="000C681A">
        <w:rPr>
          <w:lang w:val="sr-Latn-BA"/>
        </w:rPr>
        <w:t>.</w:t>
      </w:r>
      <w:r>
        <w:rPr>
          <w:lang w:val="sr-Latn-BA"/>
        </w:rPr>
        <w:t xml:space="preserve"> Filtriranje se vrši po statusu porudžbine</w:t>
      </w:r>
      <w:r>
        <w:rPr>
          <w:b/>
          <w:lang w:val="sr-Latn-BA"/>
        </w:rPr>
        <w:t>.</w:t>
      </w:r>
    </w:p>
    <w:p w14:paraId="74FF1C78" w14:textId="5ED5AD5B" w:rsidR="001F3D3D" w:rsidRPr="00FD5AFB" w:rsidRDefault="001F3D3D" w:rsidP="00F1153E">
      <w:pPr>
        <w:spacing w:line="276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Akteri:</w:t>
      </w:r>
    </w:p>
    <w:p w14:paraId="41F82693" w14:textId="77777777" w:rsidR="006C138E" w:rsidRDefault="006C138E" w:rsidP="00F1153E">
      <w:pPr>
        <w:spacing w:line="276" w:lineRule="auto"/>
        <w:ind w:left="720"/>
        <w:rPr>
          <w:lang w:val="sr-Latn-BA"/>
        </w:rPr>
      </w:pPr>
      <w:r w:rsidRPr="006C138E">
        <w:rPr>
          <w:lang w:val="sr-Latn-BA"/>
        </w:rPr>
        <w:t>Administrator, radnik</w:t>
      </w:r>
      <w:r>
        <w:rPr>
          <w:lang w:val="sr-Latn-BA"/>
        </w:rPr>
        <w:t>.</w:t>
      </w:r>
    </w:p>
    <w:p w14:paraId="230CD872" w14:textId="4860BB24" w:rsidR="001F3D3D" w:rsidRPr="00FD5AFB" w:rsidRDefault="001F3D3D" w:rsidP="00F1153E">
      <w:pPr>
        <w:spacing w:line="276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Preduslovi:</w:t>
      </w:r>
    </w:p>
    <w:p w14:paraId="3C8FE4A0" w14:textId="77777777" w:rsidR="006C138E" w:rsidRDefault="006C138E" w:rsidP="00F1153E">
      <w:pPr>
        <w:spacing w:line="276" w:lineRule="auto"/>
        <w:ind w:left="720"/>
        <w:rPr>
          <w:lang w:val="sr-Latn-BA"/>
        </w:rPr>
      </w:pPr>
      <w:r w:rsidRPr="006C138E">
        <w:rPr>
          <w:lang w:val="sr-Latn-BA"/>
        </w:rPr>
        <w:t>Korisnik je prijavljen</w:t>
      </w:r>
      <w:r>
        <w:rPr>
          <w:lang w:val="sr-Latn-BA"/>
        </w:rPr>
        <w:t>.</w:t>
      </w:r>
    </w:p>
    <w:p w14:paraId="0E0C8527" w14:textId="2010B8D7" w:rsidR="001F3D3D" w:rsidRPr="00FD5AFB" w:rsidRDefault="001F3D3D" w:rsidP="00F1153E">
      <w:pPr>
        <w:spacing w:line="276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Osnovni tok:</w:t>
      </w:r>
    </w:p>
    <w:p w14:paraId="0F085EB7" w14:textId="77777777" w:rsidR="00C729C4" w:rsidRDefault="00C729C4" w:rsidP="00C729C4">
      <w:pPr>
        <w:pStyle w:val="BodyText"/>
        <w:numPr>
          <w:ilvl w:val="0"/>
          <w:numId w:val="22"/>
        </w:numPr>
        <w:rPr>
          <w:lang w:val="sr-Latn-BA"/>
        </w:rPr>
      </w:pPr>
      <w:r w:rsidRPr="000C681A">
        <w:rPr>
          <w:lang w:val="sr-Latn-BA"/>
        </w:rPr>
        <w:t xml:space="preserve">Odabrati karticu  </w:t>
      </w:r>
      <w:r>
        <w:rPr>
          <w:i/>
          <w:lang w:val="sr-Latn-BA"/>
        </w:rPr>
        <w:t>Orders</w:t>
      </w:r>
      <w:r w:rsidRPr="000C681A">
        <w:rPr>
          <w:lang w:val="sr-Latn-BA"/>
        </w:rPr>
        <w:t xml:space="preserve"> </w:t>
      </w:r>
    </w:p>
    <w:p w14:paraId="4F265B3C" w14:textId="77777777" w:rsidR="00C729C4" w:rsidRDefault="00C729C4" w:rsidP="00C729C4">
      <w:pPr>
        <w:pStyle w:val="BodyText"/>
        <w:numPr>
          <w:ilvl w:val="0"/>
          <w:numId w:val="22"/>
        </w:numPr>
        <w:rPr>
          <w:lang w:val="sr-Latn-BA"/>
        </w:rPr>
      </w:pPr>
      <w:r>
        <w:rPr>
          <w:lang w:val="sr-Latn-BA"/>
        </w:rPr>
        <w:t xml:space="preserve">Pored labele </w:t>
      </w:r>
      <w:r>
        <w:rPr>
          <w:i/>
          <w:iCs/>
          <w:lang w:val="sr-Latn-BA"/>
        </w:rPr>
        <w:t xml:space="preserve">Show </w:t>
      </w:r>
      <w:r>
        <w:rPr>
          <w:lang w:val="sr-Latn-BA"/>
        </w:rPr>
        <w:t>iz opadajućeg menija odabrati neko od ponuđenih vrednosti.</w:t>
      </w:r>
    </w:p>
    <w:p w14:paraId="30CFE0C5" w14:textId="41BF69E5" w:rsidR="001F3D3D" w:rsidRPr="00C729C4" w:rsidRDefault="00C729C4" w:rsidP="00C729C4">
      <w:pPr>
        <w:pStyle w:val="BodyText"/>
        <w:numPr>
          <w:ilvl w:val="0"/>
          <w:numId w:val="22"/>
        </w:numPr>
        <w:rPr>
          <w:lang w:val="sr-Latn-BA"/>
        </w:rPr>
      </w:pPr>
      <w:r>
        <w:rPr>
          <w:lang w:val="sr-Latn-BA"/>
        </w:rPr>
        <w:t>U listi porudžbina se prikazuju samo porudžbine sa određenim statusom</w:t>
      </w:r>
      <w:r w:rsidR="001F3D3D" w:rsidRPr="00C729C4">
        <w:rPr>
          <w:lang w:val="sr-Latn-BA"/>
        </w:rPr>
        <w:t xml:space="preserve">. </w:t>
      </w:r>
    </w:p>
    <w:p w14:paraId="31EEB6F1" w14:textId="77777777" w:rsidR="001F3D3D" w:rsidRPr="00FD5AFB" w:rsidRDefault="001F3D3D" w:rsidP="00F1153E">
      <w:pPr>
        <w:spacing w:line="276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Izuzeci:</w:t>
      </w:r>
    </w:p>
    <w:p w14:paraId="2DECF911" w14:textId="1366DAB3" w:rsidR="00C041ED" w:rsidRPr="00FD5AFB" w:rsidRDefault="00C729C4" w:rsidP="00C041ED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Nema</w:t>
      </w:r>
      <w:r w:rsidR="00C041ED" w:rsidRPr="00FD5AFB">
        <w:rPr>
          <w:lang w:val="sr-Latn-BA"/>
        </w:rPr>
        <w:t>.</w:t>
      </w:r>
    </w:p>
    <w:p w14:paraId="771BDFE2" w14:textId="77777777" w:rsidR="001F3D3D" w:rsidRPr="00FD5AFB" w:rsidRDefault="001F3D3D" w:rsidP="00F1153E">
      <w:pPr>
        <w:spacing w:line="276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Posledice:</w:t>
      </w:r>
    </w:p>
    <w:p w14:paraId="0368D1B9" w14:textId="44D113C5" w:rsidR="001F3D3D" w:rsidRPr="00FD5AFB" w:rsidRDefault="00C729C4" w:rsidP="00F1153E">
      <w:pPr>
        <w:spacing w:line="276" w:lineRule="auto"/>
        <w:ind w:left="720"/>
        <w:rPr>
          <w:lang w:val="sr-Latn-BA"/>
        </w:rPr>
      </w:pPr>
      <w:r>
        <w:rPr>
          <w:lang w:val="sr-Latn-BA"/>
        </w:rPr>
        <w:t>Upešno filtrirani podaci</w:t>
      </w:r>
      <w:r w:rsidR="001F3D3D" w:rsidRPr="00FD5AFB">
        <w:rPr>
          <w:lang w:val="sr-Latn-BA"/>
        </w:rPr>
        <w:t xml:space="preserve">. </w:t>
      </w:r>
    </w:p>
    <w:p w14:paraId="674259FB" w14:textId="77777777" w:rsidR="001F3D3D" w:rsidRPr="00FD5AFB" w:rsidRDefault="001F3D3D" w:rsidP="00F1153E">
      <w:pPr>
        <w:spacing w:line="276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Dijagram sekvence:</w:t>
      </w:r>
    </w:p>
    <w:p w14:paraId="7782DFBA" w14:textId="77777777" w:rsidR="001F3D3D" w:rsidRPr="00FD5AFB" w:rsidRDefault="001F3D3D" w:rsidP="00F1153E">
      <w:pPr>
        <w:spacing w:line="276" w:lineRule="auto"/>
        <w:ind w:left="720"/>
        <w:rPr>
          <w:lang w:val="sr-Latn-BA"/>
        </w:rPr>
      </w:pPr>
      <w:r w:rsidRPr="00FD5AFB">
        <w:rPr>
          <w:highlight w:val="yellow"/>
          <w:lang w:val="sr-Latn-BA"/>
        </w:rPr>
        <w:t>...</w:t>
      </w:r>
    </w:p>
    <w:p w14:paraId="51B62461" w14:textId="77777777" w:rsidR="00C729C4" w:rsidRPr="000C681A" w:rsidRDefault="00C729C4" w:rsidP="00C729C4">
      <w:pPr>
        <w:pStyle w:val="Heading2"/>
        <w:numPr>
          <w:ilvl w:val="1"/>
          <w:numId w:val="30"/>
        </w:numPr>
        <w:rPr>
          <w:lang w:val="sr-Latn-BA"/>
        </w:rPr>
      </w:pPr>
      <w:bookmarkStart w:id="56" w:name="_Toc86106421"/>
      <w:bookmarkStart w:id="57" w:name="_Toc86110222"/>
      <w:bookmarkStart w:id="58" w:name="_Hlk86106252"/>
      <w:r>
        <w:rPr>
          <w:lang w:val="sr-Latn-BA"/>
        </w:rPr>
        <w:t>Pretraga porudžbina</w:t>
      </w:r>
      <w:bookmarkEnd w:id="56"/>
      <w:bookmarkEnd w:id="57"/>
      <w:r>
        <w:rPr>
          <w:lang w:val="sr-Latn-BA"/>
        </w:rPr>
        <w:t xml:space="preserve"> </w:t>
      </w:r>
    </w:p>
    <w:bookmarkEnd w:id="58"/>
    <w:p w14:paraId="5CF7F4E7" w14:textId="77777777" w:rsidR="001F3D3D" w:rsidRPr="00FD5AFB" w:rsidRDefault="001F3D3D" w:rsidP="00F1153E">
      <w:pPr>
        <w:spacing w:line="276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Kratak opis:</w:t>
      </w:r>
    </w:p>
    <w:p w14:paraId="09DD7A7F" w14:textId="186A2E42" w:rsidR="00C729C4" w:rsidRPr="003C30FB" w:rsidRDefault="00C729C4" w:rsidP="00C729C4">
      <w:pPr>
        <w:pStyle w:val="BodyText"/>
        <w:rPr>
          <w:i/>
          <w:iCs/>
          <w:lang w:val="sr-Latn-BA"/>
        </w:rPr>
      </w:pPr>
      <w:bookmarkStart w:id="59" w:name="_Hlk86192564"/>
      <w:r>
        <w:rPr>
          <w:lang w:val="sr-Latn-BA"/>
        </w:rPr>
        <w:t>Pretraživanje porudžbin</w:t>
      </w:r>
      <w:r w:rsidR="00933058">
        <w:rPr>
          <w:lang w:val="sr-Latn-BA"/>
        </w:rPr>
        <w:t>e</w:t>
      </w:r>
      <w:r>
        <w:rPr>
          <w:lang w:val="sr-Latn-BA"/>
        </w:rPr>
        <w:t xml:space="preserve"> po ID-ju</w:t>
      </w:r>
      <w:bookmarkEnd w:id="59"/>
      <w:r>
        <w:rPr>
          <w:i/>
          <w:iCs/>
          <w:lang w:val="sr-Latn-BA"/>
        </w:rPr>
        <w:t>.</w:t>
      </w:r>
    </w:p>
    <w:p w14:paraId="2379D568" w14:textId="77777777" w:rsidR="001F3D3D" w:rsidRPr="00FD5AFB" w:rsidRDefault="001F3D3D" w:rsidP="00F1153E">
      <w:pPr>
        <w:spacing w:line="276" w:lineRule="auto"/>
        <w:ind w:firstLine="720"/>
        <w:rPr>
          <w:b/>
          <w:lang w:val="sr-Latn-BA"/>
        </w:rPr>
      </w:pPr>
      <w:r w:rsidRPr="00FD5AFB">
        <w:rPr>
          <w:b/>
          <w:lang w:val="sr-Latn-BA"/>
        </w:rPr>
        <w:t>Akteri:</w:t>
      </w:r>
    </w:p>
    <w:p w14:paraId="13FCB50D" w14:textId="0A7DE3A7" w:rsidR="001F3D3D" w:rsidRPr="00FD5AFB" w:rsidRDefault="006C138E" w:rsidP="00F1153E">
      <w:pPr>
        <w:spacing w:line="276" w:lineRule="auto"/>
        <w:ind w:left="720"/>
        <w:rPr>
          <w:lang w:val="sr-Latn-BA"/>
        </w:rPr>
      </w:pPr>
      <w:r w:rsidRPr="006C138E">
        <w:rPr>
          <w:lang w:val="sr-Latn-BA"/>
        </w:rPr>
        <w:t>Administrator, radnik</w:t>
      </w:r>
      <w:r w:rsidR="001F3D3D" w:rsidRPr="00FD5AFB">
        <w:rPr>
          <w:lang w:val="sr-Latn-BA"/>
        </w:rPr>
        <w:t>.</w:t>
      </w:r>
    </w:p>
    <w:p w14:paraId="60BA6506" w14:textId="77777777" w:rsidR="001F3D3D" w:rsidRPr="00FD5AFB" w:rsidRDefault="001F3D3D" w:rsidP="00F1153E">
      <w:pPr>
        <w:spacing w:line="276" w:lineRule="auto"/>
        <w:ind w:firstLine="720"/>
        <w:rPr>
          <w:b/>
          <w:lang w:val="sr-Latn-BA"/>
        </w:rPr>
      </w:pPr>
      <w:r w:rsidRPr="00FD5AFB">
        <w:rPr>
          <w:b/>
          <w:lang w:val="sr-Latn-BA"/>
        </w:rPr>
        <w:t>Preduslovi:</w:t>
      </w:r>
    </w:p>
    <w:p w14:paraId="2EAC3AA0" w14:textId="18266C96" w:rsidR="006C138E" w:rsidRDefault="006C138E" w:rsidP="00F1153E">
      <w:pPr>
        <w:spacing w:line="276" w:lineRule="auto"/>
        <w:ind w:left="720"/>
        <w:rPr>
          <w:lang w:val="sr-Latn-BA"/>
        </w:rPr>
      </w:pPr>
      <w:r w:rsidRPr="006C138E">
        <w:rPr>
          <w:lang w:val="sr-Latn-BA"/>
        </w:rPr>
        <w:t>Korisnik je prijavljen</w:t>
      </w:r>
      <w:r>
        <w:rPr>
          <w:lang w:val="sr-Latn-BA"/>
        </w:rPr>
        <w:t>.</w:t>
      </w:r>
    </w:p>
    <w:p w14:paraId="152086F8" w14:textId="77777777" w:rsidR="00C729C4" w:rsidRDefault="00C729C4" w:rsidP="00F1153E">
      <w:pPr>
        <w:spacing w:line="276" w:lineRule="auto"/>
        <w:ind w:left="720"/>
        <w:rPr>
          <w:lang w:val="sr-Latn-BA"/>
        </w:rPr>
      </w:pPr>
    </w:p>
    <w:p w14:paraId="66733C16" w14:textId="643A611B" w:rsidR="001F3D3D" w:rsidRPr="00FD5AFB" w:rsidRDefault="001F3D3D" w:rsidP="00F1153E">
      <w:pPr>
        <w:spacing w:line="276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Osnovni tok:</w:t>
      </w:r>
    </w:p>
    <w:p w14:paraId="352E90AC" w14:textId="77777777" w:rsidR="00C729C4" w:rsidRDefault="00C729C4" w:rsidP="00C729C4">
      <w:pPr>
        <w:pStyle w:val="BodyText"/>
        <w:numPr>
          <w:ilvl w:val="0"/>
          <w:numId w:val="21"/>
        </w:numPr>
        <w:rPr>
          <w:lang w:val="sr-Latn-BA"/>
        </w:rPr>
      </w:pPr>
      <w:r w:rsidRPr="000C681A">
        <w:rPr>
          <w:lang w:val="sr-Latn-BA"/>
        </w:rPr>
        <w:t xml:space="preserve">Odabrati karticu  </w:t>
      </w:r>
      <w:r>
        <w:rPr>
          <w:i/>
          <w:lang w:val="sr-Latn-BA"/>
        </w:rPr>
        <w:t>Orders</w:t>
      </w:r>
      <w:r w:rsidRPr="000C681A">
        <w:rPr>
          <w:lang w:val="sr-Latn-BA"/>
        </w:rPr>
        <w:t xml:space="preserve"> </w:t>
      </w:r>
    </w:p>
    <w:p w14:paraId="5670DE31" w14:textId="77777777" w:rsidR="00C729C4" w:rsidRDefault="00C729C4" w:rsidP="00C729C4">
      <w:pPr>
        <w:numPr>
          <w:ilvl w:val="0"/>
          <w:numId w:val="21"/>
        </w:numPr>
        <w:spacing w:line="276" w:lineRule="auto"/>
        <w:rPr>
          <w:lang w:val="sr-Latn-BA"/>
        </w:rPr>
      </w:pPr>
      <w:r>
        <w:rPr>
          <w:lang w:val="sr-Latn-BA"/>
        </w:rPr>
        <w:t>U tekstualno polje ukucati ID porudžbine</w:t>
      </w:r>
      <w:r w:rsidRPr="000C681A">
        <w:rPr>
          <w:lang w:val="sr-Latn-BA"/>
        </w:rPr>
        <w:t>.</w:t>
      </w:r>
    </w:p>
    <w:p w14:paraId="4308D11F" w14:textId="77777777" w:rsidR="00C729C4" w:rsidRPr="003C30FB" w:rsidRDefault="00C729C4" w:rsidP="00C729C4">
      <w:pPr>
        <w:numPr>
          <w:ilvl w:val="0"/>
          <w:numId w:val="21"/>
        </w:numPr>
        <w:spacing w:line="276" w:lineRule="auto"/>
        <w:rPr>
          <w:lang w:val="sr-Latn-BA"/>
        </w:rPr>
      </w:pPr>
      <w:r>
        <w:rPr>
          <w:lang w:val="sr-Latn-BA"/>
        </w:rPr>
        <w:t xml:space="preserve">Kliknuti na dugme </w:t>
      </w:r>
      <w:r>
        <w:rPr>
          <w:i/>
          <w:iCs/>
          <w:lang w:val="sr-Latn-BA"/>
        </w:rPr>
        <w:t>Search.</w:t>
      </w:r>
    </w:p>
    <w:p w14:paraId="444B6B80" w14:textId="77777777" w:rsidR="00C729C4" w:rsidRDefault="00C729C4" w:rsidP="00C729C4">
      <w:pPr>
        <w:numPr>
          <w:ilvl w:val="0"/>
          <w:numId w:val="21"/>
        </w:numPr>
        <w:spacing w:line="276" w:lineRule="auto"/>
        <w:rPr>
          <w:lang w:val="sr-Latn-BA"/>
        </w:rPr>
      </w:pPr>
      <w:r>
        <w:rPr>
          <w:lang w:val="sr-Latn-BA"/>
        </w:rPr>
        <w:lastRenderedPageBreak/>
        <w:t>Korisnik dobija kao rezultat pretrage, traženu porudžbinu ukoliko ona postoji u sistemu.</w:t>
      </w:r>
    </w:p>
    <w:p w14:paraId="44358588" w14:textId="1C67F427" w:rsidR="001F3D3D" w:rsidRPr="00FD5AFB" w:rsidRDefault="00C729C4" w:rsidP="00C729C4">
      <w:pPr>
        <w:numPr>
          <w:ilvl w:val="0"/>
          <w:numId w:val="21"/>
        </w:numPr>
        <w:spacing w:line="276" w:lineRule="auto"/>
        <w:rPr>
          <w:lang w:val="sr-Latn-BA"/>
        </w:rPr>
      </w:pPr>
      <w:r>
        <w:rPr>
          <w:lang w:val="sr-Latn-BA"/>
        </w:rPr>
        <w:t>Ukoliko porudžbina nije pronađena dobija poruku da porudžbina sa datim ID-ijem nije pronađena</w:t>
      </w:r>
      <w:r w:rsidR="001F3D3D" w:rsidRPr="00FD5AFB">
        <w:rPr>
          <w:lang w:val="sr-Latn-BA"/>
        </w:rPr>
        <w:t>.</w:t>
      </w:r>
    </w:p>
    <w:p w14:paraId="54507863" w14:textId="77777777" w:rsidR="001F3D3D" w:rsidRPr="00FD5AFB" w:rsidRDefault="001F3D3D" w:rsidP="00F1153E">
      <w:pPr>
        <w:spacing w:line="276" w:lineRule="auto"/>
        <w:ind w:left="720"/>
        <w:rPr>
          <w:lang w:val="sr-Latn-BA"/>
        </w:rPr>
      </w:pPr>
    </w:p>
    <w:p w14:paraId="2E2760D5" w14:textId="77777777" w:rsidR="001F3D3D" w:rsidRPr="00FD5AFB" w:rsidRDefault="001F3D3D" w:rsidP="00F1153E">
      <w:pPr>
        <w:spacing w:line="276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Izuzeci:</w:t>
      </w:r>
    </w:p>
    <w:p w14:paraId="37BA9050" w14:textId="77777777" w:rsidR="001F3D3D" w:rsidRPr="00FD5AFB" w:rsidRDefault="001F3D3D" w:rsidP="00F1153E">
      <w:pPr>
        <w:spacing w:line="276" w:lineRule="auto"/>
        <w:ind w:left="720"/>
        <w:rPr>
          <w:lang w:val="sr-Latn-BA"/>
        </w:rPr>
      </w:pPr>
      <w:r w:rsidRPr="00FD5AFB">
        <w:rPr>
          <w:lang w:val="sr-Latn-BA"/>
        </w:rPr>
        <w:t>Nema.</w:t>
      </w:r>
    </w:p>
    <w:p w14:paraId="0B3F2B1A" w14:textId="77777777" w:rsidR="001F3D3D" w:rsidRPr="00FD5AFB" w:rsidRDefault="001F3D3D" w:rsidP="00F1153E">
      <w:pPr>
        <w:spacing w:line="276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 xml:space="preserve">Posledice: </w:t>
      </w:r>
    </w:p>
    <w:p w14:paraId="2596CA22" w14:textId="77777777" w:rsidR="00C729C4" w:rsidRPr="000C681A" w:rsidRDefault="00C729C4" w:rsidP="00C729C4">
      <w:pPr>
        <w:pStyle w:val="BodyText"/>
        <w:rPr>
          <w:lang w:val="sr-Latn-BA"/>
        </w:rPr>
      </w:pPr>
      <w:r>
        <w:rPr>
          <w:lang w:val="sr-Latn-BA"/>
        </w:rPr>
        <w:t>Tražena porudžbina je pronađena.</w:t>
      </w:r>
    </w:p>
    <w:p w14:paraId="72E2CD1F" w14:textId="77777777" w:rsidR="001F3D3D" w:rsidRPr="00FD5AFB" w:rsidRDefault="001F3D3D" w:rsidP="00F1153E">
      <w:pPr>
        <w:spacing w:line="276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Dijagram sekvenci:</w:t>
      </w:r>
    </w:p>
    <w:p w14:paraId="01E40179" w14:textId="77777777" w:rsidR="001F3D3D" w:rsidRPr="00FD5AFB" w:rsidRDefault="001F3D3D" w:rsidP="00F1153E">
      <w:pPr>
        <w:spacing w:line="276" w:lineRule="auto"/>
        <w:ind w:left="720"/>
        <w:rPr>
          <w:lang w:val="sr-Latn-BA"/>
        </w:rPr>
      </w:pPr>
      <w:r w:rsidRPr="00FD5AFB">
        <w:rPr>
          <w:highlight w:val="yellow"/>
          <w:lang w:val="sr-Latn-BA"/>
        </w:rPr>
        <w:t>...</w:t>
      </w:r>
    </w:p>
    <w:p w14:paraId="23191EF4" w14:textId="77777777" w:rsidR="001F3D3D" w:rsidRPr="00FD5AFB" w:rsidRDefault="001F3D3D" w:rsidP="00F1153E">
      <w:pPr>
        <w:spacing w:line="276" w:lineRule="auto"/>
        <w:ind w:left="720"/>
        <w:rPr>
          <w:lang w:val="sr-Latn-BA"/>
        </w:rPr>
      </w:pPr>
    </w:p>
    <w:p w14:paraId="13F84521" w14:textId="0F0BE809" w:rsidR="006C138E" w:rsidRPr="000C681A" w:rsidRDefault="006C138E" w:rsidP="006C138E">
      <w:pPr>
        <w:pStyle w:val="Heading2"/>
        <w:rPr>
          <w:lang w:val="sr-Latn-BA"/>
        </w:rPr>
      </w:pPr>
      <w:bookmarkStart w:id="60" w:name="_Toc85837232"/>
      <w:bookmarkStart w:id="61" w:name="_Toc86110223"/>
      <w:r>
        <w:rPr>
          <w:lang w:val="sr-Latn-BA"/>
        </w:rPr>
        <w:t>Uređivanje profila</w:t>
      </w:r>
      <w:bookmarkEnd w:id="60"/>
      <w:bookmarkEnd w:id="61"/>
    </w:p>
    <w:p w14:paraId="4B26A475" w14:textId="77777777" w:rsidR="00C041ED" w:rsidRPr="00FD5AFB" w:rsidRDefault="00C041ED" w:rsidP="00C041ED">
      <w:pPr>
        <w:spacing w:line="276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Kratak opis:</w:t>
      </w:r>
    </w:p>
    <w:p w14:paraId="247FF359" w14:textId="193BD832" w:rsidR="00C041ED" w:rsidRPr="00C729C4" w:rsidRDefault="00933058" w:rsidP="00C729C4">
      <w:pPr>
        <w:pStyle w:val="BodyText"/>
        <w:rPr>
          <w:lang w:val="sr-Latn-BA"/>
        </w:rPr>
      </w:pPr>
      <w:bookmarkStart w:id="62" w:name="_Hlk86192524"/>
      <w:r>
        <w:rPr>
          <w:lang w:val="sr-Latn-BA"/>
        </w:rPr>
        <w:t>Izmena podataka ulogovanog korisnika</w:t>
      </w:r>
      <w:r w:rsidR="00C041ED" w:rsidRPr="00FD5AFB">
        <w:rPr>
          <w:lang w:val="sr-Latn-BA"/>
        </w:rPr>
        <w:t>.</w:t>
      </w:r>
    </w:p>
    <w:bookmarkEnd w:id="62"/>
    <w:p w14:paraId="5BA764D0" w14:textId="77777777" w:rsidR="00C041ED" w:rsidRPr="00FD5AFB" w:rsidRDefault="00C041ED" w:rsidP="00C041ED">
      <w:pPr>
        <w:spacing w:line="276" w:lineRule="auto"/>
        <w:ind w:firstLine="720"/>
        <w:rPr>
          <w:b/>
          <w:lang w:val="sr-Latn-BA"/>
        </w:rPr>
      </w:pPr>
      <w:r w:rsidRPr="00FD5AFB">
        <w:rPr>
          <w:b/>
          <w:lang w:val="sr-Latn-BA"/>
        </w:rPr>
        <w:t>Akteri:</w:t>
      </w:r>
    </w:p>
    <w:p w14:paraId="65663BB2" w14:textId="77777777" w:rsidR="006C138E" w:rsidRDefault="006C138E" w:rsidP="00C041ED">
      <w:pPr>
        <w:spacing w:line="276" w:lineRule="auto"/>
        <w:ind w:firstLine="720"/>
        <w:rPr>
          <w:lang w:val="sr-Latn-BA"/>
        </w:rPr>
      </w:pPr>
      <w:r w:rsidRPr="006C138E">
        <w:rPr>
          <w:lang w:val="sr-Latn-BA"/>
        </w:rPr>
        <w:t>Administrator, radnik</w:t>
      </w:r>
      <w:r>
        <w:rPr>
          <w:lang w:val="sr-Latn-BA"/>
        </w:rPr>
        <w:t>.</w:t>
      </w:r>
    </w:p>
    <w:p w14:paraId="50031F6B" w14:textId="7D27DCA7" w:rsidR="006C138E" w:rsidRPr="006C138E" w:rsidRDefault="00C041ED" w:rsidP="006C138E">
      <w:pPr>
        <w:spacing w:line="276" w:lineRule="auto"/>
        <w:ind w:firstLine="720"/>
        <w:rPr>
          <w:b/>
          <w:lang w:val="sr-Latn-BA"/>
        </w:rPr>
      </w:pPr>
      <w:r w:rsidRPr="00FD5AFB">
        <w:rPr>
          <w:b/>
          <w:lang w:val="sr-Latn-BA"/>
        </w:rPr>
        <w:t>Preduslovi:</w:t>
      </w:r>
    </w:p>
    <w:p w14:paraId="3C5DFFB7" w14:textId="7D48F650" w:rsidR="006C138E" w:rsidRDefault="006C138E" w:rsidP="006C138E">
      <w:pPr>
        <w:spacing w:line="276" w:lineRule="auto"/>
        <w:ind w:left="720"/>
        <w:rPr>
          <w:lang w:val="sr-Latn-BA"/>
        </w:rPr>
      </w:pPr>
      <w:r w:rsidRPr="006C138E">
        <w:rPr>
          <w:lang w:val="sr-Latn-BA"/>
        </w:rPr>
        <w:t>Korisnik je prijavljen</w:t>
      </w:r>
      <w:r>
        <w:rPr>
          <w:lang w:val="sr-Latn-BA"/>
        </w:rPr>
        <w:t>.</w:t>
      </w:r>
    </w:p>
    <w:p w14:paraId="731E60CF" w14:textId="77777777" w:rsidR="006C138E" w:rsidRDefault="006C138E" w:rsidP="006C138E">
      <w:pPr>
        <w:spacing w:line="276" w:lineRule="auto"/>
        <w:ind w:left="720"/>
        <w:rPr>
          <w:lang w:val="sr-Latn-BA"/>
        </w:rPr>
      </w:pPr>
    </w:p>
    <w:p w14:paraId="18913038" w14:textId="1C67275E" w:rsidR="00C041ED" w:rsidRPr="00FD5AFB" w:rsidRDefault="00C041ED" w:rsidP="006C138E">
      <w:pPr>
        <w:spacing w:line="276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Osnovni tok:</w:t>
      </w:r>
    </w:p>
    <w:p w14:paraId="66351E74" w14:textId="77777777" w:rsidR="00C729C4" w:rsidRDefault="00C729C4" w:rsidP="00C729C4">
      <w:pPr>
        <w:pStyle w:val="BodyText"/>
        <w:numPr>
          <w:ilvl w:val="0"/>
          <w:numId w:val="49"/>
        </w:numPr>
        <w:rPr>
          <w:lang w:val="sr-Latn-BA"/>
        </w:rPr>
      </w:pPr>
      <w:r w:rsidRPr="000C681A">
        <w:rPr>
          <w:lang w:val="sr-Latn-BA"/>
        </w:rPr>
        <w:t xml:space="preserve">Odabrati karticu  </w:t>
      </w:r>
      <w:r>
        <w:rPr>
          <w:i/>
          <w:lang w:val="sr-Latn-BA"/>
        </w:rPr>
        <w:t>My profile</w:t>
      </w:r>
    </w:p>
    <w:p w14:paraId="1EDE41C0" w14:textId="77777777" w:rsidR="00C729C4" w:rsidRDefault="00C729C4" w:rsidP="00C729C4">
      <w:pPr>
        <w:pStyle w:val="BodyText"/>
        <w:numPr>
          <w:ilvl w:val="0"/>
          <w:numId w:val="49"/>
        </w:numPr>
        <w:rPr>
          <w:lang w:val="sr-Latn-BA"/>
        </w:rPr>
      </w:pPr>
      <w:r>
        <w:rPr>
          <w:lang w:val="sr-Latn-BA"/>
        </w:rPr>
        <w:t>Korisniku se prikazuje stranica sa informacijama o njemu.</w:t>
      </w:r>
    </w:p>
    <w:p w14:paraId="4F8D3505" w14:textId="77777777" w:rsidR="00C729C4" w:rsidRPr="006B61F8" w:rsidRDefault="00C729C4" w:rsidP="00C729C4">
      <w:pPr>
        <w:pStyle w:val="BodyText"/>
        <w:numPr>
          <w:ilvl w:val="0"/>
          <w:numId w:val="49"/>
        </w:numPr>
        <w:rPr>
          <w:lang w:val="sr-Latn-BA"/>
        </w:rPr>
      </w:pPr>
      <w:r>
        <w:rPr>
          <w:lang w:val="sr-Latn-BA"/>
        </w:rPr>
        <w:t>Informacije koje korisnik može da menja ime, prezime, mesto rada ili email</w:t>
      </w:r>
      <w:r w:rsidRPr="000C681A">
        <w:rPr>
          <w:i/>
          <w:lang w:val="sr-Latn-BA"/>
        </w:rPr>
        <w:t>.</w:t>
      </w:r>
    </w:p>
    <w:p w14:paraId="7737EB96" w14:textId="77777777" w:rsidR="00C729C4" w:rsidRPr="006B61F8" w:rsidRDefault="00C729C4" w:rsidP="00C729C4">
      <w:pPr>
        <w:pStyle w:val="BodyText"/>
        <w:numPr>
          <w:ilvl w:val="0"/>
          <w:numId w:val="49"/>
        </w:numPr>
        <w:rPr>
          <w:lang w:val="sr-Latn-BA"/>
        </w:rPr>
      </w:pPr>
      <w:r>
        <w:rPr>
          <w:iCs/>
          <w:lang w:val="sr-Latn-BA"/>
        </w:rPr>
        <w:t>Ukoliko korisnik odluči da promeni/doda podatke radi se validacija unetih podataka.</w:t>
      </w:r>
    </w:p>
    <w:p w14:paraId="3755D37A" w14:textId="5E6C6856" w:rsidR="00C729C4" w:rsidRPr="00881DB4" w:rsidRDefault="00C729C4" w:rsidP="00C729C4">
      <w:pPr>
        <w:pStyle w:val="BodyText"/>
        <w:numPr>
          <w:ilvl w:val="0"/>
          <w:numId w:val="49"/>
        </w:numPr>
        <w:rPr>
          <w:lang w:val="sr-Latn-CS"/>
        </w:rPr>
      </w:pPr>
      <w:r>
        <w:rPr>
          <w:lang w:val="sr-Latn-CS"/>
        </w:rPr>
        <w:t>Validacija podataka [izuzetak</w:t>
      </w:r>
      <w:bookmarkStart w:id="63" w:name="_Hlk86109375"/>
      <w:r w:rsidRPr="00C729C4">
        <w:rPr>
          <w:lang w:val="sr-Latn-CS"/>
        </w:rPr>
        <w:t xml:space="preserve">: </w:t>
      </w:r>
      <w:r>
        <w:rPr>
          <w:lang w:val="sr-Latn-BA"/>
        </w:rPr>
        <w:t>o</w:t>
      </w:r>
      <w:r w:rsidRPr="00C729C4">
        <w:rPr>
          <w:lang w:val="sr-Latn-BA"/>
        </w:rPr>
        <w:t>vo polje je obavezno</w:t>
      </w:r>
      <w:bookmarkEnd w:id="63"/>
      <w:r>
        <w:rPr>
          <w:lang w:val="sr-Latn-CS"/>
        </w:rPr>
        <w:t>].</w:t>
      </w:r>
      <w:r w:rsidRPr="00881DB4">
        <w:rPr>
          <w:lang w:val="sr-Latn-BA"/>
        </w:rPr>
        <w:t xml:space="preserve"> </w:t>
      </w:r>
    </w:p>
    <w:p w14:paraId="729EBE11" w14:textId="77777777" w:rsidR="00C729C4" w:rsidRPr="00881DB4" w:rsidRDefault="00C729C4" w:rsidP="00C729C4">
      <w:pPr>
        <w:pStyle w:val="BodyText"/>
        <w:numPr>
          <w:ilvl w:val="0"/>
          <w:numId w:val="49"/>
        </w:numPr>
        <w:rPr>
          <w:lang w:val="sr-Latn-BA"/>
        </w:rPr>
      </w:pPr>
      <w:r>
        <w:rPr>
          <w:lang w:val="sr-Latn-BA"/>
        </w:rPr>
        <w:t xml:space="preserve">Ukoliko je validacija upešna korisnik klikom na dugme </w:t>
      </w:r>
      <w:r>
        <w:rPr>
          <w:i/>
          <w:iCs/>
          <w:lang w:val="sr-Latn-BA"/>
        </w:rPr>
        <w:t xml:space="preserve">Save </w:t>
      </w:r>
      <w:r>
        <w:rPr>
          <w:lang w:val="sr-Latn-BA"/>
        </w:rPr>
        <w:t>čuva unete podatke</w:t>
      </w:r>
      <w:r w:rsidRPr="000C681A">
        <w:rPr>
          <w:i/>
          <w:lang w:val="sr-Latn-BA"/>
        </w:rPr>
        <w:t>.</w:t>
      </w:r>
    </w:p>
    <w:p w14:paraId="76A04BA3" w14:textId="63848E30" w:rsidR="007117B5" w:rsidRPr="00C729C4" w:rsidRDefault="00C729C4" w:rsidP="00C729C4">
      <w:pPr>
        <w:pStyle w:val="BodyText"/>
        <w:numPr>
          <w:ilvl w:val="0"/>
          <w:numId w:val="49"/>
        </w:numPr>
        <w:rPr>
          <w:lang w:val="sr-Latn-BA"/>
        </w:rPr>
      </w:pPr>
      <w:r w:rsidRPr="000C681A">
        <w:rPr>
          <w:lang w:val="sr-Latn-BA"/>
        </w:rPr>
        <w:t>Vrši se ažuriranje baze podatak</w:t>
      </w:r>
    </w:p>
    <w:p w14:paraId="7E82964F" w14:textId="77777777" w:rsidR="00A765B3" w:rsidRPr="00FD5AFB" w:rsidRDefault="00A765B3" w:rsidP="00A765B3">
      <w:pPr>
        <w:spacing w:line="276" w:lineRule="auto"/>
        <w:ind w:firstLine="720"/>
        <w:rPr>
          <w:b/>
          <w:lang w:val="sr-Latn-BA"/>
        </w:rPr>
      </w:pPr>
      <w:r w:rsidRPr="00FD5AFB">
        <w:rPr>
          <w:b/>
          <w:lang w:val="sr-Latn-BA"/>
        </w:rPr>
        <w:t>Izuzeci:</w:t>
      </w:r>
    </w:p>
    <w:p w14:paraId="72CD5CB1" w14:textId="4770D30E" w:rsidR="00A765B3" w:rsidRPr="00FD5AFB" w:rsidRDefault="00C729C4" w:rsidP="00C729C4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[</w:t>
      </w:r>
      <w:r>
        <w:rPr>
          <w:i/>
          <w:iCs/>
          <w:lang w:val="sr-Latn-BA"/>
        </w:rPr>
        <w:t>Ovo polje je obavezno</w:t>
      </w:r>
      <w:r w:rsidRPr="00FD5AFB">
        <w:rPr>
          <w:i/>
          <w:iCs/>
          <w:lang w:val="sr-Latn-BA"/>
        </w:rPr>
        <w:t>.</w:t>
      </w:r>
      <w:r w:rsidRPr="00FD5AFB">
        <w:rPr>
          <w:lang w:val="sr-Latn-BA"/>
        </w:rPr>
        <w:t xml:space="preserve">] Prikazuje se obaveštenje </w:t>
      </w:r>
      <w:r>
        <w:rPr>
          <w:lang w:val="sr-Latn-BA"/>
        </w:rPr>
        <w:t>da polje koje je prazno mora da ima podatak kako bi podaci bili sačuvani</w:t>
      </w:r>
      <w:r w:rsidRPr="00FD5AFB">
        <w:rPr>
          <w:lang w:val="sr-Latn-BA"/>
        </w:rPr>
        <w:t>.</w:t>
      </w:r>
      <w:r w:rsidR="005D16A0" w:rsidRPr="00FD5AFB">
        <w:rPr>
          <w:lang w:val="sr-Latn-BA"/>
        </w:rPr>
        <w:t xml:space="preserve">. </w:t>
      </w:r>
    </w:p>
    <w:p w14:paraId="4B69E637" w14:textId="77777777" w:rsidR="00A765B3" w:rsidRPr="00FD5AFB" w:rsidRDefault="00A765B3" w:rsidP="00A765B3">
      <w:pPr>
        <w:spacing w:line="276" w:lineRule="auto"/>
        <w:ind w:firstLine="720"/>
        <w:rPr>
          <w:b/>
          <w:lang w:val="sr-Latn-BA"/>
        </w:rPr>
      </w:pPr>
      <w:r w:rsidRPr="00FD5AFB">
        <w:rPr>
          <w:b/>
          <w:lang w:val="sr-Latn-BA"/>
        </w:rPr>
        <w:t xml:space="preserve">Posledice: </w:t>
      </w:r>
    </w:p>
    <w:p w14:paraId="7A201129" w14:textId="77777777" w:rsidR="00C729C4" w:rsidRDefault="00C729C4" w:rsidP="00C729C4">
      <w:pPr>
        <w:pStyle w:val="BodyText"/>
        <w:rPr>
          <w:lang w:val="sr-Latn-BA"/>
        </w:rPr>
      </w:pPr>
      <w:r>
        <w:rPr>
          <w:lang w:val="sr-Latn-BA"/>
        </w:rPr>
        <w:t>Podaci korisnika su ažurirani.</w:t>
      </w:r>
    </w:p>
    <w:p w14:paraId="12333AF7" w14:textId="77777777" w:rsidR="00A765B3" w:rsidRPr="00FD5AFB" w:rsidRDefault="00A765B3" w:rsidP="00A765B3">
      <w:pPr>
        <w:spacing w:line="276" w:lineRule="auto"/>
        <w:ind w:firstLine="720"/>
        <w:rPr>
          <w:b/>
          <w:lang w:val="sr-Latn-BA"/>
        </w:rPr>
      </w:pPr>
      <w:r w:rsidRPr="00FD5AFB">
        <w:rPr>
          <w:b/>
          <w:lang w:val="sr-Latn-BA"/>
        </w:rPr>
        <w:t>Dijagram sekvenci:</w:t>
      </w:r>
    </w:p>
    <w:p w14:paraId="5269C8C1" w14:textId="77777777" w:rsidR="00A765B3" w:rsidRPr="00FD5AFB" w:rsidRDefault="00A765B3" w:rsidP="00A765B3">
      <w:pPr>
        <w:spacing w:line="276" w:lineRule="auto"/>
        <w:ind w:firstLine="720"/>
        <w:rPr>
          <w:lang w:val="sr-Latn-BA"/>
        </w:rPr>
      </w:pPr>
      <w:r w:rsidRPr="00FD5AFB">
        <w:rPr>
          <w:highlight w:val="yellow"/>
          <w:lang w:val="sr-Latn-BA"/>
        </w:rPr>
        <w:t>...</w:t>
      </w:r>
    </w:p>
    <w:p w14:paraId="3F4788B4" w14:textId="77777777" w:rsidR="00C041ED" w:rsidRPr="00FD5AFB" w:rsidRDefault="00C041ED" w:rsidP="00C041ED">
      <w:pPr>
        <w:ind w:left="720"/>
        <w:rPr>
          <w:lang w:val="sr-Latn-BA"/>
        </w:rPr>
      </w:pPr>
    </w:p>
    <w:p w14:paraId="5654B06B" w14:textId="13F87927" w:rsidR="005E42D5" w:rsidRPr="006C138E" w:rsidRDefault="006C138E" w:rsidP="006C138E">
      <w:pPr>
        <w:pStyle w:val="Heading2"/>
        <w:rPr>
          <w:lang w:val="sr-Latn-BA"/>
        </w:rPr>
      </w:pPr>
      <w:bookmarkStart w:id="64" w:name="_Toc85837233"/>
      <w:bookmarkStart w:id="65" w:name="_Toc86110224"/>
      <w:r>
        <w:rPr>
          <w:lang w:val="sr-Latn-BA"/>
        </w:rPr>
        <w:t>Promena lozinke</w:t>
      </w:r>
      <w:bookmarkEnd w:id="64"/>
      <w:bookmarkEnd w:id="65"/>
    </w:p>
    <w:p w14:paraId="0A00D9C2" w14:textId="77777777" w:rsidR="002B1FD0" w:rsidRPr="00FD5AFB" w:rsidRDefault="002B1FD0" w:rsidP="002B1FD0">
      <w:pPr>
        <w:spacing w:line="276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Kratak opis:</w:t>
      </w:r>
    </w:p>
    <w:p w14:paraId="5DAE95A2" w14:textId="574EF24E" w:rsidR="002B1FD0" w:rsidRPr="00FD5AFB" w:rsidRDefault="002B1FD0" w:rsidP="002B1FD0">
      <w:pPr>
        <w:spacing w:line="276" w:lineRule="auto"/>
        <w:ind w:left="720"/>
        <w:rPr>
          <w:b/>
          <w:lang w:val="sr-Latn-BA"/>
        </w:rPr>
      </w:pPr>
      <w:bookmarkStart w:id="66" w:name="_Hlk86192505"/>
      <w:r w:rsidRPr="00FD5AFB">
        <w:rPr>
          <w:lang w:val="sr-Latn-BA"/>
        </w:rPr>
        <w:t xml:space="preserve"> </w:t>
      </w:r>
      <w:r w:rsidR="00C729C4">
        <w:rPr>
          <w:lang w:val="sr-Latn-BA"/>
        </w:rPr>
        <w:t>Promena lozinke ulogovanog korisnika</w:t>
      </w:r>
      <w:r w:rsidRPr="00FD5AFB">
        <w:rPr>
          <w:lang w:val="sr-Latn-BA"/>
        </w:rPr>
        <w:t xml:space="preserve">. </w:t>
      </w:r>
    </w:p>
    <w:bookmarkEnd w:id="66"/>
    <w:p w14:paraId="0DAF3D7F" w14:textId="77777777" w:rsidR="002B1FD0" w:rsidRPr="00FD5AFB" w:rsidRDefault="002B1FD0" w:rsidP="002B1FD0">
      <w:pPr>
        <w:spacing w:line="276" w:lineRule="auto"/>
        <w:ind w:firstLine="720"/>
        <w:rPr>
          <w:b/>
          <w:lang w:val="sr-Latn-BA"/>
        </w:rPr>
      </w:pPr>
      <w:r w:rsidRPr="00FD5AFB">
        <w:rPr>
          <w:b/>
          <w:lang w:val="sr-Latn-BA"/>
        </w:rPr>
        <w:t>Akteri:</w:t>
      </w:r>
    </w:p>
    <w:p w14:paraId="33DF01F0" w14:textId="77777777" w:rsidR="006C138E" w:rsidRDefault="006C138E" w:rsidP="002B1FD0">
      <w:pPr>
        <w:spacing w:line="276" w:lineRule="auto"/>
        <w:ind w:firstLine="720"/>
        <w:rPr>
          <w:lang w:val="sr-Latn-BA"/>
        </w:rPr>
      </w:pPr>
      <w:r w:rsidRPr="006C138E">
        <w:rPr>
          <w:lang w:val="sr-Latn-BA"/>
        </w:rPr>
        <w:t>Administrator, radnik</w:t>
      </w:r>
      <w:r>
        <w:rPr>
          <w:lang w:val="sr-Latn-BA"/>
        </w:rPr>
        <w:t>.</w:t>
      </w:r>
    </w:p>
    <w:p w14:paraId="5096A3F8" w14:textId="5CAEAAE5" w:rsidR="002B1FD0" w:rsidRPr="00FD5AFB" w:rsidRDefault="002B1FD0" w:rsidP="002B1FD0">
      <w:pPr>
        <w:spacing w:line="276" w:lineRule="auto"/>
        <w:ind w:firstLine="720"/>
        <w:rPr>
          <w:b/>
          <w:lang w:val="sr-Latn-BA"/>
        </w:rPr>
      </w:pPr>
      <w:r w:rsidRPr="00FD5AFB">
        <w:rPr>
          <w:b/>
          <w:lang w:val="sr-Latn-BA"/>
        </w:rPr>
        <w:t>Preduslovi:</w:t>
      </w:r>
    </w:p>
    <w:p w14:paraId="05F41920" w14:textId="0AB286FC" w:rsidR="006C138E" w:rsidRDefault="006C138E" w:rsidP="002B1FD0">
      <w:pPr>
        <w:spacing w:line="276" w:lineRule="auto"/>
        <w:ind w:left="720"/>
        <w:rPr>
          <w:lang w:val="sr-Latn-BA"/>
        </w:rPr>
      </w:pPr>
      <w:r w:rsidRPr="006C138E">
        <w:rPr>
          <w:lang w:val="sr-Latn-BA"/>
        </w:rPr>
        <w:t>Korisnik je prijavljen</w:t>
      </w:r>
      <w:r>
        <w:rPr>
          <w:lang w:val="sr-Latn-BA"/>
        </w:rPr>
        <w:t>.</w:t>
      </w:r>
    </w:p>
    <w:p w14:paraId="7DF1338E" w14:textId="77777777" w:rsidR="00C729C4" w:rsidRDefault="00C729C4" w:rsidP="002B1FD0">
      <w:pPr>
        <w:spacing w:line="276" w:lineRule="auto"/>
        <w:ind w:left="720"/>
        <w:rPr>
          <w:lang w:val="sr-Latn-BA"/>
        </w:rPr>
      </w:pPr>
    </w:p>
    <w:p w14:paraId="03480A8B" w14:textId="23B2304F" w:rsidR="002B1FD0" w:rsidRPr="00FD5AFB" w:rsidRDefault="002B1FD0" w:rsidP="002B1FD0">
      <w:pPr>
        <w:spacing w:line="276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lastRenderedPageBreak/>
        <w:t>Osnovni tok:</w:t>
      </w:r>
    </w:p>
    <w:p w14:paraId="2CB8922E" w14:textId="77777777" w:rsidR="00C729C4" w:rsidRDefault="00C729C4" w:rsidP="00C729C4">
      <w:pPr>
        <w:pStyle w:val="BodyText"/>
        <w:numPr>
          <w:ilvl w:val="0"/>
          <w:numId w:val="50"/>
        </w:numPr>
        <w:rPr>
          <w:lang w:val="sr-Latn-BA"/>
        </w:rPr>
      </w:pPr>
      <w:r w:rsidRPr="000C681A">
        <w:rPr>
          <w:lang w:val="sr-Latn-BA"/>
        </w:rPr>
        <w:t xml:space="preserve">Odabrati karticu  </w:t>
      </w:r>
      <w:r>
        <w:rPr>
          <w:i/>
          <w:lang w:val="sr-Latn-BA"/>
        </w:rPr>
        <w:t>My profile</w:t>
      </w:r>
    </w:p>
    <w:p w14:paraId="3FCCC434" w14:textId="77777777" w:rsidR="00C729C4" w:rsidRDefault="00C729C4" w:rsidP="00C729C4">
      <w:pPr>
        <w:pStyle w:val="BodyText"/>
        <w:numPr>
          <w:ilvl w:val="0"/>
          <w:numId w:val="50"/>
        </w:numPr>
        <w:rPr>
          <w:lang w:val="sr-Latn-BA"/>
        </w:rPr>
      </w:pPr>
      <w:r>
        <w:rPr>
          <w:lang w:val="sr-Latn-BA"/>
        </w:rPr>
        <w:t xml:space="preserve">Korisnik bira tab </w:t>
      </w:r>
      <w:r>
        <w:rPr>
          <w:i/>
          <w:iCs/>
          <w:lang w:val="sr-Latn-BA"/>
        </w:rPr>
        <w:t>Change password</w:t>
      </w:r>
      <w:r>
        <w:rPr>
          <w:lang w:val="sr-Latn-BA"/>
        </w:rPr>
        <w:t>.</w:t>
      </w:r>
    </w:p>
    <w:p w14:paraId="2D8FE266" w14:textId="77777777" w:rsidR="00C729C4" w:rsidRDefault="00C729C4" w:rsidP="00C729C4">
      <w:pPr>
        <w:pStyle w:val="BodyText"/>
        <w:numPr>
          <w:ilvl w:val="0"/>
          <w:numId w:val="50"/>
        </w:numPr>
        <w:rPr>
          <w:lang w:val="sr-Latn-BA"/>
        </w:rPr>
      </w:pPr>
      <w:r>
        <w:rPr>
          <w:lang w:val="sr-Latn-BA"/>
        </w:rPr>
        <w:t>U prvo polje unosi trenutnu lozinku</w:t>
      </w:r>
    </w:p>
    <w:p w14:paraId="03ED1EED" w14:textId="77777777" w:rsidR="00C729C4" w:rsidRDefault="00C729C4" w:rsidP="00C729C4">
      <w:pPr>
        <w:pStyle w:val="BodyText"/>
        <w:numPr>
          <w:ilvl w:val="0"/>
          <w:numId w:val="50"/>
        </w:numPr>
        <w:rPr>
          <w:lang w:val="sr-Latn-BA"/>
        </w:rPr>
      </w:pPr>
      <w:r>
        <w:rPr>
          <w:lang w:val="sr-Latn-BA"/>
        </w:rPr>
        <w:t>U drugo i treće polje unosi novu lozinku.</w:t>
      </w:r>
    </w:p>
    <w:p w14:paraId="3AC82298" w14:textId="46C4A9CA" w:rsidR="00C729C4" w:rsidRPr="00EF2AF8" w:rsidRDefault="00C729C4" w:rsidP="00C729C4">
      <w:pPr>
        <w:pStyle w:val="BodyText"/>
        <w:numPr>
          <w:ilvl w:val="0"/>
          <w:numId w:val="50"/>
        </w:numPr>
        <w:rPr>
          <w:lang w:val="sr-Latn-BA"/>
        </w:rPr>
      </w:pPr>
      <w:r>
        <w:rPr>
          <w:lang w:val="sr-Latn-CS"/>
        </w:rPr>
        <w:t>Validacija lozinke [izuzetak: Neispravna trenutna lozinka</w:t>
      </w:r>
      <w:bookmarkStart w:id="67" w:name="_Hlk86109507"/>
      <w:r>
        <w:rPr>
          <w:lang w:val="sr-Latn-CS"/>
        </w:rPr>
        <w:t>, nove lozinke se ne podudaraju</w:t>
      </w:r>
      <w:bookmarkEnd w:id="67"/>
      <w:r>
        <w:rPr>
          <w:lang w:val="sr-Latn-CS"/>
        </w:rPr>
        <w:t>, nova lozinka nema mala i velika slova, brojeve i manja je od 8 karaktera].</w:t>
      </w:r>
    </w:p>
    <w:p w14:paraId="6F4FFBE5" w14:textId="77777777" w:rsidR="00C729C4" w:rsidRPr="00C729C4" w:rsidRDefault="00C729C4" w:rsidP="00C729C4">
      <w:pPr>
        <w:pStyle w:val="BodyText"/>
        <w:numPr>
          <w:ilvl w:val="0"/>
          <w:numId w:val="50"/>
        </w:numPr>
        <w:rPr>
          <w:lang w:val="sr-Latn-BA"/>
        </w:rPr>
      </w:pPr>
      <w:r>
        <w:rPr>
          <w:lang w:val="sr-Latn-BA"/>
        </w:rPr>
        <w:t xml:space="preserve">Ukoliko je validacija upešna korisnik klikom na dugme </w:t>
      </w:r>
      <w:r>
        <w:rPr>
          <w:i/>
          <w:iCs/>
          <w:lang w:val="sr-Latn-BA"/>
        </w:rPr>
        <w:t xml:space="preserve">Save </w:t>
      </w:r>
      <w:r>
        <w:rPr>
          <w:lang w:val="sr-Latn-BA"/>
        </w:rPr>
        <w:t>čuva unete podatke</w:t>
      </w:r>
      <w:r w:rsidRPr="000C681A">
        <w:rPr>
          <w:i/>
          <w:lang w:val="sr-Latn-BA"/>
        </w:rPr>
        <w:t>.</w:t>
      </w:r>
    </w:p>
    <w:p w14:paraId="1462FFAF" w14:textId="217DB9DC" w:rsidR="00C729C4" w:rsidRPr="00C729C4" w:rsidRDefault="00C729C4" w:rsidP="00C729C4">
      <w:pPr>
        <w:pStyle w:val="BodyText"/>
        <w:numPr>
          <w:ilvl w:val="0"/>
          <w:numId w:val="50"/>
        </w:numPr>
        <w:rPr>
          <w:lang w:val="sr-Latn-BA"/>
        </w:rPr>
      </w:pPr>
      <w:r w:rsidRPr="00C729C4">
        <w:rPr>
          <w:lang w:val="sr-Latn-BA"/>
        </w:rPr>
        <w:t>Vrši se ažuriranje baze podataka</w:t>
      </w:r>
    </w:p>
    <w:p w14:paraId="50CD88C1" w14:textId="20771B67" w:rsidR="002B1FD0" w:rsidRPr="00FD5AFB" w:rsidRDefault="002B1FD0" w:rsidP="00C729C4">
      <w:pPr>
        <w:spacing w:line="276" w:lineRule="auto"/>
        <w:ind w:firstLine="720"/>
        <w:rPr>
          <w:b/>
          <w:lang w:val="sr-Latn-BA"/>
        </w:rPr>
      </w:pPr>
      <w:r w:rsidRPr="00FD5AFB">
        <w:rPr>
          <w:b/>
          <w:lang w:val="sr-Latn-BA"/>
        </w:rPr>
        <w:t>Izuzeci:</w:t>
      </w:r>
    </w:p>
    <w:p w14:paraId="780439CA" w14:textId="610B5201" w:rsidR="002B1FD0" w:rsidRDefault="005D16A0" w:rsidP="005D16A0">
      <w:pPr>
        <w:spacing w:line="276" w:lineRule="auto"/>
        <w:ind w:left="720"/>
        <w:rPr>
          <w:lang w:val="sr-Latn-BA"/>
        </w:rPr>
      </w:pPr>
      <w:r w:rsidRPr="00FD5AFB">
        <w:rPr>
          <w:lang w:val="sr-Latn-BA"/>
        </w:rPr>
        <w:t>[</w:t>
      </w:r>
      <w:r w:rsidR="00C729C4" w:rsidRPr="00C729C4">
        <w:rPr>
          <w:i/>
          <w:iCs/>
          <w:lang w:val="sr-Latn-CS"/>
        </w:rPr>
        <w:t>Neispravna trenutna lozinka</w:t>
      </w:r>
      <w:r w:rsidRPr="00FD5AFB">
        <w:rPr>
          <w:lang w:val="sr-Latn-BA"/>
        </w:rPr>
        <w:t xml:space="preserve">]. </w:t>
      </w:r>
      <w:r w:rsidR="00C729C4">
        <w:rPr>
          <w:lang w:val="sr-Latn-BA"/>
        </w:rPr>
        <w:t>Korisnik mora da unese tačnu trenutnu lozinku</w:t>
      </w:r>
      <w:r w:rsidRPr="00FD5AFB">
        <w:rPr>
          <w:lang w:val="sr-Latn-BA"/>
        </w:rPr>
        <w:t>.</w:t>
      </w:r>
    </w:p>
    <w:p w14:paraId="4ADF5B3A" w14:textId="3BC54F6C" w:rsidR="00C729C4" w:rsidRPr="00FD5AFB" w:rsidRDefault="00C729C4" w:rsidP="00C729C4">
      <w:pPr>
        <w:spacing w:line="276" w:lineRule="auto"/>
        <w:ind w:left="720"/>
        <w:rPr>
          <w:lang w:val="sr-Latn-BA"/>
        </w:rPr>
      </w:pPr>
      <w:r w:rsidRPr="00FD5AFB">
        <w:rPr>
          <w:lang w:val="sr-Latn-BA"/>
        </w:rPr>
        <w:t>[</w:t>
      </w:r>
      <w:r w:rsidRPr="00C729C4">
        <w:rPr>
          <w:i/>
          <w:iCs/>
          <w:lang w:val="sr-Latn-CS"/>
        </w:rPr>
        <w:t>Nove lozinke se ne podudaraju</w:t>
      </w:r>
      <w:r w:rsidRPr="00FD5AFB">
        <w:rPr>
          <w:lang w:val="sr-Latn-BA"/>
        </w:rPr>
        <w:t>].</w:t>
      </w:r>
      <w:r>
        <w:rPr>
          <w:lang w:val="sr-Latn-BA"/>
        </w:rPr>
        <w:t xml:space="preserve"> Nove lozinke u drugom i tećem polju moraju da se podudaraju</w:t>
      </w:r>
      <w:r w:rsidRPr="00FD5AFB">
        <w:rPr>
          <w:lang w:val="sr-Latn-BA"/>
        </w:rPr>
        <w:t>.</w:t>
      </w:r>
    </w:p>
    <w:p w14:paraId="65DAC65C" w14:textId="2A2A6397" w:rsidR="00C729C4" w:rsidRPr="00FD5AFB" w:rsidRDefault="00C729C4" w:rsidP="00C729C4">
      <w:pPr>
        <w:spacing w:line="276" w:lineRule="auto"/>
        <w:ind w:left="720"/>
        <w:rPr>
          <w:lang w:val="sr-Latn-BA"/>
        </w:rPr>
      </w:pPr>
      <w:r w:rsidRPr="00FD5AFB">
        <w:rPr>
          <w:lang w:val="sr-Latn-BA"/>
        </w:rPr>
        <w:t>[</w:t>
      </w:r>
      <w:r w:rsidRPr="00C729C4">
        <w:rPr>
          <w:i/>
          <w:iCs/>
          <w:lang w:val="sr-Latn-CS"/>
        </w:rPr>
        <w:t>Nova lozinka nema mala i velika slova, brojeve i manja je od 8 karaktera</w:t>
      </w:r>
      <w:r w:rsidRPr="00FD5AFB">
        <w:rPr>
          <w:lang w:val="sr-Latn-BA"/>
        </w:rPr>
        <w:t xml:space="preserve">]. </w:t>
      </w:r>
      <w:r>
        <w:rPr>
          <w:lang w:val="sr-Latn-BA"/>
        </w:rPr>
        <w:t>Nova lozinka mora da zadovoljava date kriterijume.</w:t>
      </w:r>
    </w:p>
    <w:p w14:paraId="016CED7C" w14:textId="77777777" w:rsidR="00C729C4" w:rsidRPr="00FD5AFB" w:rsidRDefault="00C729C4" w:rsidP="005D16A0">
      <w:pPr>
        <w:spacing w:line="276" w:lineRule="auto"/>
        <w:ind w:left="720"/>
        <w:rPr>
          <w:lang w:val="sr-Latn-BA"/>
        </w:rPr>
      </w:pPr>
    </w:p>
    <w:p w14:paraId="5529E6E1" w14:textId="77777777" w:rsidR="002B1FD0" w:rsidRPr="00FD5AFB" w:rsidRDefault="002B1FD0" w:rsidP="002B1FD0">
      <w:pPr>
        <w:spacing w:line="276" w:lineRule="auto"/>
        <w:ind w:firstLine="720"/>
        <w:rPr>
          <w:b/>
          <w:lang w:val="sr-Latn-BA"/>
        </w:rPr>
      </w:pPr>
      <w:r w:rsidRPr="00FD5AFB">
        <w:rPr>
          <w:b/>
          <w:lang w:val="sr-Latn-BA"/>
        </w:rPr>
        <w:t xml:space="preserve">Posledice: </w:t>
      </w:r>
    </w:p>
    <w:p w14:paraId="438B202D" w14:textId="2E8AC34E" w:rsidR="002B1FD0" w:rsidRPr="00FD5AFB" w:rsidRDefault="00C729C4" w:rsidP="002B1FD0">
      <w:pPr>
        <w:spacing w:line="276" w:lineRule="auto"/>
        <w:ind w:firstLine="720"/>
        <w:rPr>
          <w:lang w:val="sr-Latn-BA"/>
        </w:rPr>
      </w:pPr>
      <w:r>
        <w:rPr>
          <w:lang w:val="sr-Latn-BA"/>
        </w:rPr>
        <w:t>Uspešno promenjena lozinka</w:t>
      </w:r>
      <w:r w:rsidR="000676C2" w:rsidRPr="00FD5AFB">
        <w:rPr>
          <w:lang w:val="sr-Latn-BA"/>
        </w:rPr>
        <w:t>.</w:t>
      </w:r>
    </w:p>
    <w:p w14:paraId="4B5E4167" w14:textId="77777777" w:rsidR="002B1FD0" w:rsidRPr="00FD5AFB" w:rsidRDefault="002B1FD0" w:rsidP="002B1FD0">
      <w:pPr>
        <w:spacing w:line="276" w:lineRule="auto"/>
        <w:ind w:firstLine="720"/>
        <w:rPr>
          <w:b/>
          <w:lang w:val="sr-Latn-BA"/>
        </w:rPr>
      </w:pPr>
      <w:r w:rsidRPr="00FD5AFB">
        <w:rPr>
          <w:b/>
          <w:lang w:val="sr-Latn-BA"/>
        </w:rPr>
        <w:t>Dijagram sekvenci:</w:t>
      </w:r>
    </w:p>
    <w:p w14:paraId="79FFEB33" w14:textId="77777777" w:rsidR="002B1FD0" w:rsidRPr="00FD5AFB" w:rsidRDefault="002B1FD0" w:rsidP="002B1FD0">
      <w:pPr>
        <w:spacing w:line="276" w:lineRule="auto"/>
        <w:ind w:firstLine="720"/>
        <w:rPr>
          <w:lang w:val="sr-Latn-BA"/>
        </w:rPr>
      </w:pPr>
      <w:r w:rsidRPr="00FD5AFB">
        <w:rPr>
          <w:highlight w:val="yellow"/>
          <w:lang w:val="sr-Latn-BA"/>
        </w:rPr>
        <w:t>...</w:t>
      </w:r>
    </w:p>
    <w:p w14:paraId="69EEFB1C" w14:textId="77777777" w:rsidR="00407497" w:rsidRPr="00FD5AFB" w:rsidRDefault="00407497" w:rsidP="00F1153E">
      <w:pPr>
        <w:pStyle w:val="BodyText"/>
        <w:spacing w:line="276" w:lineRule="auto"/>
        <w:rPr>
          <w:lang w:val="sr-Latn-BA"/>
        </w:rPr>
      </w:pPr>
    </w:p>
    <w:p w14:paraId="10245D7B" w14:textId="77777777" w:rsidR="006E5E1D" w:rsidRPr="00FD5AFB" w:rsidRDefault="006E5E1D" w:rsidP="00F1153E">
      <w:pPr>
        <w:pStyle w:val="Heading1"/>
        <w:spacing w:line="276" w:lineRule="auto"/>
        <w:rPr>
          <w:lang w:val="sr-Latn-BA"/>
        </w:rPr>
      </w:pPr>
      <w:bookmarkStart w:id="68" w:name="_Toc86110225"/>
      <w:r w:rsidRPr="00FD5AFB">
        <w:rPr>
          <w:lang w:val="sr-Latn-BA"/>
        </w:rPr>
        <w:t>Dodatni zahtevi</w:t>
      </w:r>
      <w:bookmarkEnd w:id="68"/>
    </w:p>
    <w:p w14:paraId="5E22F845" w14:textId="77777777" w:rsidR="00834900" w:rsidRPr="00FD5AFB" w:rsidRDefault="00132780" w:rsidP="00F1153E">
      <w:pPr>
        <w:pStyle w:val="Heading2"/>
        <w:spacing w:line="276" w:lineRule="auto"/>
        <w:rPr>
          <w:lang w:val="sr-Latn-BA"/>
        </w:rPr>
      </w:pPr>
      <w:bookmarkStart w:id="69" w:name="_Toc86110226"/>
      <w:r w:rsidRPr="00FD5AFB">
        <w:rPr>
          <w:lang w:val="sr-Latn-BA"/>
        </w:rPr>
        <w:t>Funkcionalnost</w:t>
      </w:r>
      <w:bookmarkEnd w:id="69"/>
    </w:p>
    <w:p w14:paraId="7E9B5EEE" w14:textId="77777777" w:rsidR="006E5E1D" w:rsidRPr="00FD5AFB" w:rsidRDefault="00132780" w:rsidP="00F1153E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U ovom odeljku su specificirani funkcionalni zahtevi koji su zajednički za više slučajeva korišćenja</w:t>
      </w:r>
      <w:r w:rsidR="006E5E1D" w:rsidRPr="00FD5AFB">
        <w:rPr>
          <w:lang w:val="sr-Latn-BA"/>
        </w:rPr>
        <w:t>.</w:t>
      </w:r>
    </w:p>
    <w:p w14:paraId="2995D7EF" w14:textId="2FA1D69A" w:rsidR="00167FDF" w:rsidRPr="00FD5AFB" w:rsidRDefault="007E1915" w:rsidP="00F1153E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FURNTRADE</w:t>
      </w:r>
      <w:r w:rsidRPr="00FD5AFB">
        <w:rPr>
          <w:lang w:val="sr-Latn-BA"/>
        </w:rPr>
        <w:t xml:space="preserve">  </w:t>
      </w:r>
      <w:r w:rsidR="00F557CB" w:rsidRPr="00FD5AFB">
        <w:rPr>
          <w:lang w:val="sr-Latn-BA"/>
        </w:rPr>
        <w:t>aplikacije</w:t>
      </w:r>
      <w:r w:rsidR="00167FDF" w:rsidRPr="00FD5AFB">
        <w:rPr>
          <w:lang w:val="sr-Latn-BA"/>
        </w:rPr>
        <w:t xml:space="preserve"> </w:t>
      </w:r>
      <w:r w:rsidR="00DD0501" w:rsidRPr="00FD5AFB">
        <w:rPr>
          <w:lang w:val="sr-Latn-BA"/>
        </w:rPr>
        <w:t>ne zahteva nikakve dodatne funkcionalnosti</w:t>
      </w:r>
      <w:r w:rsidR="00167FDF" w:rsidRPr="00FD5AFB">
        <w:rPr>
          <w:lang w:val="sr-Latn-BA"/>
        </w:rPr>
        <w:t>.</w:t>
      </w:r>
    </w:p>
    <w:p w14:paraId="7489AEE2" w14:textId="77777777" w:rsidR="00834900" w:rsidRPr="00FD5AFB" w:rsidRDefault="00834900" w:rsidP="00F1153E">
      <w:pPr>
        <w:pStyle w:val="Heading2"/>
        <w:spacing w:line="276" w:lineRule="auto"/>
        <w:rPr>
          <w:lang w:val="sr-Latn-BA"/>
        </w:rPr>
      </w:pPr>
      <w:bookmarkStart w:id="70" w:name="_Toc86110227"/>
      <w:r w:rsidRPr="00FD5AFB">
        <w:rPr>
          <w:lang w:val="sr-Latn-BA"/>
        </w:rPr>
        <w:t>Upotrebivost</w:t>
      </w:r>
      <w:bookmarkEnd w:id="70"/>
    </w:p>
    <w:p w14:paraId="610703BE" w14:textId="77777777" w:rsidR="00834900" w:rsidRPr="00FD5AFB" w:rsidRDefault="00132780" w:rsidP="00F1153E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U ovom odeljku su specificirani zahtevi</w:t>
      </w:r>
      <w:r w:rsidR="00E41E1D" w:rsidRPr="00FD5AFB">
        <w:rPr>
          <w:lang w:val="sr-Latn-BA"/>
        </w:rPr>
        <w:t xml:space="preserve"> koji su vezani za, ili utiču na </w:t>
      </w:r>
      <w:r w:rsidRPr="00FD5AFB">
        <w:rPr>
          <w:lang w:val="sr-Latn-BA"/>
        </w:rPr>
        <w:t>upotrebivosti sistema koji se razvija.</w:t>
      </w:r>
    </w:p>
    <w:p w14:paraId="652782BD" w14:textId="77777777" w:rsidR="001517F6" w:rsidRPr="00FD5AFB" w:rsidRDefault="001517F6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Korisnički interfejs prilagođen korisniku:</w:t>
      </w:r>
    </w:p>
    <w:p w14:paraId="37CF6A06" w14:textId="5B23FA5C" w:rsidR="001517F6" w:rsidRPr="00FD5AFB" w:rsidRDefault="00F220C7" w:rsidP="00F1153E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Kor</w:t>
      </w:r>
      <w:r w:rsidR="00F557CB" w:rsidRPr="00FD5AFB">
        <w:rPr>
          <w:lang w:val="sr-Latn-BA"/>
        </w:rPr>
        <w:t xml:space="preserve">isnički interfejs </w:t>
      </w:r>
      <w:r w:rsidR="007E1915">
        <w:rPr>
          <w:lang w:val="sr-Latn-BA"/>
        </w:rPr>
        <w:t>FURNTRADE</w:t>
      </w:r>
      <w:r w:rsidR="007E1915" w:rsidRPr="00FD5AFB">
        <w:rPr>
          <w:lang w:val="sr-Latn-BA"/>
        </w:rPr>
        <w:t xml:space="preserve">  </w:t>
      </w:r>
      <w:r w:rsidR="00F557CB" w:rsidRPr="00FD5AFB">
        <w:rPr>
          <w:lang w:val="sr-Latn-BA"/>
        </w:rPr>
        <w:t>aplikacije</w:t>
      </w:r>
      <w:r w:rsidRPr="00FD5AFB">
        <w:rPr>
          <w:lang w:val="sr-Latn-BA"/>
        </w:rPr>
        <w:t xml:space="preserve"> će biti dizajniran tako da bude omogućeno jednostavno i intuitivno korišćenje bez potrebe za organizovanjem dodatne obuke. </w:t>
      </w:r>
    </w:p>
    <w:p w14:paraId="2B232818" w14:textId="77777777" w:rsidR="00834900" w:rsidRPr="00FD5AFB" w:rsidRDefault="00834900" w:rsidP="00F1153E">
      <w:pPr>
        <w:pStyle w:val="Heading2"/>
        <w:spacing w:line="276" w:lineRule="auto"/>
        <w:rPr>
          <w:lang w:val="sr-Latn-BA"/>
        </w:rPr>
      </w:pPr>
      <w:bookmarkStart w:id="71" w:name="_Toc86110228"/>
      <w:r w:rsidRPr="00FD5AFB">
        <w:rPr>
          <w:lang w:val="sr-Latn-BA"/>
        </w:rPr>
        <w:t>Pouzdanost</w:t>
      </w:r>
      <w:bookmarkEnd w:id="71"/>
    </w:p>
    <w:p w14:paraId="7EC5F83B" w14:textId="77777777" w:rsidR="00834900" w:rsidRPr="00FD5AFB" w:rsidRDefault="00E41E1D" w:rsidP="00F1153E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U ovom odeljku su specificirani zahtevi u pogledu pouzdanosti sistema koji se razvija.</w:t>
      </w:r>
    </w:p>
    <w:p w14:paraId="0BD0F5A2" w14:textId="77777777" w:rsidR="001517F6" w:rsidRPr="00FD5AFB" w:rsidRDefault="001517F6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Dostupnost:</w:t>
      </w:r>
    </w:p>
    <w:p w14:paraId="6A6C079D" w14:textId="3C1E6944" w:rsidR="001517F6" w:rsidRPr="00FD5AFB" w:rsidRDefault="007E1915" w:rsidP="00F1153E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FURNTRADE</w:t>
      </w:r>
      <w:r w:rsidRPr="00FD5AFB">
        <w:rPr>
          <w:lang w:val="sr-Latn-BA"/>
        </w:rPr>
        <w:t xml:space="preserve">  </w:t>
      </w:r>
      <w:r w:rsidR="00F557CB" w:rsidRPr="00FD5AFB">
        <w:rPr>
          <w:lang w:val="sr-Latn-BA"/>
        </w:rPr>
        <w:t xml:space="preserve">aplikacija će biti dostupan </w:t>
      </w:r>
      <w:r w:rsidR="001F3D3D" w:rsidRPr="00FD5AFB">
        <w:rPr>
          <w:lang w:val="sr-Latn-BA"/>
        </w:rPr>
        <w:t xml:space="preserve">24 </w:t>
      </w:r>
      <w:r w:rsidR="00456A20" w:rsidRPr="00FD5AFB">
        <w:rPr>
          <w:lang w:val="sr-Latn-BA"/>
        </w:rPr>
        <w:t>časa dnevno, 7 d</w:t>
      </w:r>
      <w:r w:rsidR="00F557CB" w:rsidRPr="00FD5AFB">
        <w:rPr>
          <w:lang w:val="sr-Latn-BA"/>
        </w:rPr>
        <w:t>ana u nedelji. Vreme kada aplikacija</w:t>
      </w:r>
      <w:r w:rsidR="00456A20" w:rsidRPr="00FD5AFB">
        <w:rPr>
          <w:lang w:val="sr-Latn-BA"/>
        </w:rPr>
        <w:t xml:space="preserve"> nije dostupan ne sme da pređe 10%.</w:t>
      </w:r>
    </w:p>
    <w:p w14:paraId="4D6D01FA" w14:textId="77777777" w:rsidR="001517F6" w:rsidRPr="00FD5AFB" w:rsidRDefault="001517F6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Srednje vreme između otkaza:</w:t>
      </w:r>
    </w:p>
    <w:p w14:paraId="69F1BBE5" w14:textId="77777777" w:rsidR="001517F6" w:rsidRPr="00FD5AFB" w:rsidRDefault="00456A20" w:rsidP="00F1153E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Srednje vreme između dva sukcesivna otkaza ne sme da padne ispod 120 sati.</w:t>
      </w:r>
    </w:p>
    <w:p w14:paraId="79C2257E" w14:textId="77777777" w:rsidR="00834900" w:rsidRPr="00FD5AFB" w:rsidRDefault="00834900" w:rsidP="00F1153E">
      <w:pPr>
        <w:pStyle w:val="Heading2"/>
        <w:spacing w:line="276" w:lineRule="auto"/>
        <w:rPr>
          <w:lang w:val="sr-Latn-BA"/>
        </w:rPr>
      </w:pPr>
      <w:bookmarkStart w:id="72" w:name="_Toc86110229"/>
      <w:r w:rsidRPr="00FD5AFB">
        <w:rPr>
          <w:lang w:val="sr-Latn-BA"/>
        </w:rPr>
        <w:lastRenderedPageBreak/>
        <w:t>Performanse</w:t>
      </w:r>
      <w:bookmarkEnd w:id="72"/>
    </w:p>
    <w:p w14:paraId="282542CB" w14:textId="77777777" w:rsidR="00834900" w:rsidRPr="00FD5AFB" w:rsidRDefault="00E41E1D" w:rsidP="00F1153E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U ovom odeljku su specificirani zahtevi koji definišu željene performanse sistema koji se razvija.</w:t>
      </w:r>
    </w:p>
    <w:p w14:paraId="38802E81" w14:textId="77777777" w:rsidR="001517F6" w:rsidRPr="00FD5AFB" w:rsidRDefault="001517F6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 xml:space="preserve">Vreme odziva </w:t>
      </w:r>
      <w:r w:rsidR="00456A20" w:rsidRPr="00FD5AFB">
        <w:rPr>
          <w:b/>
          <w:bCs/>
          <w:lang w:val="sr-Latn-BA"/>
        </w:rPr>
        <w:t xml:space="preserve">za pristup </w:t>
      </w:r>
      <w:r w:rsidRPr="00FD5AFB">
        <w:rPr>
          <w:b/>
          <w:bCs/>
          <w:lang w:val="sr-Latn-BA"/>
        </w:rPr>
        <w:t>baz</w:t>
      </w:r>
      <w:r w:rsidR="00456A20" w:rsidRPr="00FD5AFB">
        <w:rPr>
          <w:b/>
          <w:bCs/>
          <w:lang w:val="sr-Latn-BA"/>
        </w:rPr>
        <w:t>i</w:t>
      </w:r>
      <w:r w:rsidRPr="00FD5AFB">
        <w:rPr>
          <w:b/>
          <w:bCs/>
          <w:lang w:val="sr-Latn-BA"/>
        </w:rPr>
        <w:t xml:space="preserve"> podataka:</w:t>
      </w:r>
    </w:p>
    <w:p w14:paraId="2884CCA7" w14:textId="77777777" w:rsidR="001517F6" w:rsidRPr="00FD5AFB" w:rsidRDefault="00677488" w:rsidP="00F1153E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Vreme potrebno za pristupanje bazi podataka u cilju izvršenje nekog upita ne sme da veće od 5 sekundi.</w:t>
      </w:r>
    </w:p>
    <w:p w14:paraId="09ABE894" w14:textId="77777777" w:rsidR="00834900" w:rsidRPr="00FD5AFB" w:rsidRDefault="00E41E1D" w:rsidP="00F1153E">
      <w:pPr>
        <w:pStyle w:val="Heading2"/>
        <w:spacing w:line="276" w:lineRule="auto"/>
        <w:rPr>
          <w:lang w:val="sr-Latn-BA"/>
        </w:rPr>
      </w:pPr>
      <w:bookmarkStart w:id="73" w:name="_Toc86110230"/>
      <w:r w:rsidRPr="00FD5AFB">
        <w:rPr>
          <w:lang w:val="sr-Latn-BA"/>
        </w:rPr>
        <w:t>Podrška i održavanje</w:t>
      </w:r>
      <w:bookmarkEnd w:id="73"/>
    </w:p>
    <w:p w14:paraId="23063B4D" w14:textId="77777777" w:rsidR="00834900" w:rsidRPr="00FD5AFB" w:rsidRDefault="00E41E1D" w:rsidP="00F1153E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U ovom odeljku su specificirani zahtevi koji treba da poboljšaju stepen podrške i mogućnost održavanja sistema koji se razvija.</w:t>
      </w:r>
    </w:p>
    <w:p w14:paraId="411DC207" w14:textId="2A050C57" w:rsidR="00114E2C" w:rsidRPr="00FD5AFB" w:rsidRDefault="007E1915" w:rsidP="00F1153E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FURNTRADE</w:t>
      </w:r>
      <w:r w:rsidRPr="00FD5AFB">
        <w:rPr>
          <w:lang w:val="sr-Latn-BA"/>
        </w:rPr>
        <w:t xml:space="preserve">  </w:t>
      </w:r>
      <w:r w:rsidR="006D4FC3" w:rsidRPr="00FD5AFB">
        <w:rPr>
          <w:lang w:val="sr-Latn-BA"/>
        </w:rPr>
        <w:t>aplikacija</w:t>
      </w:r>
      <w:r w:rsidR="00114E2C" w:rsidRPr="00FD5AFB">
        <w:rPr>
          <w:lang w:val="sr-Latn-BA"/>
        </w:rPr>
        <w:t xml:space="preserve"> ne zahteva posebnu podršku i održavanje.</w:t>
      </w:r>
    </w:p>
    <w:p w14:paraId="2DA96434" w14:textId="77777777" w:rsidR="00834900" w:rsidRPr="00FD5AFB" w:rsidRDefault="00834900" w:rsidP="00F1153E">
      <w:pPr>
        <w:pStyle w:val="Heading2"/>
        <w:spacing w:line="276" w:lineRule="auto"/>
        <w:rPr>
          <w:lang w:val="sr-Latn-BA"/>
        </w:rPr>
      </w:pPr>
      <w:bookmarkStart w:id="74" w:name="_Toc86110231"/>
      <w:r w:rsidRPr="00FD5AFB">
        <w:rPr>
          <w:lang w:val="sr-Latn-BA"/>
        </w:rPr>
        <w:t>Ograničenja</w:t>
      </w:r>
      <w:bookmarkEnd w:id="74"/>
    </w:p>
    <w:p w14:paraId="5675FAAD" w14:textId="77777777" w:rsidR="00834900" w:rsidRPr="00FD5AFB" w:rsidRDefault="00E41E1D" w:rsidP="00F1153E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U ovom odeljku su specificirana ograničenja kojih se treba pridržavati pri projektovanju sistema koji se razvija.</w:t>
      </w:r>
    </w:p>
    <w:p w14:paraId="071EAC3F" w14:textId="77777777" w:rsidR="00456A20" w:rsidRPr="00FD5AFB" w:rsidRDefault="00A8646C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Hardverska platforma</w:t>
      </w:r>
      <w:r w:rsidR="00456A20" w:rsidRPr="00FD5AFB">
        <w:rPr>
          <w:b/>
          <w:bCs/>
          <w:lang w:val="sr-Latn-BA"/>
        </w:rPr>
        <w:t>:</w:t>
      </w:r>
    </w:p>
    <w:p w14:paraId="4CAE5486" w14:textId="36871199" w:rsidR="00456A20" w:rsidRDefault="00DE4F2F" w:rsidP="00F1153E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Ne zahteva posebne hardverske kofiguracije</w:t>
      </w:r>
      <w:r w:rsidR="00A8646C" w:rsidRPr="00FD5AFB">
        <w:rPr>
          <w:lang w:val="sr-Latn-BA"/>
        </w:rPr>
        <w:t>.</w:t>
      </w:r>
    </w:p>
    <w:p w14:paraId="1F567B05" w14:textId="77777777" w:rsidR="007E1915" w:rsidRDefault="007E1915" w:rsidP="007E191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čitača:</w:t>
      </w:r>
    </w:p>
    <w:p w14:paraId="56ED7BF5" w14:textId="15380FAF" w:rsidR="00834900" w:rsidRPr="001658BD" w:rsidRDefault="007E1915" w:rsidP="001658BD">
      <w:pPr>
        <w:pStyle w:val="BodyText"/>
        <w:rPr>
          <w:lang w:val="sr-Latn-CS"/>
        </w:rPr>
      </w:pPr>
      <w:r>
        <w:rPr>
          <w:lang w:val="sr-Latn-CS"/>
        </w:rPr>
        <w:t>Klijentski deo FURNTRADE aplikacije će biti optimizovan za sledeće Web čitače: Internet Explorer 6.0 i noviji, Opera 8.0 i noviji, kao i Firefox (Mozilla).</w:t>
      </w:r>
    </w:p>
    <w:sectPr w:rsidR="00834900" w:rsidRPr="001658BD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2323E" w14:textId="77777777" w:rsidR="008F49E0" w:rsidRDefault="008F49E0">
      <w:r>
        <w:separator/>
      </w:r>
    </w:p>
  </w:endnote>
  <w:endnote w:type="continuationSeparator" w:id="0">
    <w:p w14:paraId="091A01F1" w14:textId="77777777" w:rsidR="008F49E0" w:rsidRDefault="008F4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9C1E3" w14:textId="77777777" w:rsidR="002F773A" w:rsidRDefault="002F77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700EC9" w14:textId="77777777" w:rsidR="002F773A" w:rsidRDefault="002F773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B8547" w14:textId="77777777" w:rsidR="002F773A" w:rsidRDefault="002F773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370C5">
      <w:rPr>
        <w:noProof/>
      </w:rPr>
      <w:t>24</w:t>
    </w:r>
    <w:r>
      <w:rPr>
        <w:noProof/>
      </w:rPr>
      <w:fldChar w:fldCharType="end"/>
    </w:r>
  </w:p>
  <w:p w14:paraId="12C4ED48" w14:textId="77777777" w:rsidR="002F773A" w:rsidRPr="003319C8" w:rsidRDefault="002F773A" w:rsidP="003319C8">
    <w:pPr>
      <w:pStyle w:val="Footer"/>
      <w:tabs>
        <w:tab w:val="left" w:pos="0"/>
      </w:tabs>
      <w:rPr>
        <w:lang w:val="sr-Latn-BA"/>
      </w:rPr>
    </w:pPr>
    <w:r>
      <w:rPr>
        <w:lang w:val="sr-Latn-BA"/>
      </w:rPr>
      <w:t>Poverljivo</w:t>
    </w:r>
    <w:r>
      <w:rPr>
        <w:lang w:val="sr-Latn-BA"/>
      </w:rPr>
      <w:tab/>
      <w:t>©MATRIX, 2017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C44E1" w14:textId="77777777" w:rsidR="002F773A" w:rsidRDefault="002F77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E7AD1" w14:textId="77777777" w:rsidR="008F49E0" w:rsidRDefault="008F49E0">
      <w:r>
        <w:separator/>
      </w:r>
    </w:p>
  </w:footnote>
  <w:footnote w:type="continuationSeparator" w:id="0">
    <w:p w14:paraId="488ACAB0" w14:textId="77777777" w:rsidR="008F49E0" w:rsidRDefault="008F49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4EBE1" w14:textId="77777777" w:rsidR="002F773A" w:rsidRPr="00FF5EEF" w:rsidRDefault="002F773A">
    <w:pPr>
      <w:rPr>
        <w:sz w:val="24"/>
        <w:lang w:val="sr-Latn-BA"/>
      </w:rPr>
    </w:pPr>
  </w:p>
  <w:p w14:paraId="16A9D575" w14:textId="77777777" w:rsidR="002F773A" w:rsidRDefault="002F773A">
    <w:pPr>
      <w:pBdr>
        <w:top w:val="single" w:sz="6" w:space="1" w:color="auto"/>
      </w:pBdr>
      <w:rPr>
        <w:sz w:val="24"/>
      </w:rPr>
    </w:pPr>
  </w:p>
  <w:p w14:paraId="0C6E9E42" w14:textId="7EE30EA4" w:rsidR="002F773A" w:rsidRPr="00FF5EEF" w:rsidRDefault="007E1915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BA"/>
      </w:rPr>
    </w:pPr>
    <w:r>
      <w:rPr>
        <w:rFonts w:ascii="Arial" w:hAnsi="Arial" w:cs="Arial"/>
        <w:b/>
        <w:sz w:val="36"/>
        <w:lang w:val="sr-Latn-BA"/>
      </w:rPr>
      <w:t>SoftDev</w:t>
    </w:r>
  </w:p>
  <w:p w14:paraId="0AB9F8A9" w14:textId="77777777" w:rsidR="002F773A" w:rsidRPr="00FF5EEF" w:rsidRDefault="002F773A">
    <w:pPr>
      <w:pBdr>
        <w:bottom w:val="single" w:sz="6" w:space="1" w:color="auto"/>
      </w:pBdr>
      <w:jc w:val="right"/>
      <w:rPr>
        <w:sz w:val="24"/>
        <w:lang w:val="sr-Latn-BA"/>
      </w:rPr>
    </w:pPr>
  </w:p>
  <w:p w14:paraId="1B852518" w14:textId="77777777" w:rsidR="002F773A" w:rsidRDefault="002F77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F773A" w:rsidRPr="003372D3" w14:paraId="2CF7A2D2" w14:textId="77777777">
      <w:tc>
        <w:tcPr>
          <w:tcW w:w="6379" w:type="dxa"/>
        </w:tcPr>
        <w:p w14:paraId="2DFEFEB1" w14:textId="107ED755" w:rsidR="002F773A" w:rsidRPr="003372D3" w:rsidRDefault="007E1915">
          <w:pPr>
            <w:rPr>
              <w:lang w:val="sr-Latn-CS"/>
            </w:rPr>
          </w:pPr>
          <w:r>
            <w:rPr>
              <w:lang w:val="sr-Latn-CS"/>
            </w:rPr>
            <w:t>FURNTRADE</w:t>
          </w:r>
        </w:p>
      </w:tc>
      <w:tc>
        <w:tcPr>
          <w:tcW w:w="3179" w:type="dxa"/>
        </w:tcPr>
        <w:p w14:paraId="2A7D88D8" w14:textId="77777777" w:rsidR="002F773A" w:rsidRPr="003372D3" w:rsidRDefault="002F773A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2F773A" w:rsidRPr="003372D3" w14:paraId="2FDA93F0" w14:textId="77777777">
      <w:tc>
        <w:tcPr>
          <w:tcW w:w="6379" w:type="dxa"/>
        </w:tcPr>
        <w:p w14:paraId="332E140A" w14:textId="77777777" w:rsidR="002F773A" w:rsidRPr="003372D3" w:rsidRDefault="002F773A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09C3993E" w14:textId="68564925" w:rsidR="002F773A" w:rsidRPr="003372D3" w:rsidRDefault="002F773A">
          <w:pPr>
            <w:rPr>
              <w:lang w:val="sr-Latn-CS"/>
            </w:rPr>
          </w:pPr>
          <w:r>
            <w:rPr>
              <w:lang w:val="sr-Latn-CS"/>
            </w:rPr>
            <w:t xml:space="preserve">  Datum:  2</w:t>
          </w:r>
          <w:r w:rsidR="007E1915">
            <w:rPr>
              <w:lang w:val="sr-Latn-CS"/>
            </w:rPr>
            <w:t>2</w:t>
          </w:r>
          <w:r>
            <w:rPr>
              <w:lang w:val="sr-Latn-CS"/>
            </w:rPr>
            <w:t>.1</w:t>
          </w:r>
          <w:r w:rsidR="007E1915">
            <w:rPr>
              <w:lang w:val="sr-Latn-CS"/>
            </w:rPr>
            <w:t>0</w:t>
          </w:r>
          <w:r>
            <w:rPr>
              <w:lang w:val="sr-Latn-CS"/>
            </w:rPr>
            <w:t>.20</w:t>
          </w:r>
          <w:r w:rsidR="007E1915">
            <w:rPr>
              <w:lang w:val="sr-Latn-CS"/>
            </w:rPr>
            <w:t>21</w:t>
          </w:r>
          <w:r w:rsidRPr="003372D3">
            <w:rPr>
              <w:lang w:val="sr-Latn-CS"/>
            </w:rPr>
            <w:t>. god.</w:t>
          </w:r>
        </w:p>
      </w:tc>
    </w:tr>
    <w:tr w:rsidR="002F773A" w:rsidRPr="003372D3" w14:paraId="56692382" w14:textId="77777777">
      <w:tc>
        <w:tcPr>
          <w:tcW w:w="9558" w:type="dxa"/>
          <w:gridSpan w:val="2"/>
        </w:tcPr>
        <w:p w14:paraId="6F6A270D" w14:textId="2A09E7FD" w:rsidR="002F773A" w:rsidRPr="003372D3" w:rsidRDefault="007E1915">
          <w:pPr>
            <w:rPr>
              <w:lang w:val="sr-Latn-CS"/>
            </w:rPr>
          </w:pPr>
          <w:r>
            <w:rPr>
              <w:lang w:val="sr-Latn-CS"/>
            </w:rPr>
            <w:t>SoftDev</w:t>
          </w:r>
          <w:r w:rsidR="002F773A">
            <w:rPr>
              <w:lang w:val="sr-Latn-CS"/>
            </w:rPr>
            <w:t>-</w:t>
          </w:r>
          <w:r>
            <w:rPr>
              <w:lang w:val="sr-Latn-CS"/>
            </w:rPr>
            <w:t>FURNTRADE</w:t>
          </w:r>
          <w:r w:rsidR="002F773A" w:rsidRPr="003372D3">
            <w:rPr>
              <w:lang w:val="sr-Latn-CS"/>
            </w:rPr>
            <w:t>-0</w:t>
          </w:r>
          <w:r w:rsidR="002F773A">
            <w:rPr>
              <w:lang w:val="sr-Latn-CS"/>
            </w:rPr>
            <w:t>4</w:t>
          </w:r>
        </w:p>
      </w:tc>
    </w:tr>
  </w:tbl>
  <w:p w14:paraId="1A84052D" w14:textId="77777777" w:rsidR="002F773A" w:rsidRPr="003372D3" w:rsidRDefault="002F773A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59159" w14:textId="77777777" w:rsidR="002F773A" w:rsidRDefault="002F77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617200"/>
    <w:multiLevelType w:val="hybridMultilevel"/>
    <w:tmpl w:val="1C76431E"/>
    <w:lvl w:ilvl="0" w:tplc="5DE453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396" w:hanging="360"/>
      </w:pPr>
    </w:lvl>
    <w:lvl w:ilvl="2" w:tplc="181A001B" w:tentative="1">
      <w:start w:val="1"/>
      <w:numFmt w:val="lowerRoman"/>
      <w:lvlText w:val="%3."/>
      <w:lvlJc w:val="right"/>
      <w:pPr>
        <w:ind w:left="2116" w:hanging="180"/>
      </w:pPr>
    </w:lvl>
    <w:lvl w:ilvl="3" w:tplc="181A000F" w:tentative="1">
      <w:start w:val="1"/>
      <w:numFmt w:val="decimal"/>
      <w:lvlText w:val="%4."/>
      <w:lvlJc w:val="left"/>
      <w:pPr>
        <w:ind w:left="2836" w:hanging="360"/>
      </w:pPr>
    </w:lvl>
    <w:lvl w:ilvl="4" w:tplc="181A0019" w:tentative="1">
      <w:start w:val="1"/>
      <w:numFmt w:val="lowerLetter"/>
      <w:lvlText w:val="%5."/>
      <w:lvlJc w:val="left"/>
      <w:pPr>
        <w:ind w:left="3556" w:hanging="360"/>
      </w:pPr>
    </w:lvl>
    <w:lvl w:ilvl="5" w:tplc="181A001B" w:tentative="1">
      <w:start w:val="1"/>
      <w:numFmt w:val="lowerRoman"/>
      <w:lvlText w:val="%6."/>
      <w:lvlJc w:val="right"/>
      <w:pPr>
        <w:ind w:left="4276" w:hanging="180"/>
      </w:pPr>
    </w:lvl>
    <w:lvl w:ilvl="6" w:tplc="181A000F" w:tentative="1">
      <w:start w:val="1"/>
      <w:numFmt w:val="decimal"/>
      <w:lvlText w:val="%7."/>
      <w:lvlJc w:val="left"/>
      <w:pPr>
        <w:ind w:left="4996" w:hanging="360"/>
      </w:pPr>
    </w:lvl>
    <w:lvl w:ilvl="7" w:tplc="181A0019" w:tentative="1">
      <w:start w:val="1"/>
      <w:numFmt w:val="lowerLetter"/>
      <w:lvlText w:val="%8."/>
      <w:lvlJc w:val="left"/>
      <w:pPr>
        <w:ind w:left="5716" w:hanging="360"/>
      </w:pPr>
    </w:lvl>
    <w:lvl w:ilvl="8" w:tplc="181A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2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A8B19DE"/>
    <w:multiLevelType w:val="hybridMultilevel"/>
    <w:tmpl w:val="0532A174"/>
    <w:lvl w:ilvl="0" w:tplc="181A000F">
      <w:start w:val="1"/>
      <w:numFmt w:val="decimal"/>
      <w:lvlText w:val="%1."/>
      <w:lvlJc w:val="left"/>
      <w:pPr>
        <w:ind w:left="1080" w:hanging="360"/>
      </w:pPr>
    </w:lvl>
    <w:lvl w:ilvl="1" w:tplc="181A0019" w:tentative="1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AA4054"/>
    <w:multiLevelType w:val="hybridMultilevel"/>
    <w:tmpl w:val="287EAD7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04D12EC"/>
    <w:multiLevelType w:val="hybridMultilevel"/>
    <w:tmpl w:val="DADAA04E"/>
    <w:lvl w:ilvl="0" w:tplc="B9FA27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D722C7"/>
    <w:multiLevelType w:val="hybridMultilevel"/>
    <w:tmpl w:val="C30A0E4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2601CAC"/>
    <w:multiLevelType w:val="hybridMultilevel"/>
    <w:tmpl w:val="5EA673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322322A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139918BD"/>
    <w:multiLevelType w:val="hybridMultilevel"/>
    <w:tmpl w:val="D4C8853E"/>
    <w:lvl w:ilvl="0" w:tplc="BE403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17D752C4"/>
    <w:multiLevelType w:val="hybridMultilevel"/>
    <w:tmpl w:val="914EC06C"/>
    <w:lvl w:ilvl="0" w:tplc="A252B9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2160" w:hanging="360"/>
      </w:pPr>
    </w:lvl>
    <w:lvl w:ilvl="2" w:tplc="181A001B" w:tentative="1">
      <w:start w:val="1"/>
      <w:numFmt w:val="lowerRoman"/>
      <w:lvlText w:val="%3."/>
      <w:lvlJc w:val="right"/>
      <w:pPr>
        <w:ind w:left="2880" w:hanging="180"/>
      </w:pPr>
    </w:lvl>
    <w:lvl w:ilvl="3" w:tplc="181A000F" w:tentative="1">
      <w:start w:val="1"/>
      <w:numFmt w:val="decimal"/>
      <w:lvlText w:val="%4."/>
      <w:lvlJc w:val="left"/>
      <w:pPr>
        <w:ind w:left="3600" w:hanging="360"/>
      </w:pPr>
    </w:lvl>
    <w:lvl w:ilvl="4" w:tplc="181A0019" w:tentative="1">
      <w:start w:val="1"/>
      <w:numFmt w:val="lowerLetter"/>
      <w:lvlText w:val="%5."/>
      <w:lvlJc w:val="left"/>
      <w:pPr>
        <w:ind w:left="4320" w:hanging="360"/>
      </w:pPr>
    </w:lvl>
    <w:lvl w:ilvl="5" w:tplc="181A001B" w:tentative="1">
      <w:start w:val="1"/>
      <w:numFmt w:val="lowerRoman"/>
      <w:lvlText w:val="%6."/>
      <w:lvlJc w:val="right"/>
      <w:pPr>
        <w:ind w:left="5040" w:hanging="180"/>
      </w:pPr>
    </w:lvl>
    <w:lvl w:ilvl="6" w:tplc="181A000F" w:tentative="1">
      <w:start w:val="1"/>
      <w:numFmt w:val="decimal"/>
      <w:lvlText w:val="%7."/>
      <w:lvlJc w:val="left"/>
      <w:pPr>
        <w:ind w:left="5760" w:hanging="360"/>
      </w:pPr>
    </w:lvl>
    <w:lvl w:ilvl="7" w:tplc="181A0019" w:tentative="1">
      <w:start w:val="1"/>
      <w:numFmt w:val="lowerLetter"/>
      <w:lvlText w:val="%8."/>
      <w:lvlJc w:val="left"/>
      <w:pPr>
        <w:ind w:left="6480" w:hanging="360"/>
      </w:pPr>
    </w:lvl>
    <w:lvl w:ilvl="8" w:tplc="1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B467D69"/>
    <w:multiLevelType w:val="hybridMultilevel"/>
    <w:tmpl w:val="958A6F2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1CBD43C6"/>
    <w:multiLevelType w:val="hybridMultilevel"/>
    <w:tmpl w:val="F7EA61CC"/>
    <w:lvl w:ilvl="0" w:tplc="7B68EB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D905884"/>
    <w:multiLevelType w:val="hybridMultilevel"/>
    <w:tmpl w:val="21B6AAE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21E213D6"/>
    <w:multiLevelType w:val="hybridMultilevel"/>
    <w:tmpl w:val="0CD210FA"/>
    <w:lvl w:ilvl="0" w:tplc="3E4651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1A0019">
      <w:start w:val="1"/>
      <w:numFmt w:val="lowerLetter"/>
      <w:lvlText w:val="%2."/>
      <w:lvlJc w:val="left"/>
      <w:pPr>
        <w:ind w:left="2160" w:hanging="360"/>
      </w:pPr>
    </w:lvl>
    <w:lvl w:ilvl="2" w:tplc="181A001B" w:tentative="1">
      <w:start w:val="1"/>
      <w:numFmt w:val="lowerRoman"/>
      <w:lvlText w:val="%3."/>
      <w:lvlJc w:val="right"/>
      <w:pPr>
        <w:ind w:left="2880" w:hanging="180"/>
      </w:pPr>
    </w:lvl>
    <w:lvl w:ilvl="3" w:tplc="181A000F" w:tentative="1">
      <w:start w:val="1"/>
      <w:numFmt w:val="decimal"/>
      <w:lvlText w:val="%4."/>
      <w:lvlJc w:val="left"/>
      <w:pPr>
        <w:ind w:left="3600" w:hanging="360"/>
      </w:pPr>
    </w:lvl>
    <w:lvl w:ilvl="4" w:tplc="181A0019" w:tentative="1">
      <w:start w:val="1"/>
      <w:numFmt w:val="lowerLetter"/>
      <w:lvlText w:val="%5."/>
      <w:lvlJc w:val="left"/>
      <w:pPr>
        <w:ind w:left="4320" w:hanging="360"/>
      </w:pPr>
    </w:lvl>
    <w:lvl w:ilvl="5" w:tplc="181A001B" w:tentative="1">
      <w:start w:val="1"/>
      <w:numFmt w:val="lowerRoman"/>
      <w:lvlText w:val="%6."/>
      <w:lvlJc w:val="right"/>
      <w:pPr>
        <w:ind w:left="5040" w:hanging="180"/>
      </w:pPr>
    </w:lvl>
    <w:lvl w:ilvl="6" w:tplc="181A000F" w:tentative="1">
      <w:start w:val="1"/>
      <w:numFmt w:val="decimal"/>
      <w:lvlText w:val="%7."/>
      <w:lvlJc w:val="left"/>
      <w:pPr>
        <w:ind w:left="5760" w:hanging="360"/>
      </w:pPr>
    </w:lvl>
    <w:lvl w:ilvl="7" w:tplc="181A0019" w:tentative="1">
      <w:start w:val="1"/>
      <w:numFmt w:val="lowerLetter"/>
      <w:lvlText w:val="%8."/>
      <w:lvlJc w:val="left"/>
      <w:pPr>
        <w:ind w:left="6480" w:hanging="360"/>
      </w:pPr>
    </w:lvl>
    <w:lvl w:ilvl="8" w:tplc="1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87250E8"/>
    <w:multiLevelType w:val="hybridMultilevel"/>
    <w:tmpl w:val="17988A8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2AFF2BCD"/>
    <w:multiLevelType w:val="hybridMultilevel"/>
    <w:tmpl w:val="AB7EB6C6"/>
    <w:lvl w:ilvl="0" w:tplc="1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1A0019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4944E4"/>
    <w:multiLevelType w:val="hybridMultilevel"/>
    <w:tmpl w:val="914EC06C"/>
    <w:lvl w:ilvl="0" w:tplc="A252B9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2160" w:hanging="360"/>
      </w:pPr>
    </w:lvl>
    <w:lvl w:ilvl="2" w:tplc="181A001B" w:tentative="1">
      <w:start w:val="1"/>
      <w:numFmt w:val="lowerRoman"/>
      <w:lvlText w:val="%3."/>
      <w:lvlJc w:val="right"/>
      <w:pPr>
        <w:ind w:left="2880" w:hanging="180"/>
      </w:pPr>
    </w:lvl>
    <w:lvl w:ilvl="3" w:tplc="181A000F" w:tentative="1">
      <w:start w:val="1"/>
      <w:numFmt w:val="decimal"/>
      <w:lvlText w:val="%4."/>
      <w:lvlJc w:val="left"/>
      <w:pPr>
        <w:ind w:left="3600" w:hanging="360"/>
      </w:pPr>
    </w:lvl>
    <w:lvl w:ilvl="4" w:tplc="181A0019" w:tentative="1">
      <w:start w:val="1"/>
      <w:numFmt w:val="lowerLetter"/>
      <w:lvlText w:val="%5."/>
      <w:lvlJc w:val="left"/>
      <w:pPr>
        <w:ind w:left="4320" w:hanging="360"/>
      </w:pPr>
    </w:lvl>
    <w:lvl w:ilvl="5" w:tplc="181A001B" w:tentative="1">
      <w:start w:val="1"/>
      <w:numFmt w:val="lowerRoman"/>
      <w:lvlText w:val="%6."/>
      <w:lvlJc w:val="right"/>
      <w:pPr>
        <w:ind w:left="5040" w:hanging="180"/>
      </w:pPr>
    </w:lvl>
    <w:lvl w:ilvl="6" w:tplc="181A000F" w:tentative="1">
      <w:start w:val="1"/>
      <w:numFmt w:val="decimal"/>
      <w:lvlText w:val="%7."/>
      <w:lvlJc w:val="left"/>
      <w:pPr>
        <w:ind w:left="5760" w:hanging="360"/>
      </w:pPr>
    </w:lvl>
    <w:lvl w:ilvl="7" w:tplc="181A0019" w:tentative="1">
      <w:start w:val="1"/>
      <w:numFmt w:val="lowerLetter"/>
      <w:lvlText w:val="%8."/>
      <w:lvlJc w:val="left"/>
      <w:pPr>
        <w:ind w:left="6480" w:hanging="360"/>
      </w:pPr>
    </w:lvl>
    <w:lvl w:ilvl="8" w:tplc="1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34B415CB"/>
    <w:multiLevelType w:val="hybridMultilevel"/>
    <w:tmpl w:val="17988A86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35F24E08"/>
    <w:multiLevelType w:val="hybridMultilevel"/>
    <w:tmpl w:val="03D20BD6"/>
    <w:lvl w:ilvl="0" w:tplc="4C748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2160" w:hanging="360"/>
      </w:pPr>
    </w:lvl>
    <w:lvl w:ilvl="2" w:tplc="181A001B" w:tentative="1">
      <w:start w:val="1"/>
      <w:numFmt w:val="lowerRoman"/>
      <w:lvlText w:val="%3."/>
      <w:lvlJc w:val="right"/>
      <w:pPr>
        <w:ind w:left="2880" w:hanging="180"/>
      </w:pPr>
    </w:lvl>
    <w:lvl w:ilvl="3" w:tplc="181A000F" w:tentative="1">
      <w:start w:val="1"/>
      <w:numFmt w:val="decimal"/>
      <w:lvlText w:val="%4."/>
      <w:lvlJc w:val="left"/>
      <w:pPr>
        <w:ind w:left="3600" w:hanging="360"/>
      </w:pPr>
    </w:lvl>
    <w:lvl w:ilvl="4" w:tplc="181A0019" w:tentative="1">
      <w:start w:val="1"/>
      <w:numFmt w:val="lowerLetter"/>
      <w:lvlText w:val="%5."/>
      <w:lvlJc w:val="left"/>
      <w:pPr>
        <w:ind w:left="4320" w:hanging="360"/>
      </w:pPr>
    </w:lvl>
    <w:lvl w:ilvl="5" w:tplc="181A001B" w:tentative="1">
      <w:start w:val="1"/>
      <w:numFmt w:val="lowerRoman"/>
      <w:lvlText w:val="%6."/>
      <w:lvlJc w:val="right"/>
      <w:pPr>
        <w:ind w:left="5040" w:hanging="180"/>
      </w:pPr>
    </w:lvl>
    <w:lvl w:ilvl="6" w:tplc="181A000F" w:tentative="1">
      <w:start w:val="1"/>
      <w:numFmt w:val="decimal"/>
      <w:lvlText w:val="%7."/>
      <w:lvlJc w:val="left"/>
      <w:pPr>
        <w:ind w:left="5760" w:hanging="360"/>
      </w:pPr>
    </w:lvl>
    <w:lvl w:ilvl="7" w:tplc="181A0019" w:tentative="1">
      <w:start w:val="1"/>
      <w:numFmt w:val="lowerLetter"/>
      <w:lvlText w:val="%8."/>
      <w:lvlJc w:val="left"/>
      <w:pPr>
        <w:ind w:left="6480" w:hanging="360"/>
      </w:pPr>
    </w:lvl>
    <w:lvl w:ilvl="8" w:tplc="1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A0227AE"/>
    <w:multiLevelType w:val="hybridMultilevel"/>
    <w:tmpl w:val="0CD210FA"/>
    <w:lvl w:ilvl="0" w:tplc="3E4651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2160" w:hanging="360"/>
      </w:pPr>
    </w:lvl>
    <w:lvl w:ilvl="2" w:tplc="181A001B" w:tentative="1">
      <w:start w:val="1"/>
      <w:numFmt w:val="lowerRoman"/>
      <w:lvlText w:val="%3."/>
      <w:lvlJc w:val="right"/>
      <w:pPr>
        <w:ind w:left="2880" w:hanging="180"/>
      </w:pPr>
    </w:lvl>
    <w:lvl w:ilvl="3" w:tplc="181A000F" w:tentative="1">
      <w:start w:val="1"/>
      <w:numFmt w:val="decimal"/>
      <w:lvlText w:val="%4."/>
      <w:lvlJc w:val="left"/>
      <w:pPr>
        <w:ind w:left="3600" w:hanging="360"/>
      </w:pPr>
    </w:lvl>
    <w:lvl w:ilvl="4" w:tplc="181A0019" w:tentative="1">
      <w:start w:val="1"/>
      <w:numFmt w:val="lowerLetter"/>
      <w:lvlText w:val="%5."/>
      <w:lvlJc w:val="left"/>
      <w:pPr>
        <w:ind w:left="4320" w:hanging="360"/>
      </w:pPr>
    </w:lvl>
    <w:lvl w:ilvl="5" w:tplc="181A001B" w:tentative="1">
      <w:start w:val="1"/>
      <w:numFmt w:val="lowerRoman"/>
      <w:lvlText w:val="%6."/>
      <w:lvlJc w:val="right"/>
      <w:pPr>
        <w:ind w:left="5040" w:hanging="180"/>
      </w:pPr>
    </w:lvl>
    <w:lvl w:ilvl="6" w:tplc="181A000F" w:tentative="1">
      <w:start w:val="1"/>
      <w:numFmt w:val="decimal"/>
      <w:lvlText w:val="%7."/>
      <w:lvlJc w:val="left"/>
      <w:pPr>
        <w:ind w:left="5760" w:hanging="360"/>
      </w:pPr>
    </w:lvl>
    <w:lvl w:ilvl="7" w:tplc="181A0019" w:tentative="1">
      <w:start w:val="1"/>
      <w:numFmt w:val="lowerLetter"/>
      <w:lvlText w:val="%8."/>
      <w:lvlJc w:val="left"/>
      <w:pPr>
        <w:ind w:left="6480" w:hanging="360"/>
      </w:pPr>
    </w:lvl>
    <w:lvl w:ilvl="8" w:tplc="1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EB0334C"/>
    <w:multiLevelType w:val="hybridMultilevel"/>
    <w:tmpl w:val="AB7EB6C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0A11751"/>
    <w:multiLevelType w:val="hybridMultilevel"/>
    <w:tmpl w:val="2E780BD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4116281A"/>
    <w:multiLevelType w:val="hybridMultilevel"/>
    <w:tmpl w:val="67D8559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43D87D67"/>
    <w:multiLevelType w:val="hybridMultilevel"/>
    <w:tmpl w:val="47CCF162"/>
    <w:lvl w:ilvl="0" w:tplc="1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8A7CD8"/>
    <w:multiLevelType w:val="hybridMultilevel"/>
    <w:tmpl w:val="2E780BD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 w15:restartNumberingAfterBreak="0">
    <w:nsid w:val="4CB155A3"/>
    <w:multiLevelType w:val="hybridMultilevel"/>
    <w:tmpl w:val="249824CC"/>
    <w:lvl w:ilvl="0" w:tplc="081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4EE85DB5"/>
    <w:multiLevelType w:val="hybridMultilevel"/>
    <w:tmpl w:val="507651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7" w15:restartNumberingAfterBreak="0">
    <w:nsid w:val="537205FD"/>
    <w:multiLevelType w:val="hybridMultilevel"/>
    <w:tmpl w:val="958A6F26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57B46644"/>
    <w:multiLevelType w:val="hybridMultilevel"/>
    <w:tmpl w:val="265E3B9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0" w15:restartNumberingAfterBreak="0">
    <w:nsid w:val="64AE45CE"/>
    <w:multiLevelType w:val="hybridMultilevel"/>
    <w:tmpl w:val="914EC06C"/>
    <w:lvl w:ilvl="0" w:tplc="A252B9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2160" w:hanging="360"/>
      </w:pPr>
    </w:lvl>
    <w:lvl w:ilvl="2" w:tplc="181A001B" w:tentative="1">
      <w:start w:val="1"/>
      <w:numFmt w:val="lowerRoman"/>
      <w:lvlText w:val="%3."/>
      <w:lvlJc w:val="right"/>
      <w:pPr>
        <w:ind w:left="2880" w:hanging="180"/>
      </w:pPr>
    </w:lvl>
    <w:lvl w:ilvl="3" w:tplc="181A000F" w:tentative="1">
      <w:start w:val="1"/>
      <w:numFmt w:val="decimal"/>
      <w:lvlText w:val="%4."/>
      <w:lvlJc w:val="left"/>
      <w:pPr>
        <w:ind w:left="3600" w:hanging="360"/>
      </w:pPr>
    </w:lvl>
    <w:lvl w:ilvl="4" w:tplc="181A0019" w:tentative="1">
      <w:start w:val="1"/>
      <w:numFmt w:val="lowerLetter"/>
      <w:lvlText w:val="%5."/>
      <w:lvlJc w:val="left"/>
      <w:pPr>
        <w:ind w:left="4320" w:hanging="360"/>
      </w:pPr>
    </w:lvl>
    <w:lvl w:ilvl="5" w:tplc="181A001B" w:tentative="1">
      <w:start w:val="1"/>
      <w:numFmt w:val="lowerRoman"/>
      <w:lvlText w:val="%6."/>
      <w:lvlJc w:val="right"/>
      <w:pPr>
        <w:ind w:left="5040" w:hanging="180"/>
      </w:pPr>
    </w:lvl>
    <w:lvl w:ilvl="6" w:tplc="181A000F" w:tentative="1">
      <w:start w:val="1"/>
      <w:numFmt w:val="decimal"/>
      <w:lvlText w:val="%7."/>
      <w:lvlJc w:val="left"/>
      <w:pPr>
        <w:ind w:left="5760" w:hanging="360"/>
      </w:pPr>
    </w:lvl>
    <w:lvl w:ilvl="7" w:tplc="181A0019" w:tentative="1">
      <w:start w:val="1"/>
      <w:numFmt w:val="lowerLetter"/>
      <w:lvlText w:val="%8."/>
      <w:lvlJc w:val="left"/>
      <w:pPr>
        <w:ind w:left="6480" w:hanging="360"/>
      </w:pPr>
    </w:lvl>
    <w:lvl w:ilvl="8" w:tplc="1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2" w15:restartNumberingAfterBreak="0">
    <w:nsid w:val="68735A5A"/>
    <w:multiLevelType w:val="hybridMultilevel"/>
    <w:tmpl w:val="78F4C04E"/>
    <w:lvl w:ilvl="0" w:tplc="1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7B0BC9"/>
    <w:multiLevelType w:val="hybridMultilevel"/>
    <w:tmpl w:val="958A6F2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6B9F03A0"/>
    <w:multiLevelType w:val="hybridMultilevel"/>
    <w:tmpl w:val="0532A174"/>
    <w:lvl w:ilvl="0" w:tplc="181A000F">
      <w:start w:val="1"/>
      <w:numFmt w:val="decimal"/>
      <w:lvlText w:val="%1."/>
      <w:lvlJc w:val="left"/>
      <w:pPr>
        <w:ind w:left="1080" w:hanging="360"/>
      </w:pPr>
    </w:lvl>
    <w:lvl w:ilvl="1" w:tplc="181A0019" w:tentative="1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CE97C68"/>
    <w:multiLevelType w:val="hybridMultilevel"/>
    <w:tmpl w:val="CD0600E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 w15:restartNumberingAfterBreak="0">
    <w:nsid w:val="6DE06EA9"/>
    <w:multiLevelType w:val="hybridMultilevel"/>
    <w:tmpl w:val="2E780BDE"/>
    <w:lvl w:ilvl="0" w:tplc="081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48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49" w15:restartNumberingAfterBreak="0">
    <w:nsid w:val="7CFF14BD"/>
    <w:multiLevelType w:val="hybridMultilevel"/>
    <w:tmpl w:val="AB7EB6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8"/>
  </w:num>
  <w:num w:numId="2">
    <w:abstractNumId w:val="47"/>
  </w:num>
  <w:num w:numId="3">
    <w:abstractNumId w:val="5"/>
  </w:num>
  <w:num w:numId="4">
    <w:abstractNumId w:val="24"/>
  </w:num>
  <w:num w:numId="5">
    <w:abstractNumId w:val="36"/>
  </w:num>
  <w:num w:numId="6">
    <w:abstractNumId w:val="11"/>
  </w:num>
  <w:num w:numId="7">
    <w:abstractNumId w:val="23"/>
  </w:num>
  <w:num w:numId="8">
    <w:abstractNumId w:val="33"/>
  </w:num>
  <w:num w:numId="9">
    <w:abstractNumId w:val="21"/>
  </w:num>
  <w:num w:numId="10">
    <w:abstractNumId w:val="39"/>
  </w:num>
  <w:num w:numId="11">
    <w:abstractNumId w:val="2"/>
  </w:num>
  <w:num w:numId="12">
    <w:abstractNumId w:val="18"/>
  </w:num>
  <w:num w:numId="13">
    <w:abstractNumId w:val="22"/>
  </w:num>
  <w:num w:numId="1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8"/>
  </w:num>
  <w:num w:numId="17">
    <w:abstractNumId w:val="7"/>
  </w:num>
  <w:num w:numId="18">
    <w:abstractNumId w:val="30"/>
  </w:num>
  <w:num w:numId="19">
    <w:abstractNumId w:val="14"/>
  </w:num>
  <w:num w:numId="20">
    <w:abstractNumId w:val="1"/>
  </w:num>
  <w:num w:numId="21">
    <w:abstractNumId w:val="40"/>
  </w:num>
  <w:num w:numId="22">
    <w:abstractNumId w:val="26"/>
  </w:num>
  <w:num w:numId="23">
    <w:abstractNumId w:val="10"/>
  </w:num>
  <w:num w:numId="24">
    <w:abstractNumId w:val="31"/>
  </w:num>
  <w:num w:numId="25">
    <w:abstractNumId w:val="16"/>
  </w:num>
  <w:num w:numId="26">
    <w:abstractNumId w:val="27"/>
  </w:num>
  <w:num w:numId="27">
    <w:abstractNumId w:val="12"/>
  </w:num>
  <w:num w:numId="28">
    <w:abstractNumId w:val="20"/>
  </w:num>
  <w:num w:numId="29">
    <w:abstractNumId w:val="43"/>
  </w:num>
  <w:num w:numId="30">
    <w:abstractNumId w:val="0"/>
  </w:num>
  <w:num w:numId="31">
    <w:abstractNumId w:val="46"/>
  </w:num>
  <w:num w:numId="32">
    <w:abstractNumId w:val="32"/>
  </w:num>
  <w:num w:numId="33">
    <w:abstractNumId w:val="42"/>
  </w:num>
  <w:num w:numId="34">
    <w:abstractNumId w:val="6"/>
  </w:num>
  <w:num w:numId="35">
    <w:abstractNumId w:val="13"/>
  </w:num>
  <w:num w:numId="36">
    <w:abstractNumId w:val="37"/>
  </w:num>
  <w:num w:numId="37">
    <w:abstractNumId w:val="45"/>
  </w:num>
  <w:num w:numId="38">
    <w:abstractNumId w:val="17"/>
  </w:num>
  <w:num w:numId="39">
    <w:abstractNumId w:val="19"/>
  </w:num>
  <w:num w:numId="40">
    <w:abstractNumId w:val="28"/>
  </w:num>
  <w:num w:numId="41">
    <w:abstractNumId w:val="29"/>
  </w:num>
  <w:num w:numId="42">
    <w:abstractNumId w:val="25"/>
  </w:num>
  <w:num w:numId="43">
    <w:abstractNumId w:val="49"/>
  </w:num>
  <w:num w:numId="44">
    <w:abstractNumId w:val="15"/>
  </w:num>
  <w:num w:numId="45">
    <w:abstractNumId w:val="34"/>
  </w:num>
  <w:num w:numId="46">
    <w:abstractNumId w:val="4"/>
  </w:num>
  <w:num w:numId="47">
    <w:abstractNumId w:val="38"/>
  </w:num>
  <w:num w:numId="48">
    <w:abstractNumId w:val="35"/>
  </w:num>
  <w:num w:numId="49">
    <w:abstractNumId w:val="3"/>
  </w:num>
  <w:num w:numId="50">
    <w:abstractNumId w:val="4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D3"/>
    <w:rsid w:val="00003639"/>
    <w:rsid w:val="00031B16"/>
    <w:rsid w:val="000320E7"/>
    <w:rsid w:val="00035501"/>
    <w:rsid w:val="000366F2"/>
    <w:rsid w:val="0003673A"/>
    <w:rsid w:val="0003682B"/>
    <w:rsid w:val="00037080"/>
    <w:rsid w:val="00041D20"/>
    <w:rsid w:val="000430B0"/>
    <w:rsid w:val="00045678"/>
    <w:rsid w:val="00052F75"/>
    <w:rsid w:val="00060F84"/>
    <w:rsid w:val="000622C8"/>
    <w:rsid w:val="0006338E"/>
    <w:rsid w:val="00064CB1"/>
    <w:rsid w:val="000676C2"/>
    <w:rsid w:val="00070CCE"/>
    <w:rsid w:val="0007417D"/>
    <w:rsid w:val="00076625"/>
    <w:rsid w:val="000773FF"/>
    <w:rsid w:val="00080F92"/>
    <w:rsid w:val="000817C9"/>
    <w:rsid w:val="00082A7C"/>
    <w:rsid w:val="00090098"/>
    <w:rsid w:val="000926F7"/>
    <w:rsid w:val="00097F43"/>
    <w:rsid w:val="000B2C36"/>
    <w:rsid w:val="000D3AAB"/>
    <w:rsid w:val="000D5D69"/>
    <w:rsid w:val="000E3088"/>
    <w:rsid w:val="000E4CA7"/>
    <w:rsid w:val="000E674A"/>
    <w:rsid w:val="000F231D"/>
    <w:rsid w:val="00112218"/>
    <w:rsid w:val="00114E2C"/>
    <w:rsid w:val="0013157C"/>
    <w:rsid w:val="00132780"/>
    <w:rsid w:val="00140CAF"/>
    <w:rsid w:val="00141BCA"/>
    <w:rsid w:val="00143087"/>
    <w:rsid w:val="00145516"/>
    <w:rsid w:val="00150CC1"/>
    <w:rsid w:val="001517F6"/>
    <w:rsid w:val="001537D4"/>
    <w:rsid w:val="00163755"/>
    <w:rsid w:val="001658BD"/>
    <w:rsid w:val="00167884"/>
    <w:rsid w:val="00167FDF"/>
    <w:rsid w:val="00174BE5"/>
    <w:rsid w:val="001765EC"/>
    <w:rsid w:val="001772C1"/>
    <w:rsid w:val="001807C8"/>
    <w:rsid w:val="00190105"/>
    <w:rsid w:val="001925BA"/>
    <w:rsid w:val="0019661D"/>
    <w:rsid w:val="001A3198"/>
    <w:rsid w:val="001C11E4"/>
    <w:rsid w:val="001C5F47"/>
    <w:rsid w:val="001D0890"/>
    <w:rsid w:val="001D0E4E"/>
    <w:rsid w:val="001D618B"/>
    <w:rsid w:val="001D6C3A"/>
    <w:rsid w:val="001D7EC8"/>
    <w:rsid w:val="001E07A6"/>
    <w:rsid w:val="001E55E4"/>
    <w:rsid w:val="001E5849"/>
    <w:rsid w:val="001F3CD0"/>
    <w:rsid w:val="001F3D3D"/>
    <w:rsid w:val="001F663F"/>
    <w:rsid w:val="001F7D36"/>
    <w:rsid w:val="0020422A"/>
    <w:rsid w:val="00206198"/>
    <w:rsid w:val="00206E1F"/>
    <w:rsid w:val="00212BD6"/>
    <w:rsid w:val="00212F51"/>
    <w:rsid w:val="0021522C"/>
    <w:rsid w:val="00216FFB"/>
    <w:rsid w:val="002202DF"/>
    <w:rsid w:val="00225B05"/>
    <w:rsid w:val="00227DCC"/>
    <w:rsid w:val="00230930"/>
    <w:rsid w:val="00234684"/>
    <w:rsid w:val="00234D41"/>
    <w:rsid w:val="002420A8"/>
    <w:rsid w:val="002421E0"/>
    <w:rsid w:val="0025395B"/>
    <w:rsid w:val="00254CBE"/>
    <w:rsid w:val="00255A41"/>
    <w:rsid w:val="00257AB4"/>
    <w:rsid w:val="00264EC4"/>
    <w:rsid w:val="00270678"/>
    <w:rsid w:val="002706CF"/>
    <w:rsid w:val="002744FF"/>
    <w:rsid w:val="00277CF0"/>
    <w:rsid w:val="0028107A"/>
    <w:rsid w:val="00290104"/>
    <w:rsid w:val="002922C4"/>
    <w:rsid w:val="00292F6C"/>
    <w:rsid w:val="002A5E27"/>
    <w:rsid w:val="002A7107"/>
    <w:rsid w:val="002A7DB6"/>
    <w:rsid w:val="002B1B44"/>
    <w:rsid w:val="002B1FD0"/>
    <w:rsid w:val="002B2721"/>
    <w:rsid w:val="002B5424"/>
    <w:rsid w:val="002B690E"/>
    <w:rsid w:val="002C110B"/>
    <w:rsid w:val="002C12A7"/>
    <w:rsid w:val="002C2E4E"/>
    <w:rsid w:val="002C54BF"/>
    <w:rsid w:val="002C5745"/>
    <w:rsid w:val="002D1A4E"/>
    <w:rsid w:val="002D2604"/>
    <w:rsid w:val="002D5541"/>
    <w:rsid w:val="002D5832"/>
    <w:rsid w:val="002E1141"/>
    <w:rsid w:val="002E1608"/>
    <w:rsid w:val="002F773A"/>
    <w:rsid w:val="0030642C"/>
    <w:rsid w:val="0032230A"/>
    <w:rsid w:val="00323FD2"/>
    <w:rsid w:val="00324202"/>
    <w:rsid w:val="003259A3"/>
    <w:rsid w:val="003317AF"/>
    <w:rsid w:val="003319C8"/>
    <w:rsid w:val="003356F6"/>
    <w:rsid w:val="003372D3"/>
    <w:rsid w:val="00337F16"/>
    <w:rsid w:val="00337FB3"/>
    <w:rsid w:val="003461EF"/>
    <w:rsid w:val="00347321"/>
    <w:rsid w:val="0034746E"/>
    <w:rsid w:val="00357255"/>
    <w:rsid w:val="0037005E"/>
    <w:rsid w:val="00370066"/>
    <w:rsid w:val="00373231"/>
    <w:rsid w:val="00380120"/>
    <w:rsid w:val="003801BE"/>
    <w:rsid w:val="003820FD"/>
    <w:rsid w:val="00382DF4"/>
    <w:rsid w:val="003860D3"/>
    <w:rsid w:val="00387572"/>
    <w:rsid w:val="0039103B"/>
    <w:rsid w:val="00392827"/>
    <w:rsid w:val="00393DE2"/>
    <w:rsid w:val="00397DD2"/>
    <w:rsid w:val="003A2E16"/>
    <w:rsid w:val="003A60C6"/>
    <w:rsid w:val="003A684D"/>
    <w:rsid w:val="003B1702"/>
    <w:rsid w:val="003B4A82"/>
    <w:rsid w:val="003C2AEA"/>
    <w:rsid w:val="003D60F1"/>
    <w:rsid w:val="003E1D63"/>
    <w:rsid w:val="00407497"/>
    <w:rsid w:val="00407EF3"/>
    <w:rsid w:val="00410F5F"/>
    <w:rsid w:val="0042037E"/>
    <w:rsid w:val="00432B51"/>
    <w:rsid w:val="00444A09"/>
    <w:rsid w:val="00445A8C"/>
    <w:rsid w:val="00445F03"/>
    <w:rsid w:val="004526F1"/>
    <w:rsid w:val="00456A20"/>
    <w:rsid w:val="00460783"/>
    <w:rsid w:val="00464C8B"/>
    <w:rsid w:val="0046601A"/>
    <w:rsid w:val="00471C1C"/>
    <w:rsid w:val="00473B3E"/>
    <w:rsid w:val="004831AE"/>
    <w:rsid w:val="0048606F"/>
    <w:rsid w:val="0049173E"/>
    <w:rsid w:val="00491CC1"/>
    <w:rsid w:val="004A39F6"/>
    <w:rsid w:val="004A5F8A"/>
    <w:rsid w:val="004A6B27"/>
    <w:rsid w:val="004B7E15"/>
    <w:rsid w:val="004C4B9E"/>
    <w:rsid w:val="004D0E66"/>
    <w:rsid w:val="004D1963"/>
    <w:rsid w:val="004D5645"/>
    <w:rsid w:val="004D7443"/>
    <w:rsid w:val="004E0725"/>
    <w:rsid w:val="004E188A"/>
    <w:rsid w:val="004E4574"/>
    <w:rsid w:val="004E68E6"/>
    <w:rsid w:val="004E6BA0"/>
    <w:rsid w:val="004E6C9A"/>
    <w:rsid w:val="004F116E"/>
    <w:rsid w:val="004F3083"/>
    <w:rsid w:val="004F674E"/>
    <w:rsid w:val="00500DA2"/>
    <w:rsid w:val="00507441"/>
    <w:rsid w:val="005130C6"/>
    <w:rsid w:val="00527310"/>
    <w:rsid w:val="00527E2D"/>
    <w:rsid w:val="0053735B"/>
    <w:rsid w:val="00537EFA"/>
    <w:rsid w:val="00544F7E"/>
    <w:rsid w:val="00547C65"/>
    <w:rsid w:val="00554DDB"/>
    <w:rsid w:val="005613E4"/>
    <w:rsid w:val="00562041"/>
    <w:rsid w:val="005649ED"/>
    <w:rsid w:val="00571FC4"/>
    <w:rsid w:val="005747E6"/>
    <w:rsid w:val="0059035A"/>
    <w:rsid w:val="00592E52"/>
    <w:rsid w:val="005A3F8C"/>
    <w:rsid w:val="005B3AD8"/>
    <w:rsid w:val="005B4961"/>
    <w:rsid w:val="005B54C0"/>
    <w:rsid w:val="005C1D03"/>
    <w:rsid w:val="005C333A"/>
    <w:rsid w:val="005D021A"/>
    <w:rsid w:val="005D16A0"/>
    <w:rsid w:val="005D21E7"/>
    <w:rsid w:val="005D4262"/>
    <w:rsid w:val="005E06F8"/>
    <w:rsid w:val="005E1391"/>
    <w:rsid w:val="005E2A3A"/>
    <w:rsid w:val="005E42D5"/>
    <w:rsid w:val="005E5DA5"/>
    <w:rsid w:val="005E7577"/>
    <w:rsid w:val="00601403"/>
    <w:rsid w:val="006127FD"/>
    <w:rsid w:val="006173C9"/>
    <w:rsid w:val="00625C50"/>
    <w:rsid w:val="00625F5C"/>
    <w:rsid w:val="00630DAA"/>
    <w:rsid w:val="00631C6F"/>
    <w:rsid w:val="0063291D"/>
    <w:rsid w:val="00633E5C"/>
    <w:rsid w:val="0063574A"/>
    <w:rsid w:val="006368B7"/>
    <w:rsid w:val="006420ED"/>
    <w:rsid w:val="00650B7D"/>
    <w:rsid w:val="00652F33"/>
    <w:rsid w:val="00653908"/>
    <w:rsid w:val="006560EC"/>
    <w:rsid w:val="00660B84"/>
    <w:rsid w:val="00662CF6"/>
    <w:rsid w:val="00662F68"/>
    <w:rsid w:val="00674063"/>
    <w:rsid w:val="00677488"/>
    <w:rsid w:val="0068644B"/>
    <w:rsid w:val="00686570"/>
    <w:rsid w:val="006869E3"/>
    <w:rsid w:val="0069445A"/>
    <w:rsid w:val="00696FE9"/>
    <w:rsid w:val="006A4E94"/>
    <w:rsid w:val="006B12ED"/>
    <w:rsid w:val="006B5DB4"/>
    <w:rsid w:val="006B6D19"/>
    <w:rsid w:val="006B7313"/>
    <w:rsid w:val="006C05B9"/>
    <w:rsid w:val="006C138E"/>
    <w:rsid w:val="006C2F57"/>
    <w:rsid w:val="006C3154"/>
    <w:rsid w:val="006D2FE2"/>
    <w:rsid w:val="006D4FC3"/>
    <w:rsid w:val="006E08DC"/>
    <w:rsid w:val="006E110F"/>
    <w:rsid w:val="006E2E51"/>
    <w:rsid w:val="006E4022"/>
    <w:rsid w:val="006E5E1D"/>
    <w:rsid w:val="006F37E4"/>
    <w:rsid w:val="00705464"/>
    <w:rsid w:val="007061AB"/>
    <w:rsid w:val="007107D8"/>
    <w:rsid w:val="007117B5"/>
    <w:rsid w:val="00712834"/>
    <w:rsid w:val="00712EBB"/>
    <w:rsid w:val="00714661"/>
    <w:rsid w:val="00716C93"/>
    <w:rsid w:val="00732391"/>
    <w:rsid w:val="00732741"/>
    <w:rsid w:val="00745045"/>
    <w:rsid w:val="0074590A"/>
    <w:rsid w:val="00746652"/>
    <w:rsid w:val="00746D66"/>
    <w:rsid w:val="00751D4E"/>
    <w:rsid w:val="00752C97"/>
    <w:rsid w:val="0075679D"/>
    <w:rsid w:val="0076082F"/>
    <w:rsid w:val="00761774"/>
    <w:rsid w:val="00763367"/>
    <w:rsid w:val="007642FB"/>
    <w:rsid w:val="007647CD"/>
    <w:rsid w:val="00766D21"/>
    <w:rsid w:val="00781CBD"/>
    <w:rsid w:val="007838D7"/>
    <w:rsid w:val="00785A86"/>
    <w:rsid w:val="00786068"/>
    <w:rsid w:val="007925D0"/>
    <w:rsid w:val="00792D6C"/>
    <w:rsid w:val="0079569D"/>
    <w:rsid w:val="00796121"/>
    <w:rsid w:val="007A40D6"/>
    <w:rsid w:val="007A54C5"/>
    <w:rsid w:val="007B2C42"/>
    <w:rsid w:val="007B3AF1"/>
    <w:rsid w:val="007C4972"/>
    <w:rsid w:val="007C5D6C"/>
    <w:rsid w:val="007C6B66"/>
    <w:rsid w:val="007D6076"/>
    <w:rsid w:val="007D6EDF"/>
    <w:rsid w:val="007E0B43"/>
    <w:rsid w:val="007E1915"/>
    <w:rsid w:val="007E275E"/>
    <w:rsid w:val="007E48DA"/>
    <w:rsid w:val="007E4DA9"/>
    <w:rsid w:val="007E6ECF"/>
    <w:rsid w:val="0080104B"/>
    <w:rsid w:val="00804367"/>
    <w:rsid w:val="00804967"/>
    <w:rsid w:val="00805BA0"/>
    <w:rsid w:val="00810C03"/>
    <w:rsid w:val="008137CC"/>
    <w:rsid w:val="00813AAC"/>
    <w:rsid w:val="008167F5"/>
    <w:rsid w:val="008210BB"/>
    <w:rsid w:val="00823FE5"/>
    <w:rsid w:val="00834900"/>
    <w:rsid w:val="008466F9"/>
    <w:rsid w:val="00856601"/>
    <w:rsid w:val="00863755"/>
    <w:rsid w:val="0086730F"/>
    <w:rsid w:val="00867A23"/>
    <w:rsid w:val="0087086F"/>
    <w:rsid w:val="008717FB"/>
    <w:rsid w:val="008719CF"/>
    <w:rsid w:val="0088023A"/>
    <w:rsid w:val="00885A38"/>
    <w:rsid w:val="00890AB7"/>
    <w:rsid w:val="008B54E6"/>
    <w:rsid w:val="008B5E30"/>
    <w:rsid w:val="008B654F"/>
    <w:rsid w:val="008B6A2F"/>
    <w:rsid w:val="008D40CE"/>
    <w:rsid w:val="008E4432"/>
    <w:rsid w:val="008E51D5"/>
    <w:rsid w:val="008F07F5"/>
    <w:rsid w:val="008F0D30"/>
    <w:rsid w:val="008F49E0"/>
    <w:rsid w:val="008F645D"/>
    <w:rsid w:val="009029D5"/>
    <w:rsid w:val="0090327F"/>
    <w:rsid w:val="009075F6"/>
    <w:rsid w:val="009116ED"/>
    <w:rsid w:val="00914BF6"/>
    <w:rsid w:val="009266CE"/>
    <w:rsid w:val="00930725"/>
    <w:rsid w:val="00932032"/>
    <w:rsid w:val="00932297"/>
    <w:rsid w:val="00933058"/>
    <w:rsid w:val="009371D5"/>
    <w:rsid w:val="009400CA"/>
    <w:rsid w:val="009458D3"/>
    <w:rsid w:val="00946092"/>
    <w:rsid w:val="0095579F"/>
    <w:rsid w:val="00962138"/>
    <w:rsid w:val="00966085"/>
    <w:rsid w:val="009662F3"/>
    <w:rsid w:val="00967902"/>
    <w:rsid w:val="00974D44"/>
    <w:rsid w:val="00986EB6"/>
    <w:rsid w:val="00994D41"/>
    <w:rsid w:val="00995771"/>
    <w:rsid w:val="009A1691"/>
    <w:rsid w:val="009A291F"/>
    <w:rsid w:val="009A2E7D"/>
    <w:rsid w:val="009A4637"/>
    <w:rsid w:val="009A6362"/>
    <w:rsid w:val="009B1DCF"/>
    <w:rsid w:val="009B2233"/>
    <w:rsid w:val="009B3AA3"/>
    <w:rsid w:val="009B5166"/>
    <w:rsid w:val="009C3260"/>
    <w:rsid w:val="009D5ECD"/>
    <w:rsid w:val="009E64D0"/>
    <w:rsid w:val="009F0B33"/>
    <w:rsid w:val="009F2784"/>
    <w:rsid w:val="009F574C"/>
    <w:rsid w:val="009F61E4"/>
    <w:rsid w:val="00A03E36"/>
    <w:rsid w:val="00A04B06"/>
    <w:rsid w:val="00A05CAB"/>
    <w:rsid w:val="00A0657E"/>
    <w:rsid w:val="00A079C6"/>
    <w:rsid w:val="00A10FDB"/>
    <w:rsid w:val="00A12200"/>
    <w:rsid w:val="00A13160"/>
    <w:rsid w:val="00A214E0"/>
    <w:rsid w:val="00A22415"/>
    <w:rsid w:val="00A22932"/>
    <w:rsid w:val="00A229BA"/>
    <w:rsid w:val="00A27CEA"/>
    <w:rsid w:val="00A31097"/>
    <w:rsid w:val="00A36051"/>
    <w:rsid w:val="00A370C5"/>
    <w:rsid w:val="00A521F6"/>
    <w:rsid w:val="00A55444"/>
    <w:rsid w:val="00A609AA"/>
    <w:rsid w:val="00A62A6D"/>
    <w:rsid w:val="00A6450F"/>
    <w:rsid w:val="00A74A20"/>
    <w:rsid w:val="00A763B7"/>
    <w:rsid w:val="00A765B3"/>
    <w:rsid w:val="00A81547"/>
    <w:rsid w:val="00A82910"/>
    <w:rsid w:val="00A833E8"/>
    <w:rsid w:val="00A84E6F"/>
    <w:rsid w:val="00A8646C"/>
    <w:rsid w:val="00A87065"/>
    <w:rsid w:val="00A91D3E"/>
    <w:rsid w:val="00AA3F3A"/>
    <w:rsid w:val="00AB5646"/>
    <w:rsid w:val="00AB730D"/>
    <w:rsid w:val="00AC1C1F"/>
    <w:rsid w:val="00AC5FD2"/>
    <w:rsid w:val="00AC7DF1"/>
    <w:rsid w:val="00AD0F0E"/>
    <w:rsid w:val="00AD17B6"/>
    <w:rsid w:val="00AD5587"/>
    <w:rsid w:val="00AE38C8"/>
    <w:rsid w:val="00AF1394"/>
    <w:rsid w:val="00AF19B4"/>
    <w:rsid w:val="00AF38A0"/>
    <w:rsid w:val="00AF6332"/>
    <w:rsid w:val="00AF6B06"/>
    <w:rsid w:val="00AF7F69"/>
    <w:rsid w:val="00B01180"/>
    <w:rsid w:val="00B01F9C"/>
    <w:rsid w:val="00B12D00"/>
    <w:rsid w:val="00B13BA5"/>
    <w:rsid w:val="00B276DD"/>
    <w:rsid w:val="00B347E5"/>
    <w:rsid w:val="00B34D84"/>
    <w:rsid w:val="00B3706D"/>
    <w:rsid w:val="00B40836"/>
    <w:rsid w:val="00B41ABA"/>
    <w:rsid w:val="00B45F93"/>
    <w:rsid w:val="00B46D71"/>
    <w:rsid w:val="00B70376"/>
    <w:rsid w:val="00B800A1"/>
    <w:rsid w:val="00B849B5"/>
    <w:rsid w:val="00B93B67"/>
    <w:rsid w:val="00B94211"/>
    <w:rsid w:val="00B947EE"/>
    <w:rsid w:val="00BA03E9"/>
    <w:rsid w:val="00BA7F23"/>
    <w:rsid w:val="00BB13B2"/>
    <w:rsid w:val="00BC0D10"/>
    <w:rsid w:val="00BC2229"/>
    <w:rsid w:val="00BC4506"/>
    <w:rsid w:val="00BC540C"/>
    <w:rsid w:val="00BC742C"/>
    <w:rsid w:val="00BE052C"/>
    <w:rsid w:val="00BE1E45"/>
    <w:rsid w:val="00BF4270"/>
    <w:rsid w:val="00BF5005"/>
    <w:rsid w:val="00C032FC"/>
    <w:rsid w:val="00C041ED"/>
    <w:rsid w:val="00C0758A"/>
    <w:rsid w:val="00C206AF"/>
    <w:rsid w:val="00C21941"/>
    <w:rsid w:val="00C226FD"/>
    <w:rsid w:val="00C240AE"/>
    <w:rsid w:val="00C24D08"/>
    <w:rsid w:val="00C316D5"/>
    <w:rsid w:val="00C4436A"/>
    <w:rsid w:val="00C44BC7"/>
    <w:rsid w:val="00C503E4"/>
    <w:rsid w:val="00C50A60"/>
    <w:rsid w:val="00C549E0"/>
    <w:rsid w:val="00C6009E"/>
    <w:rsid w:val="00C64574"/>
    <w:rsid w:val="00C729C4"/>
    <w:rsid w:val="00C83DEF"/>
    <w:rsid w:val="00C903FA"/>
    <w:rsid w:val="00C9046D"/>
    <w:rsid w:val="00C91E19"/>
    <w:rsid w:val="00C929E9"/>
    <w:rsid w:val="00C92A15"/>
    <w:rsid w:val="00C9530F"/>
    <w:rsid w:val="00CA58C5"/>
    <w:rsid w:val="00CA5C18"/>
    <w:rsid w:val="00CA5E5F"/>
    <w:rsid w:val="00CA62F9"/>
    <w:rsid w:val="00CB17FD"/>
    <w:rsid w:val="00CD1574"/>
    <w:rsid w:val="00CD71B2"/>
    <w:rsid w:val="00CF2AB8"/>
    <w:rsid w:val="00CF55BA"/>
    <w:rsid w:val="00D00311"/>
    <w:rsid w:val="00D0279F"/>
    <w:rsid w:val="00D061C1"/>
    <w:rsid w:val="00D10123"/>
    <w:rsid w:val="00D14007"/>
    <w:rsid w:val="00D16AA1"/>
    <w:rsid w:val="00D20F4E"/>
    <w:rsid w:val="00D21A8C"/>
    <w:rsid w:val="00D270AF"/>
    <w:rsid w:val="00D27246"/>
    <w:rsid w:val="00D310A6"/>
    <w:rsid w:val="00D402FD"/>
    <w:rsid w:val="00D44844"/>
    <w:rsid w:val="00D60484"/>
    <w:rsid w:val="00D62AEA"/>
    <w:rsid w:val="00D67D2B"/>
    <w:rsid w:val="00D7087C"/>
    <w:rsid w:val="00D719A8"/>
    <w:rsid w:val="00D7252F"/>
    <w:rsid w:val="00D770D3"/>
    <w:rsid w:val="00D77B53"/>
    <w:rsid w:val="00D77D96"/>
    <w:rsid w:val="00D8056D"/>
    <w:rsid w:val="00D82042"/>
    <w:rsid w:val="00D86E0B"/>
    <w:rsid w:val="00D872E5"/>
    <w:rsid w:val="00D919F0"/>
    <w:rsid w:val="00D92DE9"/>
    <w:rsid w:val="00DA239D"/>
    <w:rsid w:val="00DA6A1D"/>
    <w:rsid w:val="00DB34A1"/>
    <w:rsid w:val="00DB7968"/>
    <w:rsid w:val="00DC10A3"/>
    <w:rsid w:val="00DC173B"/>
    <w:rsid w:val="00DC2039"/>
    <w:rsid w:val="00DC47DA"/>
    <w:rsid w:val="00DC4CDF"/>
    <w:rsid w:val="00DC6009"/>
    <w:rsid w:val="00DD0501"/>
    <w:rsid w:val="00DD4C2E"/>
    <w:rsid w:val="00DD5B27"/>
    <w:rsid w:val="00DE3C0B"/>
    <w:rsid w:val="00DE4F2F"/>
    <w:rsid w:val="00DE518F"/>
    <w:rsid w:val="00DF522D"/>
    <w:rsid w:val="00DF61C3"/>
    <w:rsid w:val="00DF7420"/>
    <w:rsid w:val="00E01AFB"/>
    <w:rsid w:val="00E061BD"/>
    <w:rsid w:val="00E15A22"/>
    <w:rsid w:val="00E177E4"/>
    <w:rsid w:val="00E34D50"/>
    <w:rsid w:val="00E3515F"/>
    <w:rsid w:val="00E40603"/>
    <w:rsid w:val="00E41E1D"/>
    <w:rsid w:val="00E5055D"/>
    <w:rsid w:val="00E511BB"/>
    <w:rsid w:val="00E5309F"/>
    <w:rsid w:val="00E55045"/>
    <w:rsid w:val="00E570E5"/>
    <w:rsid w:val="00E574E9"/>
    <w:rsid w:val="00E57CD0"/>
    <w:rsid w:val="00E604E6"/>
    <w:rsid w:val="00E6089C"/>
    <w:rsid w:val="00E6216E"/>
    <w:rsid w:val="00E6698A"/>
    <w:rsid w:val="00E750DF"/>
    <w:rsid w:val="00E75D04"/>
    <w:rsid w:val="00E80C2D"/>
    <w:rsid w:val="00E81FDD"/>
    <w:rsid w:val="00E86908"/>
    <w:rsid w:val="00E934AD"/>
    <w:rsid w:val="00EB0ABF"/>
    <w:rsid w:val="00EB10DF"/>
    <w:rsid w:val="00EB5661"/>
    <w:rsid w:val="00EC38EC"/>
    <w:rsid w:val="00ED1FFE"/>
    <w:rsid w:val="00EE56F0"/>
    <w:rsid w:val="00EF2E23"/>
    <w:rsid w:val="00EF379B"/>
    <w:rsid w:val="00EF3DBB"/>
    <w:rsid w:val="00EF549C"/>
    <w:rsid w:val="00EF7471"/>
    <w:rsid w:val="00F02B6F"/>
    <w:rsid w:val="00F06298"/>
    <w:rsid w:val="00F1153E"/>
    <w:rsid w:val="00F1177C"/>
    <w:rsid w:val="00F1474A"/>
    <w:rsid w:val="00F21FB1"/>
    <w:rsid w:val="00F220C7"/>
    <w:rsid w:val="00F2288A"/>
    <w:rsid w:val="00F31591"/>
    <w:rsid w:val="00F557CB"/>
    <w:rsid w:val="00F56BC5"/>
    <w:rsid w:val="00F6331E"/>
    <w:rsid w:val="00F636F1"/>
    <w:rsid w:val="00F65EA2"/>
    <w:rsid w:val="00F6773B"/>
    <w:rsid w:val="00F67B3E"/>
    <w:rsid w:val="00F70DD9"/>
    <w:rsid w:val="00F70F8C"/>
    <w:rsid w:val="00F8455A"/>
    <w:rsid w:val="00F85125"/>
    <w:rsid w:val="00F90041"/>
    <w:rsid w:val="00F90249"/>
    <w:rsid w:val="00F908D3"/>
    <w:rsid w:val="00F91025"/>
    <w:rsid w:val="00F93061"/>
    <w:rsid w:val="00FA2FF4"/>
    <w:rsid w:val="00FA3A5D"/>
    <w:rsid w:val="00FA57D9"/>
    <w:rsid w:val="00FB657E"/>
    <w:rsid w:val="00FB7B65"/>
    <w:rsid w:val="00FC0C4E"/>
    <w:rsid w:val="00FC3F6D"/>
    <w:rsid w:val="00FD5AFB"/>
    <w:rsid w:val="00FD7BE1"/>
    <w:rsid w:val="00FE377C"/>
    <w:rsid w:val="00FF3FF1"/>
    <w:rsid w:val="00FF5EEF"/>
    <w:rsid w:val="00FF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E68BB2"/>
  <w15:chartTrackingRefBased/>
  <w15:docId w15:val="{2BC9FC2E-5E94-409D-8AB0-1FB60A9B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  <w:rPr>
      <w:lang w:val="x-none"/>
    </w:r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character" w:customStyle="1" w:styleId="FooterChar">
    <w:name w:val="Footer Char"/>
    <w:link w:val="Footer"/>
    <w:uiPriority w:val="99"/>
    <w:rsid w:val="003319C8"/>
    <w:rPr>
      <w:lang w:val="en-US" w:eastAsia="sr-Latn-CS"/>
    </w:rPr>
  </w:style>
  <w:style w:type="character" w:styleId="CommentReference">
    <w:name w:val="annotation reference"/>
    <w:rsid w:val="001765EC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65EC"/>
    <w:rPr>
      <w:lang w:val="x-none"/>
    </w:rPr>
  </w:style>
  <w:style w:type="character" w:customStyle="1" w:styleId="CommentTextChar">
    <w:name w:val="Comment Text Char"/>
    <w:link w:val="CommentText"/>
    <w:rsid w:val="001765EC"/>
    <w:rPr>
      <w:lang w:eastAsia="sr-Latn-CS"/>
    </w:rPr>
  </w:style>
  <w:style w:type="paragraph" w:styleId="CommentSubject">
    <w:name w:val="annotation subject"/>
    <w:basedOn w:val="CommentText"/>
    <w:next w:val="CommentText"/>
    <w:link w:val="CommentSubjectChar"/>
    <w:rsid w:val="001765EC"/>
    <w:rPr>
      <w:b/>
      <w:bCs/>
    </w:rPr>
  </w:style>
  <w:style w:type="character" w:customStyle="1" w:styleId="CommentSubjectChar">
    <w:name w:val="Comment Subject Char"/>
    <w:link w:val="CommentSubject"/>
    <w:rsid w:val="001765EC"/>
    <w:rPr>
      <w:b/>
      <w:bCs/>
      <w:lang w:eastAsia="sr-Latn-CS"/>
    </w:rPr>
  </w:style>
  <w:style w:type="paragraph" w:styleId="BalloonText">
    <w:name w:val="Balloon Text"/>
    <w:basedOn w:val="Normal"/>
    <w:link w:val="BalloonTextChar"/>
    <w:rsid w:val="001765EC"/>
    <w:pPr>
      <w:spacing w:line="240" w:lineRule="auto"/>
    </w:pPr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1765EC"/>
    <w:rPr>
      <w:rFonts w:ascii="Tahoma" w:hAnsi="Tahoma" w:cs="Tahoma"/>
      <w:sz w:val="16"/>
      <w:szCs w:val="16"/>
      <w:lang w:eastAsia="sr-Latn-CS"/>
    </w:rPr>
  </w:style>
  <w:style w:type="character" w:customStyle="1" w:styleId="BodyTextChar">
    <w:name w:val="Body Text Char"/>
    <w:link w:val="BodyText"/>
    <w:rsid w:val="00547C65"/>
    <w:rPr>
      <w:lang w:eastAsia="sr-Latn-CS"/>
    </w:rPr>
  </w:style>
  <w:style w:type="paragraph" w:styleId="Revision">
    <w:name w:val="Revision"/>
    <w:hidden/>
    <w:uiPriority w:val="99"/>
    <w:semiHidden/>
    <w:rsid w:val="00804967"/>
    <w:rPr>
      <w:lang w:eastAsia="sr-Latn-CS"/>
    </w:rPr>
  </w:style>
  <w:style w:type="paragraph" w:styleId="PlainText">
    <w:name w:val="Plain Text"/>
    <w:basedOn w:val="Normal"/>
    <w:link w:val="PlainTextChar"/>
    <w:rsid w:val="00B800A1"/>
    <w:pPr>
      <w:widowControl/>
      <w:spacing w:line="240" w:lineRule="auto"/>
    </w:pPr>
    <w:rPr>
      <w:rFonts w:ascii="Courier New" w:hAnsi="Courier New"/>
      <w:lang w:eastAsia="en-US"/>
    </w:rPr>
  </w:style>
  <w:style w:type="character" w:customStyle="1" w:styleId="PlainTextChar">
    <w:name w:val="Plain Text Char"/>
    <w:basedOn w:val="DefaultParagraphFont"/>
    <w:link w:val="PlainText"/>
    <w:rsid w:val="00B800A1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90F9F-2E87-446E-B11C-D470A0359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0</TotalTime>
  <Pages>23</Pages>
  <Words>3190</Words>
  <Characters>18188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Microsoft</Company>
  <LinksUpToDate>false</LinksUpToDate>
  <CharactersWithSpaces>21336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keywords/>
  <cp:lastModifiedBy>Asija Ramovic</cp:lastModifiedBy>
  <cp:revision>11</cp:revision>
  <dcterms:created xsi:type="dcterms:W3CDTF">2021-10-21T21:08:00Z</dcterms:created>
  <dcterms:modified xsi:type="dcterms:W3CDTF">2021-10-27T22:48:00Z</dcterms:modified>
</cp:coreProperties>
</file>