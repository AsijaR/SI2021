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C6C1" w14:textId="7188E52D" w:rsidR="003372D3" w:rsidRPr="00F04B8D" w:rsidRDefault="00F3212C" w:rsidP="003372D3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  <w:r>
        <w:rPr>
          <w:lang w:val="sr-Latn-BA"/>
        </w:rPr>
        <w:t>Furntrade</w:t>
      </w:r>
    </w:p>
    <w:p w14:paraId="5D56AE8E" w14:textId="372AE655" w:rsidR="003372D3" w:rsidRPr="00F04B8D" w:rsidRDefault="004C7A4F" w:rsidP="003372D3">
      <w:pPr>
        <w:pStyle w:val="Title"/>
        <w:jc w:val="right"/>
        <w:rPr>
          <w:lang w:val="sr-Latn-BA"/>
        </w:rPr>
      </w:pPr>
      <w:r>
        <w:rPr>
          <w:lang w:val="sr-Latn-BA"/>
        </w:rPr>
        <w:t>W</w:t>
      </w:r>
      <w:r w:rsidR="00F3212C">
        <w:rPr>
          <w:lang w:val="sr-Latn-BA"/>
        </w:rPr>
        <w:t>eb</w:t>
      </w:r>
      <w:r w:rsidR="00A1651D" w:rsidRPr="00F04B8D">
        <w:rPr>
          <w:lang w:val="sr-Latn-BA"/>
        </w:rPr>
        <w:t xml:space="preserve"> aplikacija za </w:t>
      </w:r>
      <w:r w:rsidR="008E49EF">
        <w:rPr>
          <w:lang w:val="sr-Latn-BA"/>
        </w:rPr>
        <w:t>firmu</w:t>
      </w:r>
      <w:r>
        <w:rPr>
          <w:lang w:val="sr-Latn-BA"/>
        </w:rPr>
        <w:t xml:space="preserve"> nameštaja</w:t>
      </w:r>
    </w:p>
    <w:p w14:paraId="6173729F" w14:textId="77777777" w:rsidR="00206E1F" w:rsidRPr="00F04B8D" w:rsidRDefault="00206E1F" w:rsidP="003372D3">
      <w:pPr>
        <w:pStyle w:val="Title"/>
        <w:jc w:val="right"/>
        <w:rPr>
          <w:lang w:val="sr-Latn-BA"/>
        </w:rPr>
      </w:pPr>
      <w:r w:rsidRPr="00F04B8D">
        <w:rPr>
          <w:lang w:val="sr-Latn-BA"/>
        </w:rPr>
        <w:t xml:space="preserve"> </w:t>
      </w:r>
    </w:p>
    <w:p w14:paraId="25013354" w14:textId="77777777" w:rsidR="00206E1F" w:rsidRPr="00F04B8D" w:rsidRDefault="003372D3">
      <w:pPr>
        <w:pStyle w:val="Title"/>
        <w:jc w:val="right"/>
        <w:rPr>
          <w:lang w:val="sr-Latn-BA"/>
        </w:rPr>
      </w:pPr>
      <w:r w:rsidRPr="00F04B8D">
        <w:rPr>
          <w:lang w:val="sr-Latn-BA"/>
        </w:rPr>
        <w:t>Vizija sistema</w:t>
      </w:r>
    </w:p>
    <w:p w14:paraId="3A1AD0C4" w14:textId="77777777" w:rsidR="00206E1F" w:rsidRPr="00F04B8D" w:rsidRDefault="00206E1F">
      <w:pPr>
        <w:pStyle w:val="Title"/>
        <w:jc w:val="right"/>
        <w:rPr>
          <w:lang w:val="sr-Latn-BA"/>
        </w:rPr>
      </w:pPr>
    </w:p>
    <w:p w14:paraId="31C7D256" w14:textId="77777777" w:rsidR="00206E1F" w:rsidRPr="00F04B8D" w:rsidRDefault="003372D3" w:rsidP="003372D3">
      <w:pPr>
        <w:pStyle w:val="Title"/>
        <w:jc w:val="right"/>
        <w:rPr>
          <w:sz w:val="28"/>
          <w:lang w:val="sr-Latn-BA"/>
        </w:rPr>
      </w:pPr>
      <w:r w:rsidRPr="00F04B8D">
        <w:rPr>
          <w:sz w:val="28"/>
          <w:lang w:val="sr-Latn-BA"/>
        </w:rPr>
        <w:t>Verzija</w:t>
      </w:r>
      <w:r w:rsidR="00206E1F" w:rsidRPr="00F04B8D">
        <w:rPr>
          <w:sz w:val="28"/>
          <w:lang w:val="sr-Latn-BA"/>
        </w:rPr>
        <w:t xml:space="preserve"> 1.0</w:t>
      </w:r>
    </w:p>
    <w:p w14:paraId="59DCECA1" w14:textId="77777777" w:rsidR="00206E1F" w:rsidRPr="00F04B8D" w:rsidRDefault="00206E1F">
      <w:pPr>
        <w:pStyle w:val="Title"/>
        <w:rPr>
          <w:sz w:val="28"/>
          <w:lang w:val="sr-Latn-BA"/>
        </w:rPr>
        <w:sectPr w:rsidR="00206E1F" w:rsidRPr="00F04B8D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B6ECFF5" w14:textId="77777777" w:rsidR="00206E1F" w:rsidRPr="00F04B8D" w:rsidRDefault="003372D3">
      <w:pPr>
        <w:pStyle w:val="Title"/>
        <w:rPr>
          <w:lang w:val="sr-Latn-BA"/>
        </w:rPr>
      </w:pPr>
      <w:r w:rsidRPr="00F04B8D">
        <w:rPr>
          <w:lang w:val="sr-Latn-BA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F04B8D" w14:paraId="3A75D2C6" w14:textId="77777777">
        <w:tc>
          <w:tcPr>
            <w:tcW w:w="2304" w:type="dxa"/>
          </w:tcPr>
          <w:p w14:paraId="352C99F6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0B1B2F70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2CF79097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3072AD79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Autor</w:t>
            </w:r>
          </w:p>
        </w:tc>
      </w:tr>
      <w:tr w:rsidR="003372D3" w:rsidRPr="00F04B8D" w14:paraId="5096B764" w14:textId="77777777">
        <w:tc>
          <w:tcPr>
            <w:tcW w:w="2304" w:type="dxa"/>
          </w:tcPr>
          <w:p w14:paraId="5523CB46" w14:textId="59938AA0" w:rsidR="003372D3" w:rsidRPr="00F04B8D" w:rsidRDefault="00F3212C" w:rsidP="00206E1F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2</w:t>
            </w:r>
            <w:r w:rsidR="004C7A4F">
              <w:rPr>
                <w:lang w:val="sr-Latn-BA"/>
              </w:rPr>
              <w:t>1</w:t>
            </w:r>
            <w:r w:rsidR="00A1651D" w:rsidRPr="00F04B8D">
              <w:rPr>
                <w:lang w:val="sr-Latn-BA"/>
              </w:rPr>
              <w:t>.1</w:t>
            </w:r>
            <w:r>
              <w:rPr>
                <w:lang w:val="sr-Latn-BA"/>
              </w:rPr>
              <w:t>0</w:t>
            </w:r>
            <w:r w:rsidR="00A1651D" w:rsidRPr="00F04B8D">
              <w:rPr>
                <w:lang w:val="sr-Latn-BA"/>
              </w:rPr>
              <w:t>.20</w:t>
            </w:r>
            <w:r>
              <w:rPr>
                <w:lang w:val="sr-Latn-BA"/>
              </w:rPr>
              <w:t>21</w:t>
            </w:r>
          </w:p>
        </w:tc>
        <w:tc>
          <w:tcPr>
            <w:tcW w:w="1152" w:type="dxa"/>
          </w:tcPr>
          <w:p w14:paraId="593A11FF" w14:textId="77777777" w:rsidR="003372D3" w:rsidRPr="00F04B8D" w:rsidRDefault="003372D3" w:rsidP="00206E1F">
            <w:pPr>
              <w:pStyle w:val="Tabletext"/>
              <w:rPr>
                <w:lang w:val="sr-Latn-BA"/>
              </w:rPr>
            </w:pPr>
            <w:r w:rsidRPr="00F04B8D">
              <w:rPr>
                <w:lang w:val="sr-Latn-BA"/>
              </w:rPr>
              <w:t>1.0</w:t>
            </w:r>
          </w:p>
        </w:tc>
        <w:tc>
          <w:tcPr>
            <w:tcW w:w="3744" w:type="dxa"/>
          </w:tcPr>
          <w:p w14:paraId="23D14E1D" w14:textId="77777777" w:rsidR="003372D3" w:rsidRPr="00F04B8D" w:rsidRDefault="003372D3" w:rsidP="00206E1F">
            <w:pPr>
              <w:pStyle w:val="Tabletext"/>
              <w:rPr>
                <w:lang w:val="sr-Latn-BA"/>
              </w:rPr>
            </w:pPr>
            <w:r w:rsidRPr="00F04B8D">
              <w:rPr>
                <w:lang w:val="sr-Latn-BA"/>
              </w:rPr>
              <w:t>Revizija</w:t>
            </w:r>
          </w:p>
        </w:tc>
        <w:tc>
          <w:tcPr>
            <w:tcW w:w="2304" w:type="dxa"/>
          </w:tcPr>
          <w:p w14:paraId="2FAE6648" w14:textId="75E889A3" w:rsidR="003372D3" w:rsidRPr="00F04B8D" w:rsidRDefault="00F3212C" w:rsidP="003372D3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Asija</w:t>
            </w:r>
            <w:r w:rsidR="00A1651D" w:rsidRPr="00F04B8D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Ramović</w:t>
            </w:r>
          </w:p>
        </w:tc>
      </w:tr>
      <w:tr w:rsidR="003372D3" w:rsidRPr="00F04B8D" w14:paraId="3AAAD358" w14:textId="77777777">
        <w:tc>
          <w:tcPr>
            <w:tcW w:w="2304" w:type="dxa"/>
          </w:tcPr>
          <w:p w14:paraId="41064BFF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299E5938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3AD17C2E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1195CB74" w14:textId="3E73B2DE" w:rsidR="003372D3" w:rsidRPr="00F04B8D" w:rsidRDefault="00F3212C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Aldina</w:t>
            </w:r>
            <w:r w:rsidR="00A1651D" w:rsidRPr="00F04B8D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Avdić</w:t>
            </w:r>
          </w:p>
        </w:tc>
      </w:tr>
      <w:tr w:rsidR="003372D3" w:rsidRPr="00F04B8D" w14:paraId="744061DE" w14:textId="77777777">
        <w:tc>
          <w:tcPr>
            <w:tcW w:w="2304" w:type="dxa"/>
          </w:tcPr>
          <w:p w14:paraId="467AA545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6A231AC9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5FC77F3D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0369286C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  <w:tr w:rsidR="003372D3" w:rsidRPr="00F04B8D" w14:paraId="29EDA78B" w14:textId="77777777">
        <w:tc>
          <w:tcPr>
            <w:tcW w:w="2304" w:type="dxa"/>
          </w:tcPr>
          <w:p w14:paraId="64F7690C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0285E4AE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65A2893A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277761BF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</w:tbl>
    <w:p w14:paraId="1D413A18" w14:textId="77777777" w:rsidR="00206E1F" w:rsidRPr="00F04B8D" w:rsidRDefault="00206E1F">
      <w:pPr>
        <w:rPr>
          <w:lang w:val="sr-Latn-BA"/>
        </w:rPr>
      </w:pPr>
    </w:p>
    <w:p w14:paraId="6A5E5FD7" w14:textId="77777777" w:rsidR="00206E1F" w:rsidRPr="00F04B8D" w:rsidRDefault="00206E1F" w:rsidP="003372D3">
      <w:pPr>
        <w:pStyle w:val="Title"/>
        <w:rPr>
          <w:lang w:val="sr-Latn-BA"/>
        </w:rPr>
      </w:pPr>
      <w:r w:rsidRPr="00F04B8D">
        <w:rPr>
          <w:lang w:val="sr-Latn-BA"/>
        </w:rPr>
        <w:br w:type="page"/>
      </w:r>
      <w:r w:rsidR="003372D3" w:rsidRPr="00F04B8D">
        <w:rPr>
          <w:lang w:val="sr-Latn-BA"/>
        </w:rPr>
        <w:lastRenderedPageBreak/>
        <w:t>Sadržaj</w:t>
      </w:r>
    </w:p>
    <w:p w14:paraId="331F56C4" w14:textId="20844294" w:rsidR="004003A6" w:rsidRDefault="003E621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04B8D">
        <w:rPr>
          <w:bCs/>
          <w:lang w:val="sr-Latn-BA"/>
        </w:rPr>
        <w:fldChar w:fldCharType="begin"/>
      </w:r>
      <w:r w:rsidRPr="00F04B8D">
        <w:rPr>
          <w:bCs/>
          <w:lang w:val="sr-Latn-BA"/>
        </w:rPr>
        <w:instrText xml:space="preserve"> TOC \o "1-3" </w:instrText>
      </w:r>
      <w:r w:rsidRPr="00F04B8D">
        <w:rPr>
          <w:bCs/>
          <w:lang w:val="sr-Latn-BA"/>
        </w:rPr>
        <w:fldChar w:fldCharType="separate"/>
      </w:r>
      <w:r w:rsidR="004003A6" w:rsidRPr="009A05AE">
        <w:rPr>
          <w:noProof/>
          <w:lang w:val="sr-Latn-BA"/>
        </w:rPr>
        <w:t>1.</w:t>
      </w:r>
      <w:r w:rsidR="004003A6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4003A6" w:rsidRPr="009A05AE">
        <w:rPr>
          <w:noProof/>
          <w:lang w:val="sr-Latn-BA"/>
        </w:rPr>
        <w:t>Cilj dokumenta</w:t>
      </w:r>
      <w:r w:rsidR="004003A6">
        <w:rPr>
          <w:noProof/>
        </w:rPr>
        <w:tab/>
      </w:r>
      <w:r w:rsidR="004003A6">
        <w:rPr>
          <w:noProof/>
        </w:rPr>
        <w:fldChar w:fldCharType="begin"/>
      </w:r>
      <w:r w:rsidR="004003A6">
        <w:rPr>
          <w:noProof/>
        </w:rPr>
        <w:instrText xml:space="preserve"> PAGEREF _Toc85838816 \h </w:instrText>
      </w:r>
      <w:r w:rsidR="004003A6">
        <w:rPr>
          <w:noProof/>
        </w:rPr>
      </w:r>
      <w:r w:rsidR="004003A6">
        <w:rPr>
          <w:noProof/>
        </w:rPr>
        <w:fldChar w:fldCharType="separate"/>
      </w:r>
      <w:r w:rsidR="004003A6">
        <w:rPr>
          <w:noProof/>
        </w:rPr>
        <w:t>5</w:t>
      </w:r>
      <w:r w:rsidR="004003A6">
        <w:rPr>
          <w:noProof/>
        </w:rPr>
        <w:fldChar w:fldCharType="end"/>
      </w:r>
    </w:p>
    <w:p w14:paraId="54507817" w14:textId="75A05140" w:rsidR="004003A6" w:rsidRDefault="004003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1BF0DC" w14:textId="27CC8055" w:rsidR="004003A6" w:rsidRDefault="004003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F3EDFC" w14:textId="59265C2A" w:rsidR="004003A6" w:rsidRDefault="004003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FD89A8" w14:textId="3309EE73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96B2D9" w14:textId="70B22490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color w:val="000000"/>
          <w:lang w:val="sr-Latn-B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color w:val="000000"/>
          <w:lang w:val="sr-Latn-BA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57F262" w14:textId="3B46789E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FA56A2" w14:textId="02D38A3B" w:rsidR="004003A6" w:rsidRDefault="004003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DA4973" w14:textId="016033FF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4092A4" w14:textId="2AA59252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464ED7" w14:textId="52143406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color w:val="000000"/>
          <w:lang w:val="sr-Latn-BA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color w:val="000000"/>
          <w:lang w:val="sr-Latn-BA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4B8B92" w14:textId="39EF1297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color w:val="000000"/>
          <w:lang w:val="sr-Latn-BA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color w:val="000000"/>
          <w:lang w:val="sr-Latn-BA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365321" w14:textId="303CE8EF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1FF2D4" w14:textId="2601FCC9" w:rsidR="004003A6" w:rsidRDefault="004003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B380AF" w14:textId="5602F4BC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5CB954" w14:textId="22565407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3E99D2" w14:textId="292AF60B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color w:val="000000"/>
          <w:lang w:val="sr-Latn-BA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color w:val="000000"/>
          <w:lang w:val="sr-Latn-BA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9FB9A6" w14:textId="34AC9C2B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A1DD2A" w14:textId="014805BF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AE4F27" w14:textId="2ADA38FC" w:rsidR="004003A6" w:rsidRDefault="004003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1F5C2B" w14:textId="43947AE1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1F9EA8" w14:textId="1F37D06E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Unos i brisanje podataka o radniku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16865A" w14:textId="37545892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Unos,ažuriranje i brisanje podataka o porudžbinama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2CCCCB" w14:textId="50186F3A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Unos, ažuriranje i brisanje firmi sa kojima postojeća firma sarađuje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B92DA8" w14:textId="17877A10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Filtriranje porudžbina po statusu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1982C9" w14:textId="00843C32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Pretraga porudžbina po ID-ju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BB437E" w14:textId="1FFE6E25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Pretraga proizvoda po nazivu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1916F6" w14:textId="003A4CCC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Menjanje statusa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929B36" w14:textId="1EA29076" w:rsidR="004003A6" w:rsidRDefault="004003A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Mesečna statistika porudžbina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5910CE" w14:textId="72867007" w:rsidR="004003A6" w:rsidRDefault="004003A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Uređivanje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E66C6D" w14:textId="781062DD" w:rsidR="004003A6" w:rsidRDefault="004003A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7.11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Promena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DA7746" w14:textId="5EB378A2" w:rsidR="004003A6" w:rsidRDefault="004003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1EA4EE" w14:textId="354D7B95" w:rsidR="004003A6" w:rsidRDefault="004003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A9F28A" w14:textId="6A722035" w:rsidR="004003A6" w:rsidRDefault="004003A6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CA54D4" w14:textId="00A40076" w:rsidR="004003A6" w:rsidRDefault="004003A6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250170" w14:textId="0AFB1C66" w:rsidR="004003A6" w:rsidRDefault="004003A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B4F6E9" w14:textId="7BF368CB" w:rsidR="004003A6" w:rsidRDefault="004003A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711E96" w14:textId="1CA8E6E5" w:rsidR="004003A6" w:rsidRDefault="004003A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lastRenderedPageBreak/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AF4772" w14:textId="59133095" w:rsidR="004003A6" w:rsidRDefault="004003A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54A9EC" w14:textId="70932DBC" w:rsidR="004003A6" w:rsidRDefault="004003A6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077D7B" w14:textId="2B7D5EE4" w:rsidR="004003A6" w:rsidRDefault="004003A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659ABE" w14:textId="600FEA62" w:rsidR="004003A6" w:rsidRDefault="004003A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EE5AAC" w14:textId="1E8D37D2" w:rsidR="004003A6" w:rsidRDefault="004003A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A05AE">
        <w:rPr>
          <w:noProof/>
          <w:lang w:val="sr-Latn-BA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A05AE">
        <w:rPr>
          <w:noProof/>
          <w:lang w:val="sr-Latn-BA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_Toc85838858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547DA8" w14:textId="24191E53" w:rsidR="00206E1F" w:rsidRPr="00F04B8D" w:rsidRDefault="003E6219" w:rsidP="003372D3">
      <w:pPr>
        <w:pStyle w:val="Title"/>
        <w:tabs>
          <w:tab w:val="left" w:pos="540"/>
        </w:tabs>
        <w:rPr>
          <w:lang w:val="sr-Latn-BA"/>
        </w:rPr>
      </w:pPr>
      <w:r w:rsidRPr="00F04B8D">
        <w:rPr>
          <w:rFonts w:ascii="Times New Roman" w:hAnsi="Times New Roman" w:cs="Times New Roman"/>
          <w:bCs w:val="0"/>
          <w:sz w:val="20"/>
          <w:szCs w:val="20"/>
          <w:lang w:val="sr-Latn-BA"/>
        </w:rPr>
        <w:fldChar w:fldCharType="end"/>
      </w:r>
      <w:r w:rsidR="00206E1F" w:rsidRPr="00F04B8D">
        <w:rPr>
          <w:lang w:val="sr-Latn-BA"/>
        </w:rPr>
        <w:br w:type="page"/>
      </w:r>
      <w:r w:rsidR="003372D3" w:rsidRPr="00F04B8D">
        <w:rPr>
          <w:lang w:val="sr-Latn-BA"/>
        </w:rPr>
        <w:lastRenderedPageBreak/>
        <w:t>Vizija sistema</w:t>
      </w:r>
    </w:p>
    <w:p w14:paraId="5F658BE4" w14:textId="77777777" w:rsidR="006B5B5E" w:rsidRPr="00F04B8D" w:rsidRDefault="006B5B5E" w:rsidP="006B5B5E">
      <w:pPr>
        <w:rPr>
          <w:lang w:val="sr-Latn-BA"/>
        </w:rPr>
      </w:pPr>
    </w:p>
    <w:p w14:paraId="55B49F51" w14:textId="77777777" w:rsidR="00206E1F" w:rsidRPr="00F04B8D" w:rsidRDefault="003372D3">
      <w:pPr>
        <w:pStyle w:val="Heading1"/>
        <w:rPr>
          <w:lang w:val="sr-Latn-BA"/>
        </w:rPr>
      </w:pPr>
      <w:bookmarkStart w:id="0" w:name="_Toc85838816"/>
      <w:r w:rsidRPr="00F04B8D">
        <w:rPr>
          <w:lang w:val="sr-Latn-BA"/>
        </w:rPr>
        <w:t>Cilj</w:t>
      </w:r>
      <w:r w:rsidR="00CA58C5" w:rsidRPr="00F04B8D">
        <w:rPr>
          <w:lang w:val="sr-Latn-BA"/>
        </w:rPr>
        <w:t xml:space="preserve"> dokumenta</w:t>
      </w:r>
      <w:bookmarkEnd w:id="0"/>
    </w:p>
    <w:p w14:paraId="0D50B913" w14:textId="25F229F4" w:rsidR="00206E1F" w:rsidRPr="00F04B8D" w:rsidRDefault="00B849B5" w:rsidP="00B849B5">
      <w:pPr>
        <w:pStyle w:val="BodyText"/>
        <w:rPr>
          <w:lang w:val="sr-Latn-BA"/>
        </w:rPr>
      </w:pPr>
      <w:r w:rsidRPr="00F04B8D">
        <w:rPr>
          <w:lang w:val="sr-Latn-BA"/>
        </w:rPr>
        <w:t>Cilj ovog dokumenta je definisanje zaht</w:t>
      </w:r>
      <w:r w:rsidR="00A1651D" w:rsidRPr="00F04B8D">
        <w:rPr>
          <w:lang w:val="sr-Latn-BA"/>
        </w:rPr>
        <w:t xml:space="preserve">eva visokog nivoa </w:t>
      </w:r>
      <w:r w:rsidR="00F3212C">
        <w:rPr>
          <w:lang w:val="sr-Latn-BA"/>
        </w:rPr>
        <w:t>FURNTRADE</w:t>
      </w:r>
      <w:r w:rsidR="00F3212C" w:rsidRPr="002F2826">
        <w:rPr>
          <w:lang w:val="sr-Latn-BA"/>
        </w:rPr>
        <w:t xml:space="preserve"> </w:t>
      </w:r>
      <w:r w:rsidR="004C7A4F">
        <w:rPr>
          <w:lang w:val="sr-Latn-BA"/>
        </w:rPr>
        <w:t>w</w:t>
      </w:r>
      <w:r w:rsidR="00F3212C">
        <w:rPr>
          <w:lang w:val="sr-Latn-BA"/>
        </w:rPr>
        <w:t>eb</w:t>
      </w:r>
      <w:r w:rsidR="00A1651D" w:rsidRPr="00F04B8D">
        <w:rPr>
          <w:lang w:val="sr-Latn-BA"/>
        </w:rPr>
        <w:t xml:space="preserve"> aplikacije </w:t>
      </w:r>
      <w:r w:rsidRPr="00F04B8D">
        <w:rPr>
          <w:lang w:val="sr-Latn-BA"/>
        </w:rPr>
        <w:t>u pogledu potreba krajnjih korisnika.</w:t>
      </w:r>
      <w:r w:rsidR="00206E1F" w:rsidRPr="00F04B8D">
        <w:rPr>
          <w:lang w:val="sr-Latn-BA"/>
        </w:rPr>
        <w:t xml:space="preserve">  </w:t>
      </w:r>
    </w:p>
    <w:p w14:paraId="6CD8CECA" w14:textId="77777777" w:rsidR="00206E1F" w:rsidRPr="00F04B8D" w:rsidRDefault="003372D3">
      <w:pPr>
        <w:pStyle w:val="Heading1"/>
        <w:rPr>
          <w:lang w:val="sr-Latn-BA"/>
        </w:rPr>
      </w:pPr>
      <w:bookmarkStart w:id="1" w:name="_Toc85838817"/>
      <w:r w:rsidRPr="00F04B8D">
        <w:rPr>
          <w:lang w:val="sr-Latn-BA"/>
        </w:rPr>
        <w:t>Opseg</w:t>
      </w:r>
      <w:r w:rsidR="00CA58C5" w:rsidRPr="00F04B8D">
        <w:rPr>
          <w:lang w:val="sr-Latn-BA"/>
        </w:rPr>
        <w:t xml:space="preserve"> dokumenta</w:t>
      </w:r>
      <w:bookmarkEnd w:id="1"/>
    </w:p>
    <w:p w14:paraId="548200C3" w14:textId="69AB0827" w:rsidR="00DE518F" w:rsidRPr="00F04B8D" w:rsidRDefault="00A1651D" w:rsidP="00DE518F">
      <w:pPr>
        <w:pStyle w:val="BodyText"/>
        <w:rPr>
          <w:lang w:val="sr-Latn-BA"/>
        </w:rPr>
      </w:pPr>
      <w:r w:rsidRPr="004C7A4F">
        <w:rPr>
          <w:lang w:val="sr-Latn-BA"/>
        </w:rPr>
        <w:t>Dokument se odnosi</w:t>
      </w:r>
      <w:r w:rsidR="007E5AAF" w:rsidRPr="004C7A4F">
        <w:rPr>
          <w:lang w:val="sr-Latn-BA"/>
        </w:rPr>
        <w:t xml:space="preserve"> na </w:t>
      </w:r>
      <w:r w:rsidR="00F3212C" w:rsidRPr="004C7A4F">
        <w:rPr>
          <w:lang w:val="sr-Latn-BA"/>
        </w:rPr>
        <w:t xml:space="preserve">FURNTRADE </w:t>
      </w:r>
      <w:r w:rsidR="004C7A4F">
        <w:rPr>
          <w:lang w:val="sr-Latn-BA"/>
        </w:rPr>
        <w:t>web</w:t>
      </w:r>
      <w:r w:rsidR="007E5AAF" w:rsidRPr="004C7A4F">
        <w:rPr>
          <w:lang w:val="sr-Latn-BA"/>
        </w:rPr>
        <w:t xml:space="preserve"> aplikaciju </w:t>
      </w:r>
      <w:r w:rsidRPr="004C7A4F">
        <w:rPr>
          <w:lang w:val="sr-Latn-BA"/>
        </w:rPr>
        <w:t>koja</w:t>
      </w:r>
      <w:r w:rsidR="00B849B5" w:rsidRPr="004C7A4F">
        <w:rPr>
          <w:lang w:val="sr-Latn-BA"/>
        </w:rPr>
        <w:t xml:space="preserve"> će biti razvijen</w:t>
      </w:r>
      <w:r w:rsidRPr="004C7A4F">
        <w:rPr>
          <w:lang w:val="sr-Latn-BA"/>
        </w:rPr>
        <w:t>a od strane</w:t>
      </w:r>
      <w:r w:rsidR="007E5AAF" w:rsidRPr="004C7A4F">
        <w:rPr>
          <w:lang w:val="sr-Latn-BA"/>
        </w:rPr>
        <w:t xml:space="preserve"> tima </w:t>
      </w:r>
      <w:r w:rsidR="008246E5" w:rsidRPr="004C7A4F">
        <w:rPr>
          <w:lang w:val="sr-Latn-BA"/>
        </w:rPr>
        <w:t>SoftDev</w:t>
      </w:r>
      <w:r w:rsidR="004C7A4F">
        <w:rPr>
          <w:lang w:val="sr-Latn-BA"/>
        </w:rPr>
        <w:t xml:space="preserve"> tima</w:t>
      </w:r>
      <w:r w:rsidRPr="004C7A4F">
        <w:rPr>
          <w:lang w:val="sr-Latn-BA"/>
        </w:rPr>
        <w:t xml:space="preserve">. </w:t>
      </w:r>
      <w:r w:rsidR="00F3212C" w:rsidRPr="004C7A4F">
        <w:rPr>
          <w:lang w:val="sr-Latn-BA"/>
        </w:rPr>
        <w:t xml:space="preserve">FURNTRADE </w:t>
      </w:r>
      <w:r w:rsidR="00B849B5" w:rsidRPr="004C7A4F">
        <w:rPr>
          <w:lang w:val="sr-Latn-BA"/>
        </w:rPr>
        <w:t xml:space="preserve">predstavlja </w:t>
      </w:r>
      <w:r w:rsidR="004C7A4F">
        <w:rPr>
          <w:lang w:val="sr-Latn-BA"/>
        </w:rPr>
        <w:t xml:space="preserve">web aplikaciju specijalizovanu za </w:t>
      </w:r>
      <w:r w:rsidR="00EA1BEE">
        <w:rPr>
          <w:lang w:val="sr-Latn-BA"/>
        </w:rPr>
        <w:t>firmu</w:t>
      </w:r>
      <w:r w:rsidR="004C7A4F">
        <w:rPr>
          <w:lang w:val="sr-Latn-BA"/>
        </w:rPr>
        <w:t xml:space="preserve"> nameštaja</w:t>
      </w:r>
      <w:r w:rsidR="00EA1BEE">
        <w:rPr>
          <w:lang w:val="sr-Latn-BA"/>
        </w:rPr>
        <w:t xml:space="preserve"> koja se nalazi u Novom Pazaru</w:t>
      </w:r>
      <w:r w:rsidR="00DE518F" w:rsidRPr="004C7A4F">
        <w:rPr>
          <w:lang w:val="sr-Latn-BA"/>
        </w:rPr>
        <w:t xml:space="preserve">. Namena sistema </w:t>
      </w:r>
      <w:r w:rsidR="00B849B5" w:rsidRPr="004C7A4F">
        <w:rPr>
          <w:lang w:val="sr-Latn-BA"/>
        </w:rPr>
        <w:t>je efikasno prezentovanje, kreiranje i odr</w:t>
      </w:r>
      <w:r w:rsidRPr="004C7A4F">
        <w:rPr>
          <w:lang w:val="sr-Latn-BA"/>
        </w:rPr>
        <w:t xml:space="preserve">žavanje sadržaja </w:t>
      </w:r>
      <w:r w:rsidR="006B5B5E" w:rsidRPr="004C7A4F">
        <w:rPr>
          <w:lang w:val="sr-Latn-BA"/>
        </w:rPr>
        <w:t>vezanih za rad</w:t>
      </w:r>
      <w:r w:rsidR="007E5AAF" w:rsidRPr="004C7A4F">
        <w:rPr>
          <w:lang w:val="sr-Latn-BA"/>
        </w:rPr>
        <w:t xml:space="preserve"> </w:t>
      </w:r>
      <w:r w:rsidR="004C7A4F">
        <w:rPr>
          <w:lang w:val="sr-Latn-BA"/>
        </w:rPr>
        <w:t>jedne firme nameštaja</w:t>
      </w:r>
      <w:r w:rsidR="00DE518F" w:rsidRPr="004C7A4F">
        <w:rPr>
          <w:lang w:val="sr-Latn-BA"/>
        </w:rPr>
        <w:t>.</w:t>
      </w:r>
    </w:p>
    <w:p w14:paraId="1A64098A" w14:textId="77777777" w:rsidR="00206E1F" w:rsidRPr="00F04B8D" w:rsidRDefault="003372D3">
      <w:pPr>
        <w:pStyle w:val="Heading1"/>
        <w:rPr>
          <w:lang w:val="sr-Latn-BA"/>
        </w:rPr>
      </w:pPr>
      <w:bookmarkStart w:id="2" w:name="_Toc85838818"/>
      <w:r w:rsidRPr="00F04B8D">
        <w:rPr>
          <w:lang w:val="sr-Latn-BA"/>
        </w:rPr>
        <w:t>Reference</w:t>
      </w:r>
      <w:bookmarkEnd w:id="2"/>
    </w:p>
    <w:p w14:paraId="0ACEBEAA" w14:textId="77777777" w:rsidR="00206E1F" w:rsidRPr="00F04B8D" w:rsidRDefault="003372D3">
      <w:pPr>
        <w:pStyle w:val="BodyText"/>
        <w:rPr>
          <w:lang w:val="sr-Latn-BA"/>
        </w:rPr>
      </w:pPr>
      <w:r w:rsidRPr="00F04B8D">
        <w:rPr>
          <w:lang w:val="sr-Latn-BA"/>
        </w:rPr>
        <w:t>Spisak korišćene literature</w:t>
      </w:r>
      <w:r w:rsidR="00206E1F" w:rsidRPr="00F04B8D">
        <w:rPr>
          <w:lang w:val="sr-Latn-BA"/>
        </w:rPr>
        <w:t>:</w:t>
      </w:r>
    </w:p>
    <w:p w14:paraId="387536D5" w14:textId="6479F03B" w:rsidR="00DE518F" w:rsidRPr="00F04B8D" w:rsidRDefault="00F3212C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FURNTRADE</w:t>
      </w:r>
      <w:r w:rsidRPr="002F2826">
        <w:rPr>
          <w:lang w:val="sr-Latn-BA"/>
        </w:rPr>
        <w:t xml:space="preserve"> </w:t>
      </w:r>
      <w:r w:rsidR="00DE518F" w:rsidRPr="00F04B8D">
        <w:rPr>
          <w:lang w:val="sr-Latn-BA"/>
        </w:rPr>
        <w:t>– Predlog projekta, V1.0</w:t>
      </w:r>
      <w:r w:rsidR="00327DB2" w:rsidRPr="00F04B8D">
        <w:rPr>
          <w:lang w:val="sr-Latn-BA"/>
        </w:rPr>
        <w:t>, 201</w:t>
      </w:r>
      <w:r w:rsidR="00DE518F" w:rsidRPr="00F04B8D">
        <w:rPr>
          <w:lang w:val="sr-Latn-BA"/>
        </w:rPr>
        <w:t xml:space="preserve">7, </w:t>
      </w:r>
      <w:r w:rsidR="008246E5">
        <w:rPr>
          <w:lang w:val="sr-Latn-BA"/>
        </w:rPr>
        <w:t>SoftDev</w:t>
      </w:r>
      <w:r w:rsidR="00DE518F" w:rsidRPr="00F04B8D">
        <w:rPr>
          <w:lang w:val="sr-Latn-BA"/>
        </w:rPr>
        <w:t>.</w:t>
      </w:r>
    </w:p>
    <w:p w14:paraId="03C55044" w14:textId="28E04F8E" w:rsidR="00DE518F" w:rsidRPr="00F04B8D" w:rsidRDefault="00F3212C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FURNTRADE</w:t>
      </w:r>
      <w:r w:rsidRPr="002F2826">
        <w:rPr>
          <w:lang w:val="sr-Latn-BA"/>
        </w:rPr>
        <w:t xml:space="preserve"> </w:t>
      </w:r>
      <w:r w:rsidR="00DE518F" w:rsidRPr="00F04B8D">
        <w:rPr>
          <w:lang w:val="sr-Latn-BA"/>
        </w:rPr>
        <w:t>– Planirani raspored a</w:t>
      </w:r>
      <w:r w:rsidR="00327DB2" w:rsidRPr="00F04B8D">
        <w:rPr>
          <w:lang w:val="sr-Latn-BA"/>
        </w:rPr>
        <w:t xml:space="preserve">ktivnosti na projektu, V1.0, 2017, </w:t>
      </w:r>
      <w:r w:rsidR="008246E5">
        <w:rPr>
          <w:lang w:val="sr-Latn-BA"/>
        </w:rPr>
        <w:t>SoftDev</w:t>
      </w:r>
      <w:r w:rsidR="00DE518F" w:rsidRPr="00F04B8D">
        <w:rPr>
          <w:lang w:val="sr-Latn-BA"/>
        </w:rPr>
        <w:t>.</w:t>
      </w:r>
    </w:p>
    <w:p w14:paraId="43A4EDBC" w14:textId="45B683FF" w:rsidR="00DE518F" w:rsidRPr="00F04B8D" w:rsidRDefault="00F3212C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FURNTRADE</w:t>
      </w:r>
      <w:r w:rsidRPr="002F2826">
        <w:rPr>
          <w:lang w:val="sr-Latn-BA"/>
        </w:rPr>
        <w:t xml:space="preserve"> </w:t>
      </w:r>
      <w:r w:rsidR="00DE518F" w:rsidRPr="00F04B8D">
        <w:rPr>
          <w:lang w:val="sr-Latn-BA"/>
        </w:rPr>
        <w:t>– Plan</w:t>
      </w:r>
      <w:r w:rsidR="00327DB2" w:rsidRPr="00F04B8D">
        <w:rPr>
          <w:lang w:val="sr-Latn-BA"/>
        </w:rPr>
        <w:t xml:space="preserve"> realizacije projekta, V1.0, 2017, </w:t>
      </w:r>
      <w:r w:rsidR="008246E5">
        <w:rPr>
          <w:lang w:val="sr-Latn-BA"/>
        </w:rPr>
        <w:t>SoftDev</w:t>
      </w:r>
      <w:r w:rsidR="00DE518F" w:rsidRPr="00F04B8D">
        <w:rPr>
          <w:lang w:val="sr-Latn-BA"/>
        </w:rPr>
        <w:t>.</w:t>
      </w:r>
    </w:p>
    <w:p w14:paraId="29412582" w14:textId="77777777" w:rsidR="00206E1F" w:rsidRPr="00F04B8D" w:rsidRDefault="003372D3" w:rsidP="003372D3">
      <w:pPr>
        <w:pStyle w:val="Heading1"/>
        <w:rPr>
          <w:lang w:val="sr-Latn-BA"/>
        </w:rPr>
      </w:pPr>
      <w:bookmarkStart w:id="3" w:name="_Toc85838819"/>
      <w:r w:rsidRPr="00F04B8D">
        <w:rPr>
          <w:lang w:val="sr-Latn-BA"/>
        </w:rPr>
        <w:t>Pozicioniranje proizvoda</w:t>
      </w:r>
      <w:bookmarkEnd w:id="3"/>
    </w:p>
    <w:p w14:paraId="4348A865" w14:textId="77777777" w:rsidR="00206E1F" w:rsidRPr="00F04B8D" w:rsidRDefault="003372D3" w:rsidP="003372D3">
      <w:pPr>
        <w:pStyle w:val="Heading2"/>
        <w:rPr>
          <w:lang w:val="sr-Latn-BA"/>
        </w:rPr>
      </w:pPr>
      <w:bookmarkStart w:id="4" w:name="_Toc85838820"/>
      <w:r w:rsidRPr="00F04B8D">
        <w:rPr>
          <w:lang w:val="sr-Latn-BA"/>
        </w:rPr>
        <w:t>Poslovne mogućnosti</w:t>
      </w:r>
      <w:bookmarkEnd w:id="4"/>
    </w:p>
    <w:p w14:paraId="5570FF0F" w14:textId="55D63D9C" w:rsidR="0098649D" w:rsidRPr="004C7A4F" w:rsidRDefault="00F3212C" w:rsidP="00712834">
      <w:pPr>
        <w:pStyle w:val="BodyText"/>
        <w:rPr>
          <w:lang w:val="sr-Latn-BA"/>
        </w:rPr>
      </w:pPr>
      <w:r w:rsidRPr="004C7A4F">
        <w:rPr>
          <w:lang w:val="sr-Latn-BA"/>
        </w:rPr>
        <w:t xml:space="preserve">FURNTRADE </w:t>
      </w:r>
      <w:r w:rsidR="00327DB2" w:rsidRPr="004C7A4F">
        <w:rPr>
          <w:lang w:val="sr-Latn-BA"/>
        </w:rPr>
        <w:t xml:space="preserve">predstvalja </w:t>
      </w:r>
      <w:r w:rsidR="004C7A4F">
        <w:rPr>
          <w:lang w:val="sr-Latn-BA"/>
        </w:rPr>
        <w:t>w</w:t>
      </w:r>
      <w:r w:rsidR="008246E5" w:rsidRPr="004C7A4F">
        <w:rPr>
          <w:lang w:val="sr-Latn-BA"/>
        </w:rPr>
        <w:t>eb</w:t>
      </w:r>
      <w:r w:rsidR="00327DB2" w:rsidRPr="004C7A4F">
        <w:rPr>
          <w:lang w:val="sr-Latn-BA"/>
        </w:rPr>
        <w:t xml:space="preserve"> aplikaciju čija je namena prezentovanje, kreiranje i održavanje sadržaja vezanih za </w:t>
      </w:r>
      <w:r w:rsidR="004C7A4F">
        <w:rPr>
          <w:lang w:val="sr-Latn-BA"/>
        </w:rPr>
        <w:t>rad firme koje se bave proizvodnjom nameštaja</w:t>
      </w:r>
      <w:r w:rsidR="00327DB2" w:rsidRPr="004C7A4F">
        <w:rPr>
          <w:lang w:val="sr-Latn-BA"/>
        </w:rPr>
        <w:t xml:space="preserve">. </w:t>
      </w:r>
      <w:r w:rsidR="004C7A4F">
        <w:rPr>
          <w:lang w:val="sr-Latn-BA"/>
        </w:rPr>
        <w:t>Pristup podacima će imati samo registrovani korisnici (radnici). Cilj jeste digitalizovati podatake, omogućiti brži pristup i laku pretragu samih podataka</w:t>
      </w:r>
      <w:r w:rsidR="009E59B4">
        <w:rPr>
          <w:lang w:val="sr-Latn-BA"/>
        </w:rPr>
        <w:t xml:space="preserve">, izbeći minijaturne greške koje firme mogu da koštaju ogromne svote novca kao i pospešiti samo poslovanje firme. </w:t>
      </w:r>
    </w:p>
    <w:p w14:paraId="734D51A2" w14:textId="7C1EA73F" w:rsidR="0098649D" w:rsidRPr="00C821A5" w:rsidRDefault="009E59B4" w:rsidP="00712834">
      <w:pPr>
        <w:pStyle w:val="BodyText"/>
        <w:rPr>
          <w:lang w:val="bs-Latn-BA"/>
        </w:rPr>
      </w:pPr>
      <w:r>
        <w:rPr>
          <w:lang w:val="sr-Latn-BA"/>
        </w:rPr>
        <w:t>Furntrade će biti razvijan u Java Spring Boot okruženju koji će manipulisati podacima koji se nalaze u bazi podataka</w:t>
      </w:r>
      <w:r w:rsidR="0098649D" w:rsidRPr="004C7A4F">
        <w:rPr>
          <w:lang w:val="sr-Latn-BA"/>
        </w:rPr>
        <w:t>.</w:t>
      </w:r>
      <w:r w:rsidR="00C821A5">
        <w:rPr>
          <w:lang w:val="sr-Latn-BA"/>
        </w:rPr>
        <w:t xml:space="preserve"> Dizajn aplikacije će biti intuitivan i lak za korišćenje vodeći računa o svim</w:t>
      </w:r>
      <w:r w:rsidR="0098649D" w:rsidRPr="00F04B8D">
        <w:rPr>
          <w:lang w:val="sr-Latn-BA"/>
        </w:rPr>
        <w:t xml:space="preserve"> </w:t>
      </w:r>
      <w:r w:rsidR="00C821A5">
        <w:rPr>
          <w:lang w:val="sr-Latn-BA"/>
        </w:rPr>
        <w:t>UI</w:t>
      </w:r>
      <w:r w:rsidR="00C821A5">
        <w:t>/</w:t>
      </w:r>
      <w:r w:rsidR="00C821A5">
        <w:rPr>
          <w:lang w:val="sr-Latn-BA"/>
        </w:rPr>
        <w:t>UX principima a bi</w:t>
      </w:r>
      <w:r w:rsidR="00C821A5">
        <w:rPr>
          <w:lang w:val="bs-Latn-BA"/>
        </w:rPr>
        <w:t>će realizovan uz pomoć React biblioteke.</w:t>
      </w:r>
    </w:p>
    <w:p w14:paraId="7841B374" w14:textId="05659266" w:rsidR="00712834" w:rsidRPr="00F04B8D" w:rsidRDefault="00F3212C" w:rsidP="006B5B5E">
      <w:pPr>
        <w:pStyle w:val="BodyText"/>
        <w:rPr>
          <w:lang w:val="sr-Latn-BA"/>
        </w:rPr>
      </w:pPr>
      <w:r>
        <w:rPr>
          <w:lang w:val="sr-Latn-BA"/>
        </w:rPr>
        <w:t>FURNTRADE</w:t>
      </w:r>
      <w:r w:rsidRPr="002F2826">
        <w:rPr>
          <w:lang w:val="sr-Latn-BA"/>
        </w:rPr>
        <w:t xml:space="preserve"> </w:t>
      </w:r>
      <w:r w:rsidR="006B5B5E" w:rsidRPr="00F04B8D">
        <w:rPr>
          <w:lang w:val="sr-Latn-BA"/>
        </w:rPr>
        <w:t xml:space="preserve">aplikacija će imati </w:t>
      </w:r>
      <w:r w:rsidR="00327DB2" w:rsidRPr="00F04B8D">
        <w:rPr>
          <w:lang w:val="sr-Latn-BA"/>
        </w:rPr>
        <w:t xml:space="preserve">podršku za </w:t>
      </w:r>
      <w:r w:rsidR="008246E5">
        <w:rPr>
          <w:lang w:val="sr-Latn-BA"/>
        </w:rPr>
        <w:t>engleski</w:t>
      </w:r>
      <w:r w:rsidR="00327DB2" w:rsidRPr="00F04B8D">
        <w:rPr>
          <w:lang w:val="sr-Latn-BA"/>
        </w:rPr>
        <w:t xml:space="preserve"> jezik. </w:t>
      </w:r>
    </w:p>
    <w:p w14:paraId="0B8E4FDF" w14:textId="77777777" w:rsidR="00206E1F" w:rsidRPr="00F04B8D" w:rsidRDefault="00B849B5" w:rsidP="00B849B5">
      <w:pPr>
        <w:pStyle w:val="Heading2"/>
        <w:rPr>
          <w:color w:val="000000"/>
          <w:lang w:val="sr-Latn-BA"/>
        </w:rPr>
      </w:pPr>
      <w:bookmarkStart w:id="5" w:name="_Toc85838821"/>
      <w:r w:rsidRPr="00F04B8D">
        <w:rPr>
          <w:color w:val="000000"/>
          <w:lang w:val="sr-Latn-BA"/>
        </w:rPr>
        <w:t>Postavka</w:t>
      </w:r>
      <w:r w:rsidR="00D44844" w:rsidRPr="00F04B8D">
        <w:rPr>
          <w:color w:val="000000"/>
          <w:lang w:val="sr-Latn-BA"/>
        </w:rPr>
        <w:t xml:space="preserve"> problema</w:t>
      </w:r>
      <w:bookmarkEnd w:id="5"/>
      <w:r w:rsidR="00206E1F" w:rsidRPr="00F04B8D">
        <w:rPr>
          <w:color w:val="000000"/>
          <w:lang w:val="sr-Latn-BA"/>
        </w:rPr>
        <w:t xml:space="preserve"> </w:t>
      </w:r>
    </w:p>
    <w:p w14:paraId="6D9AD2AF" w14:textId="77777777" w:rsidR="00206E1F" w:rsidRPr="00F04B8D" w:rsidRDefault="00206E1F">
      <w:pPr>
        <w:rPr>
          <w:lang w:val="sr-Latn-BA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127"/>
        <w:gridCol w:w="4677"/>
      </w:tblGrid>
      <w:tr w:rsidR="00206E1F" w:rsidRPr="00F04B8D" w14:paraId="28AEBE07" w14:textId="77777777" w:rsidTr="00473782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917803" w14:textId="77777777" w:rsidR="00206E1F" w:rsidRPr="00C821A5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C821A5">
              <w:rPr>
                <w:i/>
                <w:lang w:val="sr-Latn-BA"/>
              </w:rPr>
              <w:t>Problem je</w:t>
            </w:r>
          </w:p>
        </w:tc>
        <w:tc>
          <w:tcPr>
            <w:tcW w:w="467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B5EF6B" w14:textId="639B715C" w:rsidR="00206E1F" w:rsidRPr="00C821A5" w:rsidRDefault="00C821A5" w:rsidP="00473782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Celokupna dokumentacija se radi preko Excela i papira</w:t>
            </w:r>
            <w:r w:rsidR="00473782" w:rsidRPr="00C821A5">
              <w:rPr>
                <w:lang w:val="sr-Latn-BA"/>
              </w:rPr>
              <w:t>.</w:t>
            </w:r>
            <w:r>
              <w:rPr>
                <w:lang w:val="sr-Latn-BA"/>
              </w:rPr>
              <w:t xml:space="preserve"> Da svi imali iste podatke potrebno je da slikaju dokumenat i salju svim ostalim zaposlenim. Ovakav način oduzima dosta vremena.</w:t>
            </w:r>
          </w:p>
        </w:tc>
      </w:tr>
      <w:tr w:rsidR="00206E1F" w:rsidRPr="00F04B8D" w14:paraId="2390443F" w14:textId="77777777" w:rsidTr="00473782">
        <w:trPr>
          <w:trHeight w:val="609"/>
        </w:trPr>
        <w:tc>
          <w:tcPr>
            <w:tcW w:w="21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BCEA6F" w14:textId="77777777" w:rsidR="00206E1F" w:rsidRPr="00C821A5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C821A5">
              <w:rPr>
                <w:i/>
                <w:lang w:val="sr-Latn-BA"/>
              </w:rPr>
              <w:t>Pogađa</w:t>
            </w:r>
          </w:p>
        </w:tc>
        <w:tc>
          <w:tcPr>
            <w:tcW w:w="46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5BEA9" w14:textId="772C9A2B" w:rsidR="00206E1F" w:rsidRPr="00C821A5" w:rsidRDefault="00C821A5" w:rsidP="00EA1BEE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Zaposlene u firmi nameštaja</w:t>
            </w:r>
          </w:p>
        </w:tc>
      </w:tr>
      <w:tr w:rsidR="00206E1F" w:rsidRPr="00F04B8D" w14:paraId="272439CD" w14:textId="77777777" w:rsidTr="00473782">
        <w:tc>
          <w:tcPr>
            <w:tcW w:w="21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096D91C" w14:textId="77777777" w:rsidR="00206E1F" w:rsidRPr="00C821A5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C821A5">
              <w:rPr>
                <w:i/>
                <w:lang w:val="sr-Latn-BA"/>
              </w:rPr>
              <w:t>Posledice su</w:t>
            </w:r>
          </w:p>
        </w:tc>
        <w:tc>
          <w:tcPr>
            <w:tcW w:w="46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3F829" w14:textId="1FC27D8E" w:rsidR="00206E1F" w:rsidRPr="00C821A5" w:rsidRDefault="007C6B66">
            <w:pPr>
              <w:pStyle w:val="BodyText"/>
              <w:ind w:left="0"/>
              <w:rPr>
                <w:lang w:val="sr-Latn-BA"/>
              </w:rPr>
            </w:pPr>
            <w:r w:rsidRPr="00C821A5">
              <w:rPr>
                <w:lang w:val="sr-Latn-BA"/>
              </w:rPr>
              <w:t>Nekonzistentnost i otežano nalaženje željenih informacija</w:t>
            </w:r>
            <w:r w:rsidR="00C821A5">
              <w:rPr>
                <w:lang w:val="sr-Latn-BA"/>
              </w:rPr>
              <w:t>, neefikasan rad zaposlenih i deljenje informacija</w:t>
            </w:r>
            <w:r w:rsidRPr="00C821A5">
              <w:rPr>
                <w:lang w:val="sr-Latn-BA"/>
              </w:rPr>
              <w:t>.</w:t>
            </w:r>
          </w:p>
        </w:tc>
      </w:tr>
      <w:tr w:rsidR="00206E1F" w:rsidRPr="00F04B8D" w14:paraId="601B2C2A" w14:textId="77777777" w:rsidTr="00473782">
        <w:tc>
          <w:tcPr>
            <w:tcW w:w="21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3CA3F72" w14:textId="77777777" w:rsidR="00206E1F" w:rsidRPr="00C821A5" w:rsidRDefault="000817C9">
            <w:pPr>
              <w:pStyle w:val="BodyText"/>
              <w:ind w:left="72"/>
              <w:rPr>
                <w:i/>
                <w:lang w:val="sr-Latn-BA"/>
              </w:rPr>
            </w:pPr>
            <w:r w:rsidRPr="00C821A5">
              <w:rPr>
                <w:i/>
                <w:lang w:val="sr-Latn-BA"/>
              </w:rPr>
              <w:t>Uspešno rešenje će</w:t>
            </w:r>
          </w:p>
        </w:tc>
        <w:tc>
          <w:tcPr>
            <w:tcW w:w="467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0C750" w14:textId="77777777" w:rsidR="00206E1F" w:rsidRPr="00C821A5" w:rsidRDefault="00473782">
            <w:pPr>
              <w:pStyle w:val="BodyText"/>
              <w:ind w:left="0"/>
              <w:rPr>
                <w:lang w:val="sr-Latn-BA"/>
              </w:rPr>
            </w:pPr>
            <w:r w:rsidRPr="00C821A5">
              <w:rPr>
                <w:lang w:val="sr-Latn-BA"/>
              </w:rPr>
              <w:t>Obezbediti lak pristup informacijama kao i  konzistentan i ažuran sadržaj apl</w:t>
            </w:r>
            <w:r w:rsidR="00D30806" w:rsidRPr="00C821A5">
              <w:rPr>
                <w:lang w:val="sr-Latn-BA"/>
              </w:rPr>
              <w:t>i</w:t>
            </w:r>
            <w:r w:rsidRPr="00C821A5">
              <w:rPr>
                <w:lang w:val="sr-Latn-BA"/>
              </w:rPr>
              <w:t>kacije.</w:t>
            </w:r>
          </w:p>
        </w:tc>
      </w:tr>
    </w:tbl>
    <w:p w14:paraId="0D7A3AE0" w14:textId="1043B356" w:rsidR="00206E1F" w:rsidRPr="00F04B8D" w:rsidRDefault="00206E1F">
      <w:pPr>
        <w:rPr>
          <w:lang w:val="sr-Latn-BA"/>
        </w:rPr>
      </w:pPr>
    </w:p>
    <w:p w14:paraId="25316145" w14:textId="77777777" w:rsidR="00206E1F" w:rsidRPr="00F04B8D" w:rsidRDefault="00B849B5" w:rsidP="004E6B59">
      <w:pPr>
        <w:pStyle w:val="Heading2"/>
        <w:rPr>
          <w:lang w:val="sr-Latn-BA"/>
        </w:rPr>
      </w:pPr>
      <w:bookmarkStart w:id="6" w:name="_Toc85838822"/>
      <w:r w:rsidRPr="00F04B8D">
        <w:rPr>
          <w:lang w:val="sr-Latn-BA"/>
        </w:rPr>
        <w:t xml:space="preserve">Postavka pozicije </w:t>
      </w:r>
      <w:r w:rsidR="00D44844" w:rsidRPr="00F04B8D">
        <w:rPr>
          <w:lang w:val="sr-Latn-BA"/>
        </w:rPr>
        <w:t>proizvoda</w:t>
      </w:r>
      <w:bookmarkEnd w:id="6"/>
    </w:p>
    <w:p w14:paraId="726D48E3" w14:textId="77777777" w:rsidR="00206E1F" w:rsidRPr="00F04B8D" w:rsidRDefault="00206E1F" w:rsidP="00DE518F">
      <w:pPr>
        <w:keepNext/>
        <w:rPr>
          <w:lang w:val="sr-Latn-BA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F04B8D" w14:paraId="2922DCF7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5922ED7" w14:textId="77777777" w:rsidR="00206E1F" w:rsidRPr="00C821A5" w:rsidRDefault="00143087" w:rsidP="00143087">
            <w:pPr>
              <w:pStyle w:val="BodyText"/>
              <w:ind w:left="72"/>
              <w:rPr>
                <w:i/>
                <w:lang w:val="sr-Latn-BA"/>
              </w:rPr>
            </w:pPr>
            <w:r w:rsidRPr="00C821A5">
              <w:rPr>
                <w:i/>
                <w:lang w:val="sr-Latn-BA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1BCA0B" w14:textId="6716E434" w:rsidR="00206E1F" w:rsidRPr="00C821A5" w:rsidRDefault="00EA1BEE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Za firmu nameštaja koja se nalazi u Novom Pazaru</w:t>
            </w:r>
            <w:r w:rsidR="003113E8" w:rsidRPr="00C821A5">
              <w:rPr>
                <w:lang w:val="sr-Latn-BA"/>
              </w:rPr>
              <w:t>.</w:t>
            </w:r>
          </w:p>
        </w:tc>
      </w:tr>
      <w:tr w:rsidR="00206E1F" w:rsidRPr="00F04B8D" w14:paraId="394C779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83C8D2" w14:textId="77777777" w:rsidR="00206E1F" w:rsidRPr="00C821A5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C821A5">
              <w:rPr>
                <w:i/>
                <w:lang w:val="sr-Latn-BA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BBF902" w14:textId="68B83223" w:rsidR="00206E1F" w:rsidRPr="00C821A5" w:rsidRDefault="00445A97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Rade u administraciji</w:t>
            </w:r>
            <w:r w:rsidR="00205D9D" w:rsidRPr="00C821A5">
              <w:rPr>
                <w:lang w:val="sr-Latn-BA"/>
              </w:rPr>
              <w:t>.</w:t>
            </w:r>
          </w:p>
        </w:tc>
      </w:tr>
      <w:tr w:rsidR="00206E1F" w:rsidRPr="00F04B8D" w14:paraId="23A22C1B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95196D" w14:textId="77777777" w:rsidR="00206E1F" w:rsidRPr="00C821A5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C821A5">
              <w:rPr>
                <w:i/>
                <w:lang w:val="sr-Latn-BA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FD3335" w14:textId="7AA952A8" w:rsidR="00206E1F" w:rsidRPr="00C821A5" w:rsidRDefault="00445A97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web</w:t>
            </w:r>
            <w:r w:rsidR="00143087" w:rsidRPr="00C821A5">
              <w:rPr>
                <w:lang w:val="sr-Latn-BA"/>
              </w:rPr>
              <w:t xml:space="preserve"> aplikacija.</w:t>
            </w:r>
          </w:p>
        </w:tc>
      </w:tr>
      <w:tr w:rsidR="00206E1F" w:rsidRPr="00F04B8D" w14:paraId="1A20BF45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F82D5F6" w14:textId="77777777" w:rsidR="00206E1F" w:rsidRPr="00C821A5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C821A5">
              <w:rPr>
                <w:i/>
                <w:lang w:val="sr-Latn-BA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570326" w14:textId="7C7E1135" w:rsidR="00206E1F" w:rsidRPr="00C821A5" w:rsidRDefault="00E05692" w:rsidP="00205D9D">
            <w:pPr>
              <w:pStyle w:val="BodyText"/>
              <w:ind w:left="0"/>
              <w:rPr>
                <w:lang w:val="sr-Latn-BA"/>
              </w:rPr>
            </w:pPr>
            <w:r w:rsidRPr="00C821A5">
              <w:rPr>
                <w:lang w:val="sr-Latn-BA"/>
              </w:rPr>
              <w:t>o</w:t>
            </w:r>
            <w:r w:rsidR="00143087" w:rsidRPr="00C821A5">
              <w:rPr>
                <w:lang w:val="sr-Latn-BA"/>
              </w:rPr>
              <w:t>mogućava standard</w:t>
            </w:r>
            <w:r w:rsidR="00205D9D" w:rsidRPr="00C821A5">
              <w:rPr>
                <w:lang w:val="sr-Latn-BA"/>
              </w:rPr>
              <w:t xml:space="preserve">izovan unos podataka o </w:t>
            </w:r>
            <w:r w:rsidR="00445A97">
              <w:rPr>
                <w:lang w:val="sr-Latn-BA"/>
              </w:rPr>
              <w:t>proizvodima</w:t>
            </w:r>
            <w:r w:rsidR="00143087" w:rsidRPr="00C821A5">
              <w:rPr>
                <w:lang w:val="sr-Latn-BA"/>
              </w:rPr>
              <w:t>,</w:t>
            </w:r>
            <w:r w:rsidR="00445A97">
              <w:rPr>
                <w:lang w:val="sr-Latn-BA"/>
              </w:rPr>
              <w:t xml:space="preserve"> narudžbinama,radnicima, firmama sa kojima sarađuju, kao i filtriranje podataka</w:t>
            </w:r>
            <w:r w:rsidR="00205D9D" w:rsidRPr="00C821A5">
              <w:rPr>
                <w:lang w:val="sr-Latn-BA"/>
              </w:rPr>
              <w:t>.</w:t>
            </w:r>
          </w:p>
        </w:tc>
      </w:tr>
      <w:tr w:rsidR="00206E1F" w:rsidRPr="00F04B8D" w14:paraId="7C06682B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567448" w14:textId="77777777" w:rsidR="00206E1F" w:rsidRPr="00C821A5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C821A5">
              <w:rPr>
                <w:i/>
                <w:lang w:val="sr-Latn-BA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B7F388" w14:textId="7566A8D0" w:rsidR="00206E1F" w:rsidRPr="00C821A5" w:rsidRDefault="00E05692">
            <w:pPr>
              <w:pStyle w:val="BodyText"/>
              <w:ind w:left="0"/>
              <w:rPr>
                <w:lang w:val="sr-Latn-BA"/>
              </w:rPr>
            </w:pPr>
            <w:r w:rsidRPr="00C821A5">
              <w:rPr>
                <w:lang w:val="sr-Latn-BA"/>
              </w:rPr>
              <w:t>p</w:t>
            </w:r>
            <w:r w:rsidR="00205D9D" w:rsidRPr="00C821A5">
              <w:rPr>
                <w:lang w:val="sr-Latn-BA"/>
              </w:rPr>
              <w:t xml:space="preserve">ostojećih </w:t>
            </w:r>
            <w:r w:rsidR="00445A97">
              <w:rPr>
                <w:lang w:val="sr-Latn-BA"/>
              </w:rPr>
              <w:t>web</w:t>
            </w:r>
            <w:r w:rsidR="00205D9D" w:rsidRPr="00C821A5">
              <w:rPr>
                <w:lang w:val="sr-Latn-BA"/>
              </w:rPr>
              <w:t xml:space="preserve"> aplikcija</w:t>
            </w:r>
            <w:r w:rsidR="00143087" w:rsidRPr="00C821A5">
              <w:rPr>
                <w:lang w:val="sr-Latn-BA"/>
              </w:rPr>
              <w:t xml:space="preserve"> </w:t>
            </w:r>
            <w:r w:rsidR="00445A97">
              <w:rPr>
                <w:lang w:val="sr-Latn-BA"/>
              </w:rPr>
              <w:t>koje su kompleksne za korišćenje</w:t>
            </w:r>
            <w:r w:rsidR="00143087" w:rsidRPr="00C821A5">
              <w:rPr>
                <w:lang w:val="sr-Latn-BA"/>
              </w:rPr>
              <w:t>.</w:t>
            </w:r>
          </w:p>
        </w:tc>
      </w:tr>
      <w:tr w:rsidR="00206E1F" w:rsidRPr="00F04B8D" w14:paraId="2A44B80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CD72991" w14:textId="77777777" w:rsidR="00206E1F" w:rsidRPr="00C821A5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C821A5">
              <w:rPr>
                <w:i/>
                <w:lang w:val="sr-Latn-BA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62618B" w14:textId="5BD227F3" w:rsidR="00206E1F" w:rsidRPr="00C821A5" w:rsidRDefault="00E05692">
            <w:pPr>
              <w:pStyle w:val="BodyText"/>
              <w:ind w:left="0"/>
              <w:rPr>
                <w:lang w:val="sr-Latn-BA"/>
              </w:rPr>
            </w:pPr>
            <w:r w:rsidRPr="00C821A5">
              <w:rPr>
                <w:lang w:val="sr-Latn-BA"/>
              </w:rPr>
              <w:t>o</w:t>
            </w:r>
            <w:r w:rsidR="00143087" w:rsidRPr="00C821A5">
              <w:rPr>
                <w:lang w:val="sr-Latn-BA"/>
              </w:rPr>
              <w:t xml:space="preserve">bezbediti </w:t>
            </w:r>
            <w:r w:rsidR="00445A97">
              <w:rPr>
                <w:lang w:val="sr-Latn-BA"/>
              </w:rPr>
              <w:t>jednostavan rad, brz pristup podacima</w:t>
            </w:r>
            <w:r w:rsidR="00205D9D" w:rsidRPr="00C821A5">
              <w:rPr>
                <w:lang w:val="sr-Latn-BA"/>
              </w:rPr>
              <w:t xml:space="preserve"> na </w:t>
            </w:r>
            <w:r w:rsidR="00445A97">
              <w:rPr>
                <w:lang w:val="sr-Latn-BA"/>
              </w:rPr>
              <w:t>engleskom</w:t>
            </w:r>
            <w:r w:rsidR="00143087" w:rsidRPr="00C821A5">
              <w:rPr>
                <w:lang w:val="sr-Latn-BA"/>
              </w:rPr>
              <w:t xml:space="preserve"> jeziku</w:t>
            </w:r>
            <w:r w:rsidR="00206E1F" w:rsidRPr="00C821A5">
              <w:rPr>
                <w:lang w:val="sr-Latn-BA"/>
              </w:rPr>
              <w:t>.</w:t>
            </w:r>
          </w:p>
        </w:tc>
      </w:tr>
    </w:tbl>
    <w:p w14:paraId="29540C81" w14:textId="77777777" w:rsidR="00206E1F" w:rsidRPr="00F04B8D" w:rsidRDefault="00206E1F">
      <w:pPr>
        <w:rPr>
          <w:lang w:val="sr-Latn-BA"/>
        </w:rPr>
      </w:pPr>
    </w:p>
    <w:p w14:paraId="18707A4C" w14:textId="77777777" w:rsidR="003E6219" w:rsidRPr="00F04B8D" w:rsidRDefault="003E6219">
      <w:pPr>
        <w:rPr>
          <w:lang w:val="sr-Latn-BA"/>
        </w:rPr>
      </w:pPr>
    </w:p>
    <w:p w14:paraId="2E106963" w14:textId="77777777" w:rsidR="00206E1F" w:rsidRPr="00F04B8D" w:rsidRDefault="00D44844">
      <w:pPr>
        <w:pStyle w:val="Heading1"/>
        <w:rPr>
          <w:lang w:val="sr-Latn-BA"/>
        </w:rPr>
      </w:pPr>
      <w:bookmarkStart w:id="7" w:name="_Toc85838823"/>
      <w:r w:rsidRPr="00F04B8D">
        <w:rPr>
          <w:lang w:val="sr-Latn-BA"/>
        </w:rPr>
        <w:t>Opis korisnika</w:t>
      </w:r>
      <w:bookmarkEnd w:id="7"/>
    </w:p>
    <w:p w14:paraId="46A7C226" w14:textId="23002D67" w:rsidR="00206E1F" w:rsidRPr="00F04B8D" w:rsidRDefault="008D40CE" w:rsidP="009075F6">
      <w:pPr>
        <w:pStyle w:val="BodyText"/>
        <w:rPr>
          <w:lang w:val="sr-Latn-BA"/>
        </w:rPr>
      </w:pPr>
      <w:r w:rsidRPr="00F04B8D">
        <w:rPr>
          <w:lang w:val="sr-Latn-BA"/>
        </w:rPr>
        <w:t>U ovom ode</w:t>
      </w:r>
      <w:r w:rsidR="00205D9D" w:rsidRPr="00F04B8D">
        <w:rPr>
          <w:lang w:val="sr-Latn-BA"/>
        </w:rPr>
        <w:t xml:space="preserve">ljku opisani su korisnici </w:t>
      </w:r>
      <w:r w:rsidR="00F3212C">
        <w:rPr>
          <w:lang w:val="sr-Latn-BA"/>
        </w:rPr>
        <w:t>FURNTRADE</w:t>
      </w:r>
      <w:r w:rsidR="00F3212C" w:rsidRPr="002F2826">
        <w:rPr>
          <w:lang w:val="sr-Latn-BA"/>
        </w:rPr>
        <w:t xml:space="preserve"> </w:t>
      </w:r>
      <w:r w:rsidR="00205D9D" w:rsidRPr="00F04B8D">
        <w:rPr>
          <w:lang w:val="sr-Latn-BA"/>
        </w:rPr>
        <w:t>aplikacije</w:t>
      </w:r>
      <w:r w:rsidR="003113E8" w:rsidRPr="00F04B8D">
        <w:rPr>
          <w:lang w:val="sr-Latn-BA"/>
        </w:rPr>
        <w:t>.</w:t>
      </w:r>
      <w:r w:rsidR="00206E1F" w:rsidRPr="00F04B8D">
        <w:rPr>
          <w:lang w:val="sr-Latn-BA"/>
        </w:rPr>
        <w:t xml:space="preserve"> </w:t>
      </w:r>
      <w:r w:rsidRPr="00F04B8D">
        <w:rPr>
          <w:lang w:val="sr-Latn-BA"/>
        </w:rPr>
        <w:t xml:space="preserve">Postoje </w:t>
      </w:r>
      <w:r w:rsidR="00205D9D" w:rsidRPr="00F04B8D">
        <w:rPr>
          <w:lang w:val="sr-Latn-BA"/>
        </w:rPr>
        <w:t>2</w:t>
      </w:r>
      <w:r w:rsidRPr="00F04B8D">
        <w:rPr>
          <w:lang w:val="sr-Latn-BA"/>
        </w:rPr>
        <w:t xml:space="preserve"> tipa korisnika: </w:t>
      </w:r>
      <w:r w:rsidR="009B2233" w:rsidRPr="00F04B8D">
        <w:rPr>
          <w:lang w:val="sr-Latn-BA"/>
        </w:rPr>
        <w:t>administrator</w:t>
      </w:r>
      <w:r w:rsidR="00205D9D" w:rsidRPr="00F04B8D">
        <w:rPr>
          <w:lang w:val="sr-Latn-BA"/>
        </w:rPr>
        <w:t xml:space="preserve"> </w:t>
      </w:r>
      <w:r w:rsidR="004E6B59" w:rsidRPr="00F04B8D">
        <w:rPr>
          <w:lang w:val="sr-Latn-BA"/>
        </w:rPr>
        <w:t>(</w:t>
      </w:r>
      <w:r w:rsidR="008246E5">
        <w:rPr>
          <w:lang w:val="sr-Latn-BA"/>
        </w:rPr>
        <w:t>izvr</w:t>
      </w:r>
      <w:r w:rsidR="00445A97">
        <w:rPr>
          <w:lang w:val="sr-Latn-BA"/>
        </w:rPr>
        <w:t>š</w:t>
      </w:r>
      <w:r w:rsidR="008246E5">
        <w:rPr>
          <w:lang w:val="sr-Latn-BA"/>
        </w:rPr>
        <w:t>ni direktor firme</w:t>
      </w:r>
      <w:r w:rsidR="00205D9D" w:rsidRPr="00F04B8D">
        <w:rPr>
          <w:lang w:val="sr-Latn-BA"/>
        </w:rPr>
        <w:t>)</w:t>
      </w:r>
      <w:r w:rsidR="003113E8" w:rsidRPr="00F04B8D">
        <w:rPr>
          <w:lang w:val="sr-Latn-BA"/>
        </w:rPr>
        <w:t xml:space="preserve"> i</w:t>
      </w:r>
      <w:r w:rsidRPr="00F04B8D">
        <w:rPr>
          <w:lang w:val="sr-Latn-BA"/>
        </w:rPr>
        <w:t xml:space="preserve"> </w:t>
      </w:r>
      <w:r w:rsidR="008246E5">
        <w:rPr>
          <w:lang w:val="sr-Latn-BA"/>
        </w:rPr>
        <w:t>radnik koji je zaposlen u administraciji.</w:t>
      </w:r>
    </w:p>
    <w:p w14:paraId="2CCFF4B6" w14:textId="77777777" w:rsidR="00206E1F" w:rsidRPr="00F04B8D" w:rsidRDefault="00B849B5" w:rsidP="00B849B5">
      <w:pPr>
        <w:pStyle w:val="Heading2"/>
        <w:rPr>
          <w:lang w:val="sr-Latn-BA"/>
        </w:rPr>
      </w:pPr>
      <w:bookmarkStart w:id="8" w:name="_Toc85838824"/>
      <w:r w:rsidRPr="00F04B8D">
        <w:rPr>
          <w:lang w:val="sr-Latn-BA"/>
        </w:rPr>
        <w:t>Opis potencijalnog tržišta</w:t>
      </w:r>
      <w:bookmarkEnd w:id="8"/>
    </w:p>
    <w:p w14:paraId="40EBB9D7" w14:textId="77777777" w:rsidR="00206E1F" w:rsidRPr="00F04B8D" w:rsidRDefault="00206E1F">
      <w:pPr>
        <w:rPr>
          <w:lang w:val="sr-Latn-BA"/>
        </w:rPr>
      </w:pPr>
    </w:p>
    <w:p w14:paraId="2E455123" w14:textId="7EAE366F" w:rsidR="0039103B" w:rsidRPr="00F04B8D" w:rsidRDefault="0039103B" w:rsidP="0039103B">
      <w:pPr>
        <w:pStyle w:val="BodyText"/>
        <w:rPr>
          <w:lang w:val="sr-Latn-BA"/>
        </w:rPr>
      </w:pPr>
      <w:r w:rsidRPr="00F04B8D">
        <w:rPr>
          <w:lang w:val="sr-Latn-BA"/>
        </w:rPr>
        <w:t>Potencijalni korisnici sistema su edukovani pojedinci sa poznavanjem rada na računaru.</w:t>
      </w:r>
      <w:r w:rsidR="004E6B59" w:rsidRPr="00F04B8D">
        <w:rPr>
          <w:lang w:val="sr-Latn-BA"/>
        </w:rPr>
        <w:t xml:space="preserve"> </w:t>
      </w:r>
    </w:p>
    <w:p w14:paraId="677039B2" w14:textId="4C1C2344" w:rsidR="00895B02" w:rsidRDefault="004E6B59" w:rsidP="009B2233">
      <w:pPr>
        <w:pStyle w:val="BodyText"/>
        <w:rPr>
          <w:lang w:val="sr-Latn-BA"/>
        </w:rPr>
      </w:pPr>
      <w:r w:rsidRPr="00445A97">
        <w:rPr>
          <w:lang w:val="sr-Latn-BA"/>
        </w:rPr>
        <w:t xml:space="preserve">Inicijalna verzija </w:t>
      </w:r>
      <w:r w:rsidR="00F3212C" w:rsidRPr="00445A97">
        <w:rPr>
          <w:lang w:val="sr-Latn-BA"/>
        </w:rPr>
        <w:t xml:space="preserve">FURNTRADE </w:t>
      </w:r>
      <w:r w:rsidRPr="00445A97">
        <w:rPr>
          <w:lang w:val="sr-Latn-BA"/>
        </w:rPr>
        <w:t>aplikacije</w:t>
      </w:r>
      <w:r w:rsidR="00F009F3" w:rsidRPr="00445A97">
        <w:rPr>
          <w:lang w:val="sr-Latn-BA"/>
        </w:rPr>
        <w:t xml:space="preserve"> će biti namenjena </w:t>
      </w:r>
      <w:r w:rsidR="00177D24" w:rsidRPr="00445A97">
        <w:rPr>
          <w:lang w:val="sr-Latn-BA"/>
        </w:rPr>
        <w:t>firm</w:t>
      </w:r>
      <w:r w:rsidR="00EA1BEE">
        <w:rPr>
          <w:lang w:val="sr-Latn-BA"/>
        </w:rPr>
        <w:t>i</w:t>
      </w:r>
      <w:r w:rsidR="00177D24" w:rsidRPr="00445A97">
        <w:rPr>
          <w:lang w:val="sr-Latn-BA"/>
        </w:rPr>
        <w:t xml:space="preserve"> koj</w:t>
      </w:r>
      <w:r w:rsidR="00EA1BEE">
        <w:rPr>
          <w:lang w:val="sr-Latn-BA"/>
        </w:rPr>
        <w:t>a</w:t>
      </w:r>
      <w:r w:rsidR="00177D24" w:rsidRPr="00445A97">
        <w:rPr>
          <w:lang w:val="sr-Latn-BA"/>
        </w:rPr>
        <w:t xml:space="preserve"> se bav</w:t>
      </w:r>
      <w:r w:rsidR="00EA1BEE">
        <w:rPr>
          <w:lang w:val="sr-Latn-BA"/>
        </w:rPr>
        <w:t>i</w:t>
      </w:r>
      <w:r w:rsidR="00177D24" w:rsidRPr="00445A97">
        <w:rPr>
          <w:lang w:val="sr-Latn-BA"/>
        </w:rPr>
        <w:t xml:space="preserve"> proizvodnjom name</w:t>
      </w:r>
      <w:r w:rsidR="00445A97">
        <w:rPr>
          <w:lang w:val="sr-Latn-BA"/>
        </w:rPr>
        <w:t>š</w:t>
      </w:r>
      <w:r w:rsidR="00177D24" w:rsidRPr="00445A97">
        <w:rPr>
          <w:lang w:val="sr-Latn-BA"/>
        </w:rPr>
        <w:t>taja</w:t>
      </w:r>
      <w:r w:rsidR="00445A97">
        <w:rPr>
          <w:lang w:val="sr-Latn-BA"/>
        </w:rPr>
        <w:t xml:space="preserve"> u ovom slučaju </w:t>
      </w:r>
      <w:r w:rsidR="00445A97" w:rsidRPr="00895B02">
        <w:rPr>
          <w:lang w:val="sr-Latn-BA"/>
        </w:rPr>
        <w:t>za firmu</w:t>
      </w:r>
      <w:r w:rsidR="00895B02" w:rsidRPr="00895B02">
        <w:rPr>
          <w:lang w:val="sr-Latn-BA"/>
        </w:rPr>
        <w:t xml:space="preserve"> „Furntrade“</w:t>
      </w:r>
      <w:r w:rsidR="00445A97" w:rsidRPr="00895B02">
        <w:rPr>
          <w:lang w:val="sr-Latn-BA"/>
        </w:rPr>
        <w:t xml:space="preserve"> </w:t>
      </w:r>
      <w:r w:rsidR="00895B02" w:rsidRPr="00895B02">
        <w:rPr>
          <w:lang w:val="sr-Latn-BA"/>
        </w:rPr>
        <w:t>koja se nalazi u Novom</w:t>
      </w:r>
      <w:r w:rsidR="00895B02">
        <w:rPr>
          <w:lang w:val="sr-Latn-BA"/>
        </w:rPr>
        <w:t xml:space="preserve"> Pazaru</w:t>
      </w:r>
      <w:r w:rsidR="0039103B" w:rsidRPr="00445A97">
        <w:rPr>
          <w:lang w:val="sr-Latn-BA"/>
        </w:rPr>
        <w:t>. Ukoliko se ukaže interesovanje moguće je proširiti</w:t>
      </w:r>
      <w:r w:rsidRPr="00445A97">
        <w:rPr>
          <w:lang w:val="sr-Latn-BA"/>
        </w:rPr>
        <w:t xml:space="preserve"> primenu i na druge </w:t>
      </w:r>
      <w:r w:rsidR="00895B02">
        <w:rPr>
          <w:lang w:val="sr-Latn-BA"/>
        </w:rPr>
        <w:t>firme koje budu želele da koriste funkcije FURNTRADE aplikacije</w:t>
      </w:r>
      <w:r w:rsidRPr="00445A97">
        <w:rPr>
          <w:lang w:val="sr-Latn-BA"/>
        </w:rPr>
        <w:t>.</w:t>
      </w:r>
      <w:r w:rsidR="00895B02">
        <w:rPr>
          <w:lang w:val="sr-Latn-BA"/>
        </w:rPr>
        <w:t xml:space="preserve"> </w:t>
      </w:r>
    </w:p>
    <w:p w14:paraId="34467200" w14:textId="32CC6CA1" w:rsidR="009B2233" w:rsidRPr="00445A97" w:rsidRDefault="00895B02" w:rsidP="009B2233">
      <w:pPr>
        <w:pStyle w:val="BodyText"/>
        <w:rPr>
          <w:lang w:val="sr-Latn-BA"/>
        </w:rPr>
      </w:pPr>
      <w:r>
        <w:rPr>
          <w:lang w:val="sr-Latn-BA"/>
        </w:rPr>
        <w:t>Aplikacija će korisiti MVC arhitekturu koja omogućava lako održavanje i dodavanje, ukoliko je potrebno, novih funkcija</w:t>
      </w:r>
      <w:r w:rsidR="004E6B59" w:rsidRPr="00445A97">
        <w:rPr>
          <w:lang w:val="sr-Latn-BA"/>
        </w:rPr>
        <w:t>.</w:t>
      </w:r>
    </w:p>
    <w:p w14:paraId="6EF549E7" w14:textId="77777777" w:rsidR="00206E1F" w:rsidRPr="00F04B8D" w:rsidRDefault="00D44844" w:rsidP="00D44844">
      <w:pPr>
        <w:pStyle w:val="Heading2"/>
        <w:rPr>
          <w:lang w:val="sr-Latn-BA"/>
        </w:rPr>
      </w:pPr>
      <w:bookmarkStart w:id="9" w:name="_Toc85838825"/>
      <w:r w:rsidRPr="00F04B8D">
        <w:rPr>
          <w:lang w:val="sr-Latn-BA"/>
        </w:rPr>
        <w:t>Profili korisnika</w:t>
      </w:r>
      <w:bookmarkEnd w:id="9"/>
    </w:p>
    <w:p w14:paraId="53210273" w14:textId="77777777" w:rsidR="00206E1F" w:rsidRPr="00F04B8D" w:rsidRDefault="00206E1F">
      <w:pPr>
        <w:rPr>
          <w:lang w:val="sr-Latn-BA"/>
        </w:rPr>
      </w:pPr>
    </w:p>
    <w:p w14:paraId="3467E665" w14:textId="4AC25C5B" w:rsidR="003B1702" w:rsidRPr="00895B02" w:rsidRDefault="004E6B59" w:rsidP="003B1702">
      <w:pPr>
        <w:pStyle w:val="BodyText"/>
        <w:rPr>
          <w:b/>
          <w:lang w:val="sr-Latn-BA"/>
        </w:rPr>
      </w:pPr>
      <w:r w:rsidRPr="00895B02">
        <w:rPr>
          <w:b/>
          <w:lang w:val="sr-Latn-BA"/>
        </w:rPr>
        <w:t>Administrator</w:t>
      </w:r>
      <w:r w:rsidR="003B1702" w:rsidRPr="00895B02">
        <w:rPr>
          <w:b/>
          <w:lang w:val="sr-Latn-BA"/>
        </w:rPr>
        <w:t>:</w:t>
      </w:r>
    </w:p>
    <w:p w14:paraId="10FE8AC2" w14:textId="0FB2BC89" w:rsidR="00651157" w:rsidRPr="00895B02" w:rsidRDefault="00804367" w:rsidP="00804367">
      <w:pPr>
        <w:pStyle w:val="BodyText"/>
        <w:rPr>
          <w:lang w:val="sr-Latn-BA"/>
        </w:rPr>
      </w:pPr>
      <w:r w:rsidRPr="00895B02">
        <w:rPr>
          <w:lang w:val="sr-Latn-BA"/>
        </w:rPr>
        <w:t>Administrator</w:t>
      </w:r>
      <w:r w:rsidR="00651157" w:rsidRPr="00895B02">
        <w:rPr>
          <w:lang w:val="sr-Latn-BA"/>
        </w:rPr>
        <w:t xml:space="preserve"> – </w:t>
      </w:r>
      <w:r w:rsidR="00895B02">
        <w:rPr>
          <w:lang w:val="sr-Latn-BA"/>
        </w:rPr>
        <w:t>izvršni direktor firme</w:t>
      </w:r>
      <w:r w:rsidRPr="00895B02">
        <w:rPr>
          <w:lang w:val="sr-Latn-BA"/>
        </w:rPr>
        <w:t xml:space="preserve"> je zadužen za</w:t>
      </w:r>
      <w:r w:rsidR="00895B02">
        <w:rPr>
          <w:lang w:val="sr-Latn-BA"/>
        </w:rPr>
        <w:t xml:space="preserve"> kreniranje naloga zaposlenih kao i firmi sa kojima sarađuje.</w:t>
      </w:r>
    </w:p>
    <w:p w14:paraId="6840F753" w14:textId="77777777" w:rsidR="003B1702" w:rsidRPr="00895B02" w:rsidRDefault="00804367" w:rsidP="00804367">
      <w:pPr>
        <w:pStyle w:val="BodyText"/>
        <w:rPr>
          <w:lang w:val="sr-Latn-BA"/>
        </w:rPr>
      </w:pPr>
      <w:r w:rsidRPr="00895B02">
        <w:rPr>
          <w:lang w:val="sr-Latn-BA"/>
        </w:rPr>
        <w:t xml:space="preserve">Administrator će imati pristup svim funkcijama </w:t>
      </w:r>
      <w:r w:rsidR="00C503E4" w:rsidRPr="00895B02">
        <w:rPr>
          <w:lang w:val="sr-Latn-BA"/>
        </w:rPr>
        <w:t>sistema.</w:t>
      </w:r>
    </w:p>
    <w:p w14:paraId="1F5D20DE" w14:textId="54FE1BAB" w:rsidR="00206E1F" w:rsidRPr="00895B02" w:rsidRDefault="00895B02" w:rsidP="009B2233">
      <w:pPr>
        <w:pStyle w:val="BodyText"/>
        <w:rPr>
          <w:b/>
          <w:lang w:val="sr-Latn-BA"/>
        </w:rPr>
      </w:pPr>
      <w:r>
        <w:rPr>
          <w:b/>
          <w:lang w:val="sr-Latn-BA"/>
        </w:rPr>
        <w:t>Radnik:</w:t>
      </w:r>
    </w:p>
    <w:p w14:paraId="52C2A5D6" w14:textId="528A17D2" w:rsidR="00651157" w:rsidRPr="00F04B8D" w:rsidRDefault="00895B02" w:rsidP="009B2233">
      <w:pPr>
        <w:pStyle w:val="BodyText"/>
        <w:rPr>
          <w:lang w:val="sr-Latn-BA"/>
        </w:rPr>
      </w:pPr>
      <w:r>
        <w:rPr>
          <w:lang w:val="sr-Latn-BA"/>
        </w:rPr>
        <w:t>Nalog radnika će imati osoba zaposlena u administraciji koja već ima potrebno znanje za rad sa računarom</w:t>
      </w:r>
      <w:r w:rsidR="00651157" w:rsidRPr="00895B02">
        <w:rPr>
          <w:lang w:val="sr-Latn-BA"/>
        </w:rPr>
        <w:t xml:space="preserve">. </w:t>
      </w:r>
    </w:p>
    <w:p w14:paraId="1060DDA2" w14:textId="77777777" w:rsidR="00206E1F" w:rsidRPr="00F04B8D" w:rsidRDefault="00B849B5" w:rsidP="00B849B5">
      <w:pPr>
        <w:pStyle w:val="Heading2"/>
        <w:rPr>
          <w:color w:val="000000"/>
          <w:lang w:val="sr-Latn-BA"/>
        </w:rPr>
      </w:pPr>
      <w:bookmarkStart w:id="10" w:name="_Toc85838826"/>
      <w:r w:rsidRPr="00F04B8D">
        <w:rPr>
          <w:color w:val="000000"/>
          <w:lang w:val="sr-Latn-BA"/>
        </w:rPr>
        <w:t>Opis okruženja</w:t>
      </w:r>
      <w:bookmarkEnd w:id="10"/>
    </w:p>
    <w:p w14:paraId="6F234FFD" w14:textId="77777777" w:rsidR="00206E1F" w:rsidRPr="00F04B8D" w:rsidRDefault="00206E1F">
      <w:pPr>
        <w:rPr>
          <w:lang w:val="sr-Latn-BA"/>
        </w:rPr>
      </w:pPr>
    </w:p>
    <w:p w14:paraId="38C08955" w14:textId="7B17FB75" w:rsidR="00150CC1" w:rsidRPr="00177D24" w:rsidRDefault="00177D24" w:rsidP="00177D24">
      <w:pPr>
        <w:pStyle w:val="BodyText"/>
        <w:rPr>
          <w:lang w:val="sr-Latn-CS"/>
        </w:rPr>
      </w:pPr>
      <w:r>
        <w:rPr>
          <w:lang w:val="sr-Latn-CS"/>
        </w:rPr>
        <w:t>Korisnici aplikacije pristupaju sistemu preko Web-a što zahteva minimum modemsku Internet konekciju. Ne postoje posebna ograničenja u pogledu okruženja</w:t>
      </w:r>
      <w:r w:rsidR="00F009F3" w:rsidRPr="00F04B8D">
        <w:rPr>
          <w:lang w:val="sr-Latn-BA"/>
        </w:rPr>
        <w:t>.</w:t>
      </w:r>
      <w:r w:rsidR="00150CC1" w:rsidRPr="00F04B8D">
        <w:rPr>
          <w:lang w:val="sr-Latn-BA"/>
        </w:rPr>
        <w:t xml:space="preserve"> </w:t>
      </w:r>
    </w:p>
    <w:p w14:paraId="4D61556C" w14:textId="77777777" w:rsidR="00206E1F" w:rsidRPr="00895B02" w:rsidRDefault="00D44844" w:rsidP="00D44844">
      <w:pPr>
        <w:pStyle w:val="Heading2"/>
        <w:rPr>
          <w:color w:val="000000"/>
          <w:lang w:val="sr-Latn-BA"/>
        </w:rPr>
      </w:pPr>
      <w:bookmarkStart w:id="11" w:name="_Toc85838827"/>
      <w:r w:rsidRPr="00895B02">
        <w:rPr>
          <w:color w:val="000000"/>
          <w:lang w:val="sr-Latn-BA"/>
        </w:rPr>
        <w:lastRenderedPageBreak/>
        <w:t>Osnovne potrebe korisnika</w:t>
      </w:r>
      <w:bookmarkEnd w:id="11"/>
    </w:p>
    <w:p w14:paraId="2A16FE61" w14:textId="77777777" w:rsidR="00942816" w:rsidRPr="00895B02" w:rsidRDefault="00942816" w:rsidP="00942816">
      <w:pPr>
        <w:numPr>
          <w:ilvl w:val="0"/>
          <w:numId w:val="27"/>
        </w:numPr>
        <w:rPr>
          <w:lang w:val="sr-Latn-BA"/>
        </w:rPr>
      </w:pPr>
      <w:r w:rsidRPr="00895B02">
        <w:rPr>
          <w:lang w:val="sr-Latn-BA"/>
        </w:rPr>
        <w:t>Brže i kvalitetnije pružanje usluga</w:t>
      </w:r>
      <w:r w:rsidR="003113E8" w:rsidRPr="00895B02">
        <w:rPr>
          <w:lang w:val="sr-Latn-BA"/>
        </w:rPr>
        <w:t>;</w:t>
      </w:r>
    </w:p>
    <w:p w14:paraId="4F29A987" w14:textId="77777777" w:rsidR="00942816" w:rsidRPr="00895B02" w:rsidRDefault="00942816" w:rsidP="00942816">
      <w:pPr>
        <w:numPr>
          <w:ilvl w:val="0"/>
          <w:numId w:val="27"/>
        </w:numPr>
        <w:rPr>
          <w:lang w:val="sr-Latn-BA"/>
        </w:rPr>
      </w:pPr>
      <w:r w:rsidRPr="00895B02">
        <w:rPr>
          <w:lang w:val="sr-Latn-BA"/>
        </w:rPr>
        <w:t>Savremen i moderan način rada</w:t>
      </w:r>
      <w:r w:rsidR="003113E8" w:rsidRPr="00895B02">
        <w:rPr>
          <w:lang w:val="sr-Latn-BA"/>
        </w:rPr>
        <w:t>;</w:t>
      </w:r>
    </w:p>
    <w:p w14:paraId="0C59752A" w14:textId="12DF3303" w:rsidR="00942816" w:rsidRPr="00895B02" w:rsidRDefault="00742EC7" w:rsidP="00942816">
      <w:pPr>
        <w:numPr>
          <w:ilvl w:val="0"/>
          <w:numId w:val="27"/>
        </w:numPr>
        <w:rPr>
          <w:lang w:val="sr-Latn-BA"/>
        </w:rPr>
      </w:pPr>
      <w:r>
        <w:rPr>
          <w:lang w:val="sr-Latn-BA"/>
        </w:rPr>
        <w:t>Unapređenje poslovanja firme</w:t>
      </w:r>
      <w:r w:rsidR="003113E8" w:rsidRPr="00895B02">
        <w:rPr>
          <w:lang w:val="sr-Latn-BA"/>
        </w:rPr>
        <w:t>;</w:t>
      </w:r>
    </w:p>
    <w:p w14:paraId="5EF08CEB" w14:textId="19A9471E" w:rsidR="00942816" w:rsidRPr="00895B02" w:rsidRDefault="00942816" w:rsidP="00942816">
      <w:pPr>
        <w:numPr>
          <w:ilvl w:val="0"/>
          <w:numId w:val="27"/>
        </w:numPr>
        <w:rPr>
          <w:lang w:val="sr-Latn-BA"/>
        </w:rPr>
      </w:pPr>
      <w:r w:rsidRPr="00895B02">
        <w:rPr>
          <w:lang w:val="sr-Latn-BA"/>
        </w:rPr>
        <w:t xml:space="preserve">Pregled informacija o </w:t>
      </w:r>
      <w:r w:rsidR="00895B02">
        <w:rPr>
          <w:lang w:val="sr-Latn-BA"/>
        </w:rPr>
        <w:t>produdžbinama</w:t>
      </w:r>
      <w:r w:rsidR="003113E8" w:rsidRPr="00895B02">
        <w:rPr>
          <w:lang w:val="sr-Latn-BA"/>
        </w:rPr>
        <w:t>;</w:t>
      </w:r>
    </w:p>
    <w:p w14:paraId="4D5B0A35" w14:textId="236D2938" w:rsidR="00942816" w:rsidRPr="00895B02" w:rsidRDefault="00942816" w:rsidP="00942816">
      <w:pPr>
        <w:numPr>
          <w:ilvl w:val="0"/>
          <w:numId w:val="27"/>
        </w:numPr>
        <w:rPr>
          <w:lang w:val="sr-Latn-BA"/>
        </w:rPr>
      </w:pPr>
      <w:r w:rsidRPr="00895B02">
        <w:rPr>
          <w:lang w:val="sr-Latn-BA"/>
        </w:rPr>
        <w:t xml:space="preserve">Pregled informacija o </w:t>
      </w:r>
      <w:r w:rsidR="00742EC7">
        <w:rPr>
          <w:lang w:val="sr-Latn-BA"/>
        </w:rPr>
        <w:t>proizvodima</w:t>
      </w:r>
      <w:r w:rsidR="003113E8" w:rsidRPr="00895B02">
        <w:rPr>
          <w:lang w:val="sr-Latn-BA"/>
        </w:rPr>
        <w:t>;</w:t>
      </w:r>
    </w:p>
    <w:p w14:paraId="38A3703E" w14:textId="0D8DE6B9" w:rsidR="00942816" w:rsidRPr="00895B02" w:rsidRDefault="00742EC7" w:rsidP="00942816">
      <w:pPr>
        <w:numPr>
          <w:ilvl w:val="0"/>
          <w:numId w:val="27"/>
        </w:numPr>
        <w:rPr>
          <w:lang w:val="sr-Latn-BA"/>
        </w:rPr>
      </w:pPr>
      <w:r>
        <w:rPr>
          <w:lang w:val="sr-Latn-BA"/>
        </w:rPr>
        <w:t>Pregled informacija o firmama sa kojima firma posluje</w:t>
      </w:r>
      <w:r w:rsidR="003113E8" w:rsidRPr="00895B02">
        <w:rPr>
          <w:lang w:val="sr-Latn-BA"/>
        </w:rPr>
        <w:t>;</w:t>
      </w:r>
    </w:p>
    <w:p w14:paraId="7115BDF5" w14:textId="3F7EA309" w:rsidR="00942816" w:rsidRDefault="00742EC7" w:rsidP="00942816">
      <w:pPr>
        <w:numPr>
          <w:ilvl w:val="0"/>
          <w:numId w:val="27"/>
        </w:numPr>
        <w:rPr>
          <w:lang w:val="sr-Latn-BA"/>
        </w:rPr>
      </w:pPr>
      <w:r>
        <w:rPr>
          <w:lang w:val="sr-Latn-BA"/>
        </w:rPr>
        <w:t>Menjanje statusa narudžbine</w:t>
      </w:r>
      <w:r w:rsidR="003113E8" w:rsidRPr="00895B02">
        <w:rPr>
          <w:lang w:val="sr-Latn-BA"/>
        </w:rPr>
        <w:t>;</w:t>
      </w:r>
    </w:p>
    <w:p w14:paraId="78415FD7" w14:textId="16A2EEBB" w:rsidR="00742EC7" w:rsidRPr="00895B02" w:rsidRDefault="00742EC7" w:rsidP="00942816">
      <w:pPr>
        <w:numPr>
          <w:ilvl w:val="0"/>
          <w:numId w:val="27"/>
        </w:numPr>
        <w:rPr>
          <w:lang w:val="sr-Latn-BA"/>
        </w:rPr>
      </w:pPr>
      <w:r>
        <w:rPr>
          <w:lang w:val="sr-Latn-BA"/>
        </w:rPr>
        <w:t>Lako i brzo filtriranje podataka</w:t>
      </w:r>
    </w:p>
    <w:p w14:paraId="6A254C20" w14:textId="77777777" w:rsidR="00942816" w:rsidRPr="00895B02" w:rsidRDefault="00942816" w:rsidP="00942816">
      <w:pPr>
        <w:numPr>
          <w:ilvl w:val="0"/>
          <w:numId w:val="27"/>
        </w:numPr>
        <w:rPr>
          <w:lang w:val="sr-Latn-BA"/>
        </w:rPr>
      </w:pPr>
      <w:r w:rsidRPr="00895B02">
        <w:rPr>
          <w:lang w:val="sr-Latn-BA"/>
        </w:rPr>
        <w:t>Ukoliko se jave neki novi zahtevi od strane potencijalnih korisnika, biće realizovani u najkraćem roku.</w:t>
      </w:r>
    </w:p>
    <w:p w14:paraId="33E645A9" w14:textId="77777777" w:rsidR="00206E1F" w:rsidRPr="00F04B8D" w:rsidRDefault="00206E1F">
      <w:pPr>
        <w:rPr>
          <w:lang w:val="sr-Latn-BA"/>
        </w:rPr>
      </w:pPr>
    </w:p>
    <w:p w14:paraId="240B3CA9" w14:textId="77777777" w:rsidR="00206E1F" w:rsidRPr="00F04B8D" w:rsidRDefault="00D44844" w:rsidP="00D44844">
      <w:pPr>
        <w:pStyle w:val="Heading2"/>
        <w:rPr>
          <w:lang w:val="sr-Latn-BA"/>
        </w:rPr>
      </w:pPr>
      <w:bookmarkStart w:id="12" w:name="_Toc85838828"/>
      <w:r w:rsidRPr="00F04B8D">
        <w:rPr>
          <w:lang w:val="sr-Latn-BA"/>
        </w:rPr>
        <w:t>Alternative i konkurencija</w:t>
      </w:r>
      <w:bookmarkEnd w:id="12"/>
    </w:p>
    <w:p w14:paraId="7E980647" w14:textId="63C70E74" w:rsidR="003E6219" w:rsidRPr="00F04B8D" w:rsidRDefault="00C032FC" w:rsidP="00177D24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Istraživanje vezano za </w:t>
      </w:r>
      <w:r w:rsidR="00B46D71" w:rsidRPr="00F04B8D">
        <w:rPr>
          <w:lang w:val="sr-Latn-BA"/>
        </w:rPr>
        <w:t xml:space="preserve">analizu </w:t>
      </w:r>
      <w:r w:rsidRPr="00F04B8D">
        <w:rPr>
          <w:lang w:val="sr-Latn-BA"/>
        </w:rPr>
        <w:t>postojeć</w:t>
      </w:r>
      <w:r w:rsidR="00B46D71" w:rsidRPr="00F04B8D">
        <w:rPr>
          <w:lang w:val="sr-Latn-BA"/>
        </w:rPr>
        <w:t>ih</w:t>
      </w:r>
      <w:r w:rsidRPr="00F04B8D">
        <w:rPr>
          <w:lang w:val="sr-Latn-BA"/>
        </w:rPr>
        <w:t xml:space="preserve"> proizvod</w:t>
      </w:r>
      <w:r w:rsidR="00B46D71" w:rsidRPr="00F04B8D">
        <w:rPr>
          <w:lang w:val="sr-Latn-BA"/>
        </w:rPr>
        <w:t>a</w:t>
      </w:r>
      <w:r w:rsidRPr="00F04B8D">
        <w:rPr>
          <w:lang w:val="sr-Latn-BA"/>
        </w:rPr>
        <w:t xml:space="preserve"> koji bi </w:t>
      </w:r>
      <w:r w:rsidR="00B46D71" w:rsidRPr="00F04B8D">
        <w:rPr>
          <w:lang w:val="sr-Latn-BA"/>
        </w:rPr>
        <w:t xml:space="preserve">u potpunosti </w:t>
      </w:r>
      <w:r w:rsidRPr="00F04B8D">
        <w:rPr>
          <w:lang w:val="sr-Latn-BA"/>
        </w:rPr>
        <w:t>rešili navedene probleme n</w:t>
      </w:r>
      <w:r w:rsidR="00B46D71" w:rsidRPr="00F04B8D">
        <w:rPr>
          <w:lang w:val="sr-Latn-BA"/>
        </w:rPr>
        <w:t xml:space="preserve">ije obavljeno, tako da za sada nije poznato da li postoje gotova rešenja kao alternativa proizvoda koji se razvija. </w:t>
      </w:r>
    </w:p>
    <w:p w14:paraId="2935BE84" w14:textId="77777777" w:rsidR="00206E1F" w:rsidRPr="00F04B8D" w:rsidRDefault="00B849B5" w:rsidP="00D44844">
      <w:pPr>
        <w:pStyle w:val="Heading1"/>
        <w:numPr>
          <w:ilvl w:val="0"/>
          <w:numId w:val="4"/>
        </w:numPr>
        <w:rPr>
          <w:lang w:val="sr-Latn-BA"/>
        </w:rPr>
      </w:pPr>
      <w:bookmarkStart w:id="13" w:name="_Toc85838829"/>
      <w:r w:rsidRPr="00F04B8D">
        <w:rPr>
          <w:lang w:val="sr-Latn-BA"/>
        </w:rPr>
        <w:t>Opis</w:t>
      </w:r>
      <w:r w:rsidR="00D44844" w:rsidRPr="00F04B8D">
        <w:rPr>
          <w:lang w:val="sr-Latn-BA"/>
        </w:rPr>
        <w:t xml:space="preserve"> proizvoda</w:t>
      </w:r>
      <w:bookmarkEnd w:id="13"/>
    </w:p>
    <w:p w14:paraId="0DDA9703" w14:textId="692FA482" w:rsidR="00206E1F" w:rsidRPr="00F04B8D" w:rsidRDefault="00D00311" w:rsidP="00732741">
      <w:pPr>
        <w:pStyle w:val="BodyText"/>
        <w:rPr>
          <w:lang w:val="sr-Latn-BA"/>
        </w:rPr>
      </w:pPr>
      <w:r w:rsidRPr="00F04B8D">
        <w:rPr>
          <w:lang w:val="sr-Latn-BA"/>
        </w:rPr>
        <w:t>U ovom odeljku je dat pogled na o</w:t>
      </w:r>
      <w:r w:rsidR="006F512A" w:rsidRPr="00F04B8D">
        <w:rPr>
          <w:lang w:val="sr-Latn-BA"/>
        </w:rPr>
        <w:t xml:space="preserve">snovne mogućnosti </w:t>
      </w:r>
      <w:r w:rsidR="00177D24">
        <w:rPr>
          <w:lang w:val="sr-Latn-BA"/>
        </w:rPr>
        <w:t>FURNTRADE</w:t>
      </w:r>
      <w:r w:rsidR="006F512A" w:rsidRPr="00F04B8D">
        <w:rPr>
          <w:lang w:val="sr-Latn-BA"/>
        </w:rPr>
        <w:t xml:space="preserve"> aplikacije</w:t>
      </w:r>
      <w:r w:rsidR="00732741" w:rsidRPr="00F04B8D">
        <w:rPr>
          <w:lang w:val="sr-Latn-BA"/>
        </w:rPr>
        <w:t>,</w:t>
      </w:r>
      <w:r w:rsidRPr="00F04B8D">
        <w:rPr>
          <w:lang w:val="sr-Latn-BA"/>
        </w:rPr>
        <w:t xml:space="preserve"> kont</w:t>
      </w:r>
      <w:r w:rsidR="006F512A" w:rsidRPr="00F04B8D">
        <w:rPr>
          <w:lang w:val="sr-Latn-BA"/>
        </w:rPr>
        <w:t>ekst u kome aplikacija treba da funkcioniše</w:t>
      </w:r>
      <w:r w:rsidR="00206E1F" w:rsidRPr="00F04B8D">
        <w:rPr>
          <w:lang w:val="sr-Latn-BA"/>
        </w:rPr>
        <w:t xml:space="preserve">. </w:t>
      </w:r>
    </w:p>
    <w:p w14:paraId="15E00564" w14:textId="77777777" w:rsidR="00206E1F" w:rsidRPr="00F04B8D" w:rsidRDefault="00D44844" w:rsidP="00D44844">
      <w:pPr>
        <w:pStyle w:val="Heading2"/>
        <w:rPr>
          <w:lang w:val="sr-Latn-BA"/>
        </w:rPr>
      </w:pPr>
      <w:bookmarkStart w:id="14" w:name="_Toc85838830"/>
      <w:r w:rsidRPr="00F04B8D">
        <w:rPr>
          <w:lang w:val="sr-Latn-BA"/>
        </w:rPr>
        <w:t>Perspektiva proi</w:t>
      </w:r>
      <w:r w:rsidR="00B849B5" w:rsidRPr="00F04B8D">
        <w:rPr>
          <w:lang w:val="sr-Latn-BA"/>
        </w:rPr>
        <w:t>z</w:t>
      </w:r>
      <w:r w:rsidRPr="00F04B8D">
        <w:rPr>
          <w:lang w:val="sr-Latn-BA"/>
        </w:rPr>
        <w:t>voda</w:t>
      </w:r>
      <w:bookmarkEnd w:id="14"/>
      <w:r w:rsidR="00206E1F" w:rsidRPr="00F04B8D">
        <w:rPr>
          <w:lang w:val="sr-Latn-BA"/>
        </w:rPr>
        <w:t xml:space="preserve"> </w:t>
      </w:r>
    </w:p>
    <w:p w14:paraId="4E3B82C0" w14:textId="2A20DAC0" w:rsidR="00206E1F" w:rsidRPr="00F04B8D" w:rsidRDefault="00F3212C" w:rsidP="00732741">
      <w:pPr>
        <w:pStyle w:val="BodyText"/>
        <w:rPr>
          <w:lang w:val="sr-Latn-BA"/>
        </w:rPr>
      </w:pPr>
      <w:r>
        <w:rPr>
          <w:lang w:val="sr-Latn-BA"/>
        </w:rPr>
        <w:t>FURNTRADE</w:t>
      </w:r>
      <w:r w:rsidRPr="002F2826">
        <w:rPr>
          <w:lang w:val="sr-Latn-BA"/>
        </w:rPr>
        <w:t xml:space="preserve"> </w:t>
      </w:r>
      <w:r w:rsidR="0027185A" w:rsidRPr="00F04B8D">
        <w:rPr>
          <w:lang w:val="sr-Latn-BA"/>
        </w:rPr>
        <w:t>aplikacija će za kreiranje baze pod</w:t>
      </w:r>
      <w:r w:rsidR="00BB0213" w:rsidRPr="00F04B8D">
        <w:rPr>
          <w:lang w:val="sr-Latn-BA"/>
        </w:rPr>
        <w:t>ataka koristiti</w:t>
      </w:r>
      <w:r w:rsidR="000D7D2E" w:rsidRPr="00F04B8D">
        <w:rPr>
          <w:lang w:val="sr-Latn-BA"/>
        </w:rPr>
        <w:t xml:space="preserve"> </w:t>
      </w:r>
      <w:r w:rsidR="00A42105">
        <w:rPr>
          <w:lang w:val="sr-Latn-BA"/>
        </w:rPr>
        <w:t>PostgreSQL</w:t>
      </w:r>
      <w:r w:rsidR="0027185A" w:rsidRPr="00F04B8D">
        <w:rPr>
          <w:lang w:val="sr-Latn-BA"/>
        </w:rPr>
        <w:t xml:space="preserve"> bazu podataka. </w:t>
      </w:r>
      <w:r w:rsidR="00732741" w:rsidRPr="00F04B8D">
        <w:rPr>
          <w:lang w:val="sr-Latn-BA"/>
        </w:rPr>
        <w:t>Dijagram koji pokazuje kontekst sistema je dat na slici 6.1.1</w:t>
      </w:r>
      <w:r w:rsidR="00206E1F" w:rsidRPr="00F04B8D">
        <w:rPr>
          <w:lang w:val="sr-Latn-BA"/>
        </w:rPr>
        <w:t>.</w:t>
      </w:r>
    </w:p>
    <w:p w14:paraId="5C13ED25" w14:textId="29817878" w:rsidR="00206E1F" w:rsidRPr="00F04B8D" w:rsidRDefault="00F3212C" w:rsidP="009410E9">
      <w:pPr>
        <w:pStyle w:val="BodyText"/>
        <w:rPr>
          <w:lang w:val="sr-Latn-BA"/>
        </w:rPr>
      </w:pPr>
      <w:r>
        <w:rPr>
          <w:lang w:val="sr-Latn-BA"/>
        </w:rPr>
        <w:t>FURNTRADE</w:t>
      </w:r>
      <w:r w:rsidRPr="002F2826">
        <w:rPr>
          <w:lang w:val="sr-Latn-BA"/>
        </w:rPr>
        <w:t xml:space="preserve"> </w:t>
      </w:r>
      <w:r w:rsidR="009410E9" w:rsidRPr="00F04B8D">
        <w:rPr>
          <w:lang w:val="sr-Latn-BA"/>
        </w:rPr>
        <w:t>aplikacija</w:t>
      </w:r>
      <w:r w:rsidR="00732741" w:rsidRPr="00F04B8D">
        <w:rPr>
          <w:lang w:val="sr-Latn-BA"/>
        </w:rPr>
        <w:t xml:space="preserve"> će</w:t>
      </w:r>
      <w:r w:rsidR="009410E9" w:rsidRPr="00F04B8D">
        <w:rPr>
          <w:lang w:val="sr-Latn-BA"/>
        </w:rPr>
        <w:t xml:space="preserve"> biti zasnovana na </w:t>
      </w:r>
      <w:r w:rsidR="00742EC7">
        <w:rPr>
          <w:lang w:val="sr-Latn-BA"/>
        </w:rPr>
        <w:t>w</w:t>
      </w:r>
      <w:r w:rsidR="00177D24">
        <w:rPr>
          <w:lang w:val="sr-Latn-BA"/>
        </w:rPr>
        <w:t>eb</w:t>
      </w:r>
      <w:r w:rsidR="009410E9" w:rsidRPr="00F04B8D">
        <w:rPr>
          <w:lang w:val="sr-Latn-BA"/>
        </w:rPr>
        <w:t xml:space="preserve"> arhitekturi</w:t>
      </w:r>
      <w:r w:rsidR="00732741" w:rsidRPr="00F04B8D">
        <w:rPr>
          <w:lang w:val="sr-Latn-BA"/>
        </w:rPr>
        <w:t xml:space="preserve"> ilustrovanoj na slici 6.1.2</w:t>
      </w:r>
      <w:r w:rsidR="009410E9" w:rsidRPr="00F04B8D">
        <w:rPr>
          <w:lang w:val="sr-Latn-BA"/>
        </w:rPr>
        <w:t>.</w:t>
      </w:r>
    </w:p>
    <w:p w14:paraId="037D85C7" w14:textId="77777777" w:rsidR="00206E1F" w:rsidRPr="00F04B8D" w:rsidRDefault="00206E1F">
      <w:pPr>
        <w:pStyle w:val="BodyText"/>
        <w:rPr>
          <w:lang w:val="sr-Latn-BA"/>
        </w:rPr>
      </w:pPr>
    </w:p>
    <w:p w14:paraId="0181D4E6" w14:textId="36CA5478" w:rsidR="009410E9" w:rsidRPr="00F04B8D" w:rsidRDefault="008246E5">
      <w:pPr>
        <w:pStyle w:val="BodyText"/>
        <w:rPr>
          <w:lang w:val="sr-Latn-BA"/>
        </w:rPr>
      </w:pPr>
      <w:r w:rsidRPr="00F04B8D">
        <w:rPr>
          <w:noProof/>
          <w:lang w:val="sr-Latn-BA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EF37A8" wp14:editId="53607737">
                <wp:simplePos x="0" y="0"/>
                <wp:positionH relativeFrom="column">
                  <wp:posOffset>2517775</wp:posOffset>
                </wp:positionH>
                <wp:positionV relativeFrom="paragraph">
                  <wp:posOffset>149225</wp:posOffset>
                </wp:positionV>
                <wp:extent cx="1600835" cy="1136015"/>
                <wp:effectExtent l="0" t="0" r="0" b="0"/>
                <wp:wrapNone/>
                <wp:docPr id="10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835" cy="1136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1EB1DC" w14:textId="77777777" w:rsidR="001630D4" w:rsidRPr="00177D24" w:rsidRDefault="001630D4" w:rsidP="00177D24">
                            <w:pPr>
                              <w:jc w:val="center"/>
                            </w:pPr>
                          </w:p>
                          <w:p w14:paraId="4799FE51" w14:textId="42B369E4" w:rsidR="001630D4" w:rsidRPr="00177D24" w:rsidRDefault="0035340D" w:rsidP="00177D2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  <w:r w:rsidRPr="00177D24">
                              <w:rPr>
                                <w:b/>
                                <w:lang w:val="sr-Latn-BA"/>
                              </w:rPr>
                              <w:t>FURNTRADE</w:t>
                            </w:r>
                          </w:p>
                          <w:p w14:paraId="28516185" w14:textId="445801E8" w:rsidR="0035340D" w:rsidRPr="00177D24" w:rsidRDefault="0035340D" w:rsidP="00177D2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  <w:r w:rsidRPr="00177D24">
                              <w:rPr>
                                <w:b/>
                                <w:lang w:val="sr-Latn-BA"/>
                              </w:rPr>
                              <w:t>Veb aplika</w:t>
                            </w:r>
                            <w:r w:rsidR="00177D24">
                              <w:rPr>
                                <w:b/>
                                <w:lang w:val="sr-Latn-BA"/>
                              </w:rPr>
                              <w:t>ci</w:t>
                            </w:r>
                            <w:r w:rsidRPr="00177D24">
                              <w:rPr>
                                <w:b/>
                                <w:lang w:val="sr-Latn-BA"/>
                              </w:rPr>
                              <w:t>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EF37A8" id="Oval 33" o:spid="_x0000_s1026" style="position:absolute;left:0;text-align:left;margin-left:198.25pt;margin-top:11.75pt;width:126.05pt;height:89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">
                <v:textbox>
                  <w:txbxContent>
                    <w:p w14:paraId="2F1EB1DC" w14:textId="77777777" w:rsidR="001630D4" w:rsidRPr="00177D24" w:rsidRDefault="001630D4" w:rsidP="00177D24">
                      <w:pPr>
                        <w:jc w:val="center"/>
                      </w:pPr>
                    </w:p>
                    <w:p w14:paraId="4799FE51" w14:textId="42B369E4" w:rsidR="001630D4" w:rsidRPr="00177D24" w:rsidRDefault="0035340D" w:rsidP="00177D2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  <w:r w:rsidRPr="00177D24">
                        <w:rPr>
                          <w:b/>
                          <w:lang w:val="sr-Latn-BA"/>
                        </w:rPr>
                        <w:t>FURNTRADE</w:t>
                      </w:r>
                    </w:p>
                    <w:p w14:paraId="28516185" w14:textId="445801E8" w:rsidR="0035340D" w:rsidRPr="00177D24" w:rsidRDefault="0035340D" w:rsidP="00177D2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  <w:r w:rsidRPr="00177D24">
                        <w:rPr>
                          <w:b/>
                          <w:lang w:val="sr-Latn-BA"/>
                        </w:rPr>
                        <w:t>Veb aplika</w:t>
                      </w:r>
                      <w:r w:rsidR="00177D24">
                        <w:rPr>
                          <w:b/>
                          <w:lang w:val="sr-Latn-BA"/>
                        </w:rPr>
                        <w:t>ci</w:t>
                      </w:r>
                      <w:r w:rsidRPr="00177D24">
                        <w:rPr>
                          <w:b/>
                          <w:lang w:val="sr-Latn-BA"/>
                        </w:rPr>
                        <w:t>ja</w:t>
                      </w:r>
                    </w:p>
                  </w:txbxContent>
                </v:textbox>
              </v:oval>
            </w:pict>
          </mc:Fallback>
        </mc:AlternateContent>
      </w:r>
    </w:p>
    <w:p w14:paraId="6CD13878" w14:textId="579A5C97" w:rsidR="009410E9" w:rsidRPr="00F04B8D" w:rsidRDefault="008246E5">
      <w:pPr>
        <w:pStyle w:val="BodyText"/>
        <w:rPr>
          <w:lang w:val="sr-Latn-BA"/>
        </w:rPr>
      </w:pPr>
      <w:r w:rsidRPr="00F04B8D">
        <w:rPr>
          <w:noProof/>
          <w:lang w:val="sr-Latn-BA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BD3475" wp14:editId="1F1A862E">
                <wp:simplePos x="0" y="0"/>
                <wp:positionH relativeFrom="column">
                  <wp:posOffset>476885</wp:posOffset>
                </wp:positionH>
                <wp:positionV relativeFrom="paragraph">
                  <wp:posOffset>55245</wp:posOffset>
                </wp:positionV>
                <wp:extent cx="1423670" cy="1097280"/>
                <wp:effectExtent l="0" t="0" r="0" b="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7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80B95" w14:textId="18757954" w:rsidR="009410E9" w:rsidRPr="00E05692" w:rsidRDefault="0035340D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  <w:r>
                              <w:rPr>
                                <w:b/>
                                <w:lang w:val="sr-Latn-BA"/>
                              </w:rPr>
                              <w:t>FURNTRADE</w:t>
                            </w:r>
                            <w:r w:rsidR="009410E9" w:rsidRPr="00E05692">
                              <w:rPr>
                                <w:b/>
                                <w:lang w:val="sr-Latn-BA"/>
                              </w:rPr>
                              <w:t xml:space="preserve"> korisnici:</w:t>
                            </w:r>
                          </w:p>
                          <w:p w14:paraId="227146AC" w14:textId="77777777" w:rsidR="009410E9" w:rsidRPr="00E05692" w:rsidRDefault="009410E9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</w:p>
                          <w:p w14:paraId="6EB1027B" w14:textId="77777777" w:rsidR="009410E9" w:rsidRPr="00E05692" w:rsidRDefault="001630D4" w:rsidP="001630D4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 xml:space="preserve">  </w:t>
                            </w:r>
                            <w:r w:rsidR="009410E9" w:rsidRPr="00E05692">
                              <w:rPr>
                                <w:b/>
                                <w:lang w:val="sr-Latn-BA"/>
                              </w:rPr>
                              <w:t>-Administrator</w:t>
                            </w:r>
                          </w:p>
                          <w:p w14:paraId="17B92C43" w14:textId="33A9D02B" w:rsidR="009410E9" w:rsidRPr="00E05692" w:rsidRDefault="001630D4" w:rsidP="001630D4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 xml:space="preserve">  </w:t>
                            </w:r>
                            <w:r w:rsidR="009410E9" w:rsidRPr="00E05692">
                              <w:rPr>
                                <w:b/>
                                <w:lang w:val="sr-Latn-BA"/>
                              </w:rPr>
                              <w:t>-</w:t>
                            </w:r>
                            <w:r w:rsidR="00177D24">
                              <w:rPr>
                                <w:b/>
                                <w:lang w:val="sr-Latn-BA"/>
                              </w:rPr>
                              <w:t>Radnik</w:t>
                            </w:r>
                          </w:p>
                          <w:p w14:paraId="35E3B851" w14:textId="77777777" w:rsidR="009410E9" w:rsidRPr="00872020" w:rsidRDefault="009410E9" w:rsidP="001630D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D3475" id="Rectangle 29" o:spid="_x0000_s1027" style="position:absolute;left:0;text-align:left;margin-left:37.55pt;margin-top:4.35pt;width:112.1pt;height:86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" strokecolor="#1f497d">
                <v:textbox>
                  <w:txbxContent>
                    <w:p w14:paraId="71C80B95" w14:textId="18757954" w:rsidR="009410E9" w:rsidRPr="00E05692" w:rsidRDefault="0035340D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  <w:r>
                        <w:rPr>
                          <w:b/>
                          <w:lang w:val="sr-Latn-BA"/>
                        </w:rPr>
                        <w:t>FURNTRADE</w:t>
                      </w:r>
                      <w:r w:rsidR="009410E9" w:rsidRPr="00E05692">
                        <w:rPr>
                          <w:b/>
                          <w:lang w:val="sr-Latn-BA"/>
                        </w:rPr>
                        <w:t xml:space="preserve"> korisnici:</w:t>
                      </w:r>
                    </w:p>
                    <w:p w14:paraId="227146AC" w14:textId="77777777" w:rsidR="009410E9" w:rsidRPr="00E05692" w:rsidRDefault="009410E9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</w:p>
                    <w:p w14:paraId="6EB1027B" w14:textId="77777777" w:rsidR="009410E9" w:rsidRPr="00E05692" w:rsidRDefault="001630D4" w:rsidP="001630D4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 xml:space="preserve">  </w:t>
                      </w:r>
                      <w:r w:rsidR="009410E9" w:rsidRPr="00E05692">
                        <w:rPr>
                          <w:b/>
                          <w:lang w:val="sr-Latn-BA"/>
                        </w:rPr>
                        <w:t>-Administrator</w:t>
                      </w:r>
                    </w:p>
                    <w:p w14:paraId="17B92C43" w14:textId="33A9D02B" w:rsidR="009410E9" w:rsidRPr="00E05692" w:rsidRDefault="001630D4" w:rsidP="001630D4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 xml:space="preserve">  </w:t>
                      </w:r>
                      <w:r w:rsidR="009410E9" w:rsidRPr="00E05692">
                        <w:rPr>
                          <w:b/>
                          <w:lang w:val="sr-Latn-BA"/>
                        </w:rPr>
                        <w:t>-</w:t>
                      </w:r>
                      <w:r w:rsidR="00177D24">
                        <w:rPr>
                          <w:b/>
                          <w:lang w:val="sr-Latn-BA"/>
                        </w:rPr>
                        <w:t>Radnik</w:t>
                      </w:r>
                    </w:p>
                    <w:p w14:paraId="35E3B851" w14:textId="77777777" w:rsidR="009410E9" w:rsidRPr="00872020" w:rsidRDefault="009410E9" w:rsidP="001630D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04B8D">
        <w:rPr>
          <w:noProof/>
          <w:lang w:val="sr-Latn-BA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9241B2" wp14:editId="19B7E538">
                <wp:simplePos x="0" y="0"/>
                <wp:positionH relativeFrom="column">
                  <wp:posOffset>4969510</wp:posOffset>
                </wp:positionH>
                <wp:positionV relativeFrom="paragraph">
                  <wp:posOffset>55245</wp:posOffset>
                </wp:positionV>
                <wp:extent cx="1248410" cy="1097280"/>
                <wp:effectExtent l="0" t="0" r="0" b="0"/>
                <wp:wrapNone/>
                <wp:docPr id="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F7928" w14:textId="77777777" w:rsidR="001630D4" w:rsidRPr="00E05692" w:rsidRDefault="001630D4">
                            <w:pPr>
                              <w:rPr>
                                <w:lang w:val="sr-Latn-BA"/>
                              </w:rPr>
                            </w:pPr>
                          </w:p>
                          <w:p w14:paraId="7E17E0B3" w14:textId="77777777" w:rsidR="001630D4" w:rsidRPr="00E05692" w:rsidRDefault="001630D4" w:rsidP="001630D4">
                            <w:pPr>
                              <w:jc w:val="center"/>
                              <w:rPr>
                                <w:lang w:val="sr-Latn-BA"/>
                              </w:rPr>
                            </w:pPr>
                          </w:p>
                          <w:p w14:paraId="751425D1" w14:textId="77777777" w:rsidR="001630D4" w:rsidRPr="00E05692" w:rsidRDefault="001630D4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>DBMS</w:t>
                            </w:r>
                          </w:p>
                          <w:p w14:paraId="20FBA742" w14:textId="77777777" w:rsidR="001630D4" w:rsidRPr="00E05692" w:rsidRDefault="001630D4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</w:p>
                          <w:p w14:paraId="714C4AD7" w14:textId="77777777" w:rsidR="00E05692" w:rsidRDefault="00E056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241B2" id="Rectangle 34" o:spid="_x0000_s1028" style="position:absolute;left:0;text-align:left;margin-left:391.3pt;margin-top:4.35pt;width:98.3pt;height:8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">
                <v:textbox>
                  <w:txbxContent>
                    <w:p w14:paraId="603F7928" w14:textId="77777777" w:rsidR="001630D4" w:rsidRPr="00E05692" w:rsidRDefault="001630D4">
                      <w:pPr>
                        <w:rPr>
                          <w:lang w:val="sr-Latn-BA"/>
                        </w:rPr>
                      </w:pPr>
                    </w:p>
                    <w:p w14:paraId="7E17E0B3" w14:textId="77777777" w:rsidR="001630D4" w:rsidRPr="00E05692" w:rsidRDefault="001630D4" w:rsidP="001630D4">
                      <w:pPr>
                        <w:jc w:val="center"/>
                        <w:rPr>
                          <w:lang w:val="sr-Latn-BA"/>
                        </w:rPr>
                      </w:pPr>
                    </w:p>
                    <w:p w14:paraId="751425D1" w14:textId="77777777" w:rsidR="001630D4" w:rsidRPr="00E05692" w:rsidRDefault="001630D4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>DBMS</w:t>
                      </w:r>
                    </w:p>
                    <w:p w14:paraId="20FBA742" w14:textId="77777777" w:rsidR="001630D4" w:rsidRPr="00E05692" w:rsidRDefault="001630D4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</w:p>
                    <w:p w14:paraId="714C4AD7" w14:textId="77777777" w:rsidR="00E05692" w:rsidRDefault="00E05692"/>
                  </w:txbxContent>
                </v:textbox>
              </v:rect>
            </w:pict>
          </mc:Fallback>
        </mc:AlternateContent>
      </w:r>
    </w:p>
    <w:p w14:paraId="31704749" w14:textId="77777777" w:rsidR="00206E1F" w:rsidRPr="00F04B8D" w:rsidRDefault="00206E1F" w:rsidP="00E5055D">
      <w:pPr>
        <w:pStyle w:val="BodyText"/>
        <w:ind w:left="851"/>
        <w:rPr>
          <w:lang w:val="sr-Latn-BA"/>
        </w:rPr>
      </w:pPr>
    </w:p>
    <w:p w14:paraId="3B6B8BEB" w14:textId="5994DACB" w:rsidR="00AF6B06" w:rsidRPr="00F04B8D" w:rsidRDefault="008246E5" w:rsidP="00D44844">
      <w:pPr>
        <w:pStyle w:val="BodyText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noProof/>
          <w:lang w:val="sr-Latn-BA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09EED2" wp14:editId="5920C791">
                <wp:simplePos x="0" y="0"/>
                <wp:positionH relativeFrom="column">
                  <wp:posOffset>1900555</wp:posOffset>
                </wp:positionH>
                <wp:positionV relativeFrom="paragraph">
                  <wp:posOffset>154305</wp:posOffset>
                </wp:positionV>
                <wp:extent cx="569595" cy="0"/>
                <wp:effectExtent l="0" t="0" r="0" b="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39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149.65pt;margin-top:12.15pt;width:44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">
                <v:stroke startarrow="block" endarrow="block"/>
              </v:shape>
            </w:pict>
          </mc:Fallback>
        </mc:AlternateContent>
      </w:r>
      <w:r w:rsidRPr="00F04B8D">
        <w:rPr>
          <w:rFonts w:ascii="Arial" w:hAnsi="Arial"/>
          <w:b/>
          <w:noProof/>
          <w:lang w:val="sr-Latn-BA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71ABF" wp14:editId="756CDAB5">
                <wp:simplePos x="0" y="0"/>
                <wp:positionH relativeFrom="column">
                  <wp:posOffset>4118610</wp:posOffset>
                </wp:positionH>
                <wp:positionV relativeFrom="paragraph">
                  <wp:posOffset>154305</wp:posOffset>
                </wp:positionV>
                <wp:extent cx="850900" cy="0"/>
                <wp:effectExtent l="0" t="0" r="0" b="0"/>
                <wp:wrapNone/>
                <wp:docPr id="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21B7C" id="AutoShape 36" o:spid="_x0000_s1026" type="#_x0000_t32" style="position:absolute;margin-left:324.3pt;margin-top:12.15pt;width:6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">
                <v:stroke startarrow="block" endarrow="block"/>
              </v:shape>
            </w:pict>
          </mc:Fallback>
        </mc:AlternateContent>
      </w:r>
    </w:p>
    <w:p w14:paraId="27E38C64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5F8D9FE2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573B8CD9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22974251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1FD7DCF8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3744CAC5" w14:textId="6AA3588E" w:rsidR="00206E1F" w:rsidRPr="00F04B8D" w:rsidRDefault="00D44844" w:rsidP="001630D4">
      <w:pPr>
        <w:pStyle w:val="BodyText"/>
        <w:ind w:left="0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lang w:val="sr-Latn-BA"/>
        </w:rPr>
        <w:t>Slika</w:t>
      </w:r>
      <w:r w:rsidR="00206E1F" w:rsidRPr="00F04B8D">
        <w:rPr>
          <w:rFonts w:ascii="Arial" w:hAnsi="Arial"/>
          <w:b/>
          <w:lang w:val="sr-Latn-BA"/>
        </w:rPr>
        <w:t xml:space="preserve"> 6.1.1</w:t>
      </w:r>
      <w:r w:rsidRPr="00F04B8D">
        <w:rPr>
          <w:rFonts w:ascii="Arial" w:hAnsi="Arial"/>
          <w:b/>
          <w:lang w:val="sr-Latn-BA"/>
        </w:rPr>
        <w:t>.</w:t>
      </w:r>
      <w:r w:rsidR="00206E1F" w:rsidRPr="00F04B8D">
        <w:rPr>
          <w:rFonts w:ascii="Arial" w:hAnsi="Arial"/>
          <w:b/>
          <w:lang w:val="sr-Latn-BA"/>
        </w:rPr>
        <w:t xml:space="preserve"> </w:t>
      </w:r>
      <w:r w:rsidR="00872020" w:rsidRPr="00F04B8D">
        <w:rPr>
          <w:rFonts w:ascii="Arial" w:hAnsi="Arial"/>
          <w:b/>
          <w:lang w:val="sr-Latn-BA"/>
        </w:rPr>
        <w:t xml:space="preserve">Kontekst sistema </w:t>
      </w:r>
      <w:r w:rsidR="00177D24">
        <w:rPr>
          <w:rFonts w:ascii="Arial" w:hAnsi="Arial"/>
          <w:b/>
          <w:lang w:val="sr-Latn-BA"/>
        </w:rPr>
        <w:t>FURNTRADE</w:t>
      </w:r>
    </w:p>
    <w:p w14:paraId="6523B5A4" w14:textId="77777777" w:rsidR="00AF6B06" w:rsidRPr="00F04B8D" w:rsidRDefault="00AF6B06" w:rsidP="00AF6B06">
      <w:pPr>
        <w:pStyle w:val="BodyText"/>
        <w:rPr>
          <w:b/>
          <w:lang w:val="sr-Latn-BA"/>
        </w:rPr>
      </w:pPr>
    </w:p>
    <w:p w14:paraId="25FC38C2" w14:textId="6D99ED12" w:rsidR="00206E1F" w:rsidRPr="00F04B8D" w:rsidRDefault="008246E5" w:rsidP="00E5055D">
      <w:pPr>
        <w:pStyle w:val="BodyText"/>
        <w:ind w:left="2552"/>
        <w:rPr>
          <w:lang w:val="sr-Latn-BA"/>
        </w:rPr>
      </w:pPr>
      <w:r w:rsidRPr="00F04B8D">
        <w:rPr>
          <w:noProof/>
          <w:lang w:val="sr-Latn-BA"/>
        </w:rPr>
        <w:lastRenderedPageBreak/>
        <mc:AlternateContent>
          <mc:Choice Requires="wpg">
            <w:drawing>
              <wp:inline distT="0" distB="0" distL="0" distR="0" wp14:anchorId="1B1BDB89" wp14:editId="6CAE1649">
                <wp:extent cx="2971800" cy="1466215"/>
                <wp:effectExtent l="6350" t="12700" r="12700" b="6985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0EA7C8" w14:textId="77777777" w:rsidR="00177D24" w:rsidRDefault="005613E4" w:rsidP="00177D24">
                              <w:pPr>
                                <w:rPr>
                                  <w:b/>
                                  <w:lang w:val="sr-Latn-BA"/>
                                </w:rPr>
                              </w:pPr>
                              <w:r w:rsidRPr="00E05692">
                                <w:rPr>
                                  <w:b/>
                                  <w:lang w:val="sr-Latn-BA"/>
                                </w:rPr>
                                <w:t>PC</w:t>
                              </w:r>
                            </w:p>
                            <w:p w14:paraId="4249EFED" w14:textId="77777777" w:rsidR="00177D24" w:rsidRDefault="00177D24" w:rsidP="00177D24">
                              <w:pPr>
                                <w:rPr>
                                  <w:b/>
                                  <w:lang w:val="sr-Latn-BA"/>
                                </w:rPr>
                              </w:pPr>
                            </w:p>
                            <w:p w14:paraId="2B7D9659" w14:textId="3B47886F" w:rsidR="00177D24" w:rsidRPr="00E5055D" w:rsidRDefault="00177D24" w:rsidP="00177D24">
                              <w:pPr>
                                <w:rPr>
                                  <w:lang w:val="sr-Latn-CS"/>
                                </w:rPr>
                              </w:pPr>
                              <w:r w:rsidRPr="00177D2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  <w:p w14:paraId="14147669" w14:textId="0BFD8E1B" w:rsidR="005613E4" w:rsidRPr="00E05692" w:rsidRDefault="005613E4" w:rsidP="00FF4805">
                              <w:pPr>
                                <w:jc w:val="center"/>
                                <w:rPr>
                                  <w:b/>
                                  <w:lang w:val="sr-Latn-BA"/>
                                </w:rPr>
                              </w:pPr>
                            </w:p>
                            <w:p w14:paraId="700F64B2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996F69B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35407" w14:textId="77777777" w:rsidR="00177D24" w:rsidRPr="00E5055D" w:rsidRDefault="00177D24" w:rsidP="00177D2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46EB6A3B" w14:textId="77777777" w:rsidR="00177D24" w:rsidRPr="00E5055D" w:rsidRDefault="00177D24" w:rsidP="00177D2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0574388" w14:textId="77777777" w:rsidR="00177D24" w:rsidRPr="00E5055D" w:rsidRDefault="00177D24" w:rsidP="00177D2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EC69A0A" w14:textId="7F978189" w:rsidR="00177D24" w:rsidRPr="00823401" w:rsidRDefault="00177D24" w:rsidP="00177D24">
                              <w:pPr>
                                <w:rPr>
                                  <w:lang w:val="sr-Latn-CS"/>
                                </w:rPr>
                              </w:pPr>
                              <w:bookmarkStart w:id="15" w:name="_Hlk85585308"/>
                              <w:r>
                                <w:rPr>
                                  <w:lang w:val="sr-Latn-CS"/>
                                </w:rPr>
                                <w:t>FURNTRADE</w:t>
                              </w:r>
                            </w:p>
                            <w:bookmarkEnd w:id="15"/>
                            <w:p w14:paraId="64103F1B" w14:textId="01837356" w:rsidR="00177D24" w:rsidRPr="00E5055D" w:rsidRDefault="00EA1BEE" w:rsidP="00177D2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</w:t>
                              </w:r>
                              <w:r w:rsidR="00177D24" w:rsidRPr="00E5055D">
                                <w:rPr>
                                  <w:lang w:val="sr-Latn-CS"/>
                                </w:rPr>
                                <w:t>eb aplikacija</w:t>
                              </w:r>
                            </w:p>
                            <w:p w14:paraId="5E51E7F7" w14:textId="77777777" w:rsidR="00177D24" w:rsidRPr="00E5055D" w:rsidRDefault="00177D24" w:rsidP="00177D2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687829F" w14:textId="77777777" w:rsidR="00177D24" w:rsidRPr="00823401" w:rsidRDefault="00177D24" w:rsidP="00177D2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FURNTRADE</w:t>
                              </w:r>
                            </w:p>
                            <w:p w14:paraId="46008B82" w14:textId="77777777" w:rsidR="00177D24" w:rsidRPr="00E5055D" w:rsidRDefault="00177D24" w:rsidP="00177D2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  <w:p w14:paraId="6A4E2E93" w14:textId="30C613D3" w:rsidR="00FF4805" w:rsidRPr="00E05692" w:rsidRDefault="00FF4805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3FF96" w14:textId="77777777" w:rsidR="005613E4" w:rsidRPr="00872020" w:rsidRDefault="00FF4805" w:rsidP="00AF6B06">
                              <w:pPr>
                                <w:jc w:val="center"/>
                                <w:rPr>
                                  <w:b/>
                                  <w:lang w:val="sr-Latn-BA"/>
                                </w:rPr>
                              </w:pPr>
                              <w:r w:rsidRPr="00872020">
                                <w:rPr>
                                  <w:b/>
                                  <w:lang w:val="sr-Latn-BA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BDB89" id="Group 27" o:spid="_x0000_s1029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460EA7C8" w14:textId="77777777" w:rsidR="00177D24" w:rsidRDefault="005613E4" w:rsidP="00177D24">
                        <w:pPr>
                          <w:rPr>
                            <w:b/>
                            <w:lang w:val="sr-Latn-BA"/>
                          </w:rPr>
                        </w:pPr>
                        <w:r w:rsidRPr="00E05692">
                          <w:rPr>
                            <w:b/>
                            <w:lang w:val="sr-Latn-BA"/>
                          </w:rPr>
                          <w:t>PC</w:t>
                        </w:r>
                      </w:p>
                      <w:p w14:paraId="4249EFED" w14:textId="77777777" w:rsidR="00177D24" w:rsidRDefault="00177D24" w:rsidP="00177D24">
                        <w:pPr>
                          <w:rPr>
                            <w:b/>
                            <w:lang w:val="sr-Latn-BA"/>
                          </w:rPr>
                        </w:pPr>
                      </w:p>
                      <w:p w14:paraId="2B7D9659" w14:textId="3B47886F" w:rsidR="00177D24" w:rsidRPr="00E5055D" w:rsidRDefault="00177D24" w:rsidP="00177D24">
                        <w:pPr>
                          <w:rPr>
                            <w:lang w:val="sr-Latn-CS"/>
                          </w:rPr>
                        </w:pPr>
                        <w:r w:rsidRPr="00177D24">
                          <w:rPr>
                            <w:lang w:val="sr-Latn-CS"/>
                          </w:rPr>
                          <w:t xml:space="preserve"> </w:t>
                        </w: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  <w:p w14:paraId="14147669" w14:textId="0BFD8E1B" w:rsidR="005613E4" w:rsidRPr="00E05692" w:rsidRDefault="005613E4" w:rsidP="00FF4805">
                        <w:pPr>
                          <w:jc w:val="center"/>
                          <w:rPr>
                            <w:b/>
                            <w:lang w:val="sr-Latn-BA"/>
                          </w:rPr>
                        </w:pPr>
                      </w:p>
                      <w:p w14:paraId="700F64B2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1996F69B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</w:p>
                    </w:txbxContent>
                  </v:textbox>
                </v:shape>
                <v:shape id="Text Box 17" o:spid="_x0000_s1031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9F35407" w14:textId="77777777" w:rsidR="00177D24" w:rsidRPr="00E5055D" w:rsidRDefault="00177D24" w:rsidP="00177D2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 xml:space="preserve">Web </w:t>
                        </w:r>
                        <w:r w:rsidRPr="00E5055D">
                          <w:rPr>
                            <w:lang w:val="sr-Latn-CS"/>
                          </w:rPr>
                          <w:t>server</w:t>
                        </w:r>
                      </w:p>
                      <w:p w14:paraId="46EB6A3B" w14:textId="77777777" w:rsidR="00177D24" w:rsidRPr="00E5055D" w:rsidRDefault="00177D24" w:rsidP="00177D24">
                        <w:pPr>
                          <w:rPr>
                            <w:lang w:val="sr-Latn-CS"/>
                          </w:rPr>
                        </w:pPr>
                      </w:p>
                      <w:p w14:paraId="50574388" w14:textId="77777777" w:rsidR="00177D24" w:rsidRPr="00E5055D" w:rsidRDefault="00177D24" w:rsidP="00177D24">
                        <w:pPr>
                          <w:rPr>
                            <w:lang w:val="sr-Latn-CS"/>
                          </w:rPr>
                        </w:pPr>
                      </w:p>
                      <w:p w14:paraId="3EC69A0A" w14:textId="7F978189" w:rsidR="00177D24" w:rsidRPr="00823401" w:rsidRDefault="00177D24" w:rsidP="00177D24">
                        <w:pPr>
                          <w:rPr>
                            <w:lang w:val="sr-Latn-CS"/>
                          </w:rPr>
                        </w:pPr>
                        <w:bookmarkStart w:id="16" w:name="_Hlk85585308"/>
                        <w:r>
                          <w:rPr>
                            <w:lang w:val="sr-Latn-CS"/>
                          </w:rPr>
                          <w:t>FURNTRADE</w:t>
                        </w:r>
                      </w:p>
                      <w:bookmarkEnd w:id="16"/>
                      <w:p w14:paraId="64103F1B" w14:textId="01837356" w:rsidR="00177D24" w:rsidRPr="00E5055D" w:rsidRDefault="00EA1BEE" w:rsidP="00177D2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</w:t>
                        </w:r>
                        <w:r w:rsidR="00177D24" w:rsidRPr="00E5055D">
                          <w:rPr>
                            <w:lang w:val="sr-Latn-CS"/>
                          </w:rPr>
                          <w:t>eb aplikacija</w:t>
                        </w:r>
                      </w:p>
                      <w:p w14:paraId="5E51E7F7" w14:textId="77777777" w:rsidR="00177D24" w:rsidRPr="00E5055D" w:rsidRDefault="00177D24" w:rsidP="00177D24">
                        <w:pPr>
                          <w:rPr>
                            <w:lang w:val="sr-Latn-CS"/>
                          </w:rPr>
                        </w:pPr>
                      </w:p>
                      <w:p w14:paraId="3687829F" w14:textId="77777777" w:rsidR="00177D24" w:rsidRPr="00823401" w:rsidRDefault="00177D24" w:rsidP="00177D2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FURNTRADE</w:t>
                        </w:r>
                      </w:p>
                      <w:p w14:paraId="46008B82" w14:textId="77777777" w:rsidR="00177D24" w:rsidRPr="00E5055D" w:rsidRDefault="00177D24" w:rsidP="00177D2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  <w:p w14:paraId="6A4E2E93" w14:textId="30C613D3" w:rsidR="00FF4805" w:rsidRPr="00E05692" w:rsidRDefault="00FF4805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</w:p>
                    </w:txbxContent>
                  </v:textbox>
                </v:shape>
                <v:line id="Line 20" o:spid="_x0000_s1032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3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2A53FF96" w14:textId="77777777" w:rsidR="005613E4" w:rsidRPr="00872020" w:rsidRDefault="00FF4805" w:rsidP="00AF6B06">
                        <w:pPr>
                          <w:jc w:val="center"/>
                          <w:rPr>
                            <w:b/>
                            <w:lang w:val="sr-Latn-BA"/>
                          </w:rPr>
                        </w:pPr>
                        <w:r w:rsidRPr="00872020">
                          <w:rPr>
                            <w:b/>
                            <w:lang w:val="sr-Latn-BA"/>
                          </w:rPr>
                          <w:t>DBMS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1A3EB2" w14:textId="77777777" w:rsidR="00AF6B06" w:rsidRPr="00F04B8D" w:rsidRDefault="00AF6B06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01E412CD" w14:textId="7609BBC5" w:rsidR="00206E1F" w:rsidRPr="00F04B8D" w:rsidRDefault="00D44844" w:rsidP="00D44844">
      <w:pPr>
        <w:pStyle w:val="BodyText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lang w:val="sr-Latn-BA"/>
        </w:rPr>
        <w:t>Slika</w:t>
      </w:r>
      <w:r w:rsidR="00206E1F" w:rsidRPr="00F04B8D">
        <w:rPr>
          <w:rFonts w:ascii="Arial" w:hAnsi="Arial"/>
          <w:b/>
          <w:lang w:val="sr-Latn-BA"/>
        </w:rPr>
        <w:t xml:space="preserve"> 6.1.2</w:t>
      </w:r>
      <w:r w:rsidRPr="00F04B8D">
        <w:rPr>
          <w:rFonts w:ascii="Arial" w:hAnsi="Arial"/>
          <w:b/>
          <w:lang w:val="sr-Latn-BA"/>
        </w:rPr>
        <w:t>.</w:t>
      </w:r>
      <w:r w:rsidR="00206E1F" w:rsidRPr="00F04B8D">
        <w:rPr>
          <w:rFonts w:ascii="Arial" w:hAnsi="Arial"/>
          <w:b/>
          <w:lang w:val="sr-Latn-BA"/>
        </w:rPr>
        <w:t xml:space="preserve"> </w:t>
      </w:r>
      <w:r w:rsidR="00FF4805" w:rsidRPr="00F04B8D">
        <w:rPr>
          <w:rFonts w:ascii="Arial" w:hAnsi="Arial"/>
          <w:b/>
          <w:lang w:val="sr-Latn-BA"/>
        </w:rPr>
        <w:t xml:space="preserve">Pregled sistema </w:t>
      </w:r>
      <w:r w:rsidR="00177D24">
        <w:rPr>
          <w:rFonts w:ascii="Arial" w:hAnsi="Arial"/>
          <w:b/>
          <w:lang w:val="sr-Latn-BA"/>
        </w:rPr>
        <w:t>FURNTRADE</w:t>
      </w:r>
    </w:p>
    <w:p w14:paraId="25B1F7AC" w14:textId="77777777" w:rsidR="00AF6B06" w:rsidRPr="00F04B8D" w:rsidRDefault="00AF6B06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377759FA" w14:textId="77777777" w:rsidR="00206E1F" w:rsidRPr="00F04B8D" w:rsidRDefault="00D44844" w:rsidP="00B849B5">
      <w:pPr>
        <w:pStyle w:val="Heading2"/>
        <w:rPr>
          <w:lang w:val="sr-Latn-BA"/>
        </w:rPr>
      </w:pPr>
      <w:bookmarkStart w:id="16" w:name="_Toc85838831"/>
      <w:r w:rsidRPr="00F04B8D">
        <w:rPr>
          <w:lang w:val="sr-Latn-BA"/>
        </w:rPr>
        <w:t xml:space="preserve">Pregled </w:t>
      </w:r>
      <w:r w:rsidR="00B849B5" w:rsidRPr="00F04B8D">
        <w:rPr>
          <w:lang w:val="sr-Latn-BA"/>
        </w:rPr>
        <w:t>mogućnosti</w:t>
      </w:r>
      <w:bookmarkEnd w:id="16"/>
    </w:p>
    <w:p w14:paraId="78C3AA27" w14:textId="0690FFC1" w:rsidR="00206E1F" w:rsidRPr="00F04B8D" w:rsidRDefault="0074590A" w:rsidP="0074590A">
      <w:pPr>
        <w:pStyle w:val="BodyText"/>
        <w:rPr>
          <w:lang w:val="sr-Latn-BA"/>
        </w:rPr>
      </w:pPr>
      <w:r w:rsidRPr="00F04B8D">
        <w:rPr>
          <w:lang w:val="sr-Latn-BA"/>
        </w:rPr>
        <w:t>Tabela prikazana u ovom odeljku identi</w:t>
      </w:r>
      <w:r w:rsidR="00872020" w:rsidRPr="00F04B8D">
        <w:rPr>
          <w:lang w:val="sr-Latn-BA"/>
        </w:rPr>
        <w:t xml:space="preserve">fikuje osnovne mogućnosti </w:t>
      </w:r>
      <w:r w:rsidR="00F3212C">
        <w:rPr>
          <w:lang w:val="sr-Latn-BA"/>
        </w:rPr>
        <w:t>FURNTRADE</w:t>
      </w:r>
      <w:r w:rsidR="00F3212C" w:rsidRPr="002F2826">
        <w:rPr>
          <w:lang w:val="sr-Latn-BA"/>
        </w:rPr>
        <w:t xml:space="preserve"> </w:t>
      </w:r>
      <w:r w:rsidR="00872020" w:rsidRPr="00F04B8D">
        <w:rPr>
          <w:lang w:val="sr-Latn-BA"/>
        </w:rPr>
        <w:t xml:space="preserve">aplikacije u pogledu </w:t>
      </w:r>
      <w:r w:rsidRPr="00F04B8D">
        <w:rPr>
          <w:lang w:val="sr-Latn-BA"/>
        </w:rPr>
        <w:t>prednosti koje nudi i funkcionalnosti koje te prednosti ostvaruju</w:t>
      </w:r>
      <w:r w:rsidR="00206E1F" w:rsidRPr="00F04B8D">
        <w:rPr>
          <w:lang w:val="sr-Latn-BA"/>
        </w:rPr>
        <w:t xml:space="preserve">. </w:t>
      </w:r>
      <w:r w:rsidRPr="00F04B8D">
        <w:rPr>
          <w:lang w:val="sr-Latn-BA"/>
        </w:rPr>
        <w:t>Dodatni opis funkcionalnih zahteva je dat u odeljku 7 ovog dokumenta.</w:t>
      </w:r>
    </w:p>
    <w:p w14:paraId="05638E50" w14:textId="77777777" w:rsidR="00206E1F" w:rsidRPr="00F04B8D" w:rsidRDefault="00206E1F">
      <w:pPr>
        <w:pStyle w:val="BodyText"/>
        <w:rPr>
          <w:lang w:val="sr-Latn-BA"/>
        </w:rPr>
      </w:pPr>
    </w:p>
    <w:tbl>
      <w:tblPr>
        <w:tblW w:w="874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F04B8D" w14:paraId="3B94DA98" w14:textId="77777777" w:rsidTr="00E47610">
        <w:tc>
          <w:tcPr>
            <w:tcW w:w="4230" w:type="dxa"/>
          </w:tcPr>
          <w:p w14:paraId="57573527" w14:textId="77777777" w:rsidR="00206E1F" w:rsidRPr="00F04B8D" w:rsidRDefault="0074590A">
            <w:pPr>
              <w:pStyle w:val="BodyText"/>
              <w:spacing w:after="0"/>
              <w:ind w:left="0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Prednosti</w:t>
            </w:r>
          </w:p>
        </w:tc>
        <w:tc>
          <w:tcPr>
            <w:tcW w:w="4518" w:type="dxa"/>
          </w:tcPr>
          <w:p w14:paraId="479F0BCF" w14:textId="77777777" w:rsidR="00206E1F" w:rsidRPr="00F04B8D" w:rsidRDefault="0074590A">
            <w:pPr>
              <w:pStyle w:val="BodyText"/>
              <w:spacing w:after="0"/>
              <w:ind w:left="0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Funkcionalnosti</w:t>
            </w:r>
          </w:p>
        </w:tc>
      </w:tr>
      <w:tr w:rsidR="00206E1F" w:rsidRPr="00F04B8D" w14:paraId="4BA8D691" w14:textId="77777777" w:rsidTr="00E47610">
        <w:tc>
          <w:tcPr>
            <w:tcW w:w="4230" w:type="dxa"/>
          </w:tcPr>
          <w:p w14:paraId="5892BD41" w14:textId="79DDAC2A" w:rsidR="00206E1F" w:rsidRPr="00A42105" w:rsidRDefault="002922C4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A42105">
              <w:rPr>
                <w:lang w:val="sr-Latn-BA"/>
              </w:rPr>
              <w:t>Centralizovana evidencija podataka o</w:t>
            </w:r>
            <w:r w:rsidR="00FF4805" w:rsidRPr="00A42105">
              <w:rPr>
                <w:lang w:val="sr-Latn-BA"/>
              </w:rPr>
              <w:t xml:space="preserve"> </w:t>
            </w:r>
            <w:r w:rsidR="00A42105">
              <w:rPr>
                <w:lang w:val="sr-Latn-BA"/>
              </w:rPr>
              <w:t>proizvodima.</w:t>
            </w:r>
          </w:p>
        </w:tc>
        <w:tc>
          <w:tcPr>
            <w:tcW w:w="4518" w:type="dxa"/>
          </w:tcPr>
          <w:p w14:paraId="2F8CE7E4" w14:textId="782F17C5" w:rsidR="00A12200" w:rsidRPr="00A42105" w:rsidRDefault="00A42105" w:rsidP="00A42105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Svi radnici će imati pristup proizvodima, gde </w:t>
            </w:r>
            <w:r w:rsidR="00EA1BEE">
              <w:rPr>
                <w:lang w:val="sr-Latn-BA"/>
              </w:rPr>
              <w:t>ć</w:t>
            </w:r>
            <w:r>
              <w:rPr>
                <w:lang w:val="sr-Latn-BA"/>
              </w:rPr>
              <w:t>e moći modifikuju proizvode ili dodaju nove</w:t>
            </w:r>
          </w:p>
        </w:tc>
      </w:tr>
      <w:tr w:rsidR="006C1F31" w:rsidRPr="00F04B8D" w14:paraId="08CB8E04" w14:textId="77777777" w:rsidTr="00E47610">
        <w:tc>
          <w:tcPr>
            <w:tcW w:w="4230" w:type="dxa"/>
          </w:tcPr>
          <w:p w14:paraId="273C501E" w14:textId="31D4AD76" w:rsidR="006C1F31" w:rsidRPr="00A42105" w:rsidRDefault="00A42105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A42105">
              <w:rPr>
                <w:lang w:val="sr-Latn-BA"/>
              </w:rPr>
              <w:t xml:space="preserve">Centralizovana evidencija podataka o </w:t>
            </w:r>
            <w:r>
              <w:rPr>
                <w:lang w:val="sr-Latn-BA"/>
              </w:rPr>
              <w:t xml:space="preserve"> </w:t>
            </w:r>
            <w:r w:rsidR="00BB3F66">
              <w:rPr>
                <w:lang w:val="sr-Latn-BA"/>
              </w:rPr>
              <w:t>porudžbinama</w:t>
            </w:r>
            <w:r>
              <w:rPr>
                <w:lang w:val="sr-Latn-BA"/>
              </w:rPr>
              <w:t>.</w:t>
            </w:r>
          </w:p>
        </w:tc>
        <w:tc>
          <w:tcPr>
            <w:tcW w:w="4518" w:type="dxa"/>
          </w:tcPr>
          <w:p w14:paraId="4FDA67C3" w14:textId="58187B61" w:rsidR="006C1F31" w:rsidRPr="00A42105" w:rsidRDefault="00A42105" w:rsidP="00A12200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Kada se dodaju nove </w:t>
            </w:r>
            <w:r w:rsidR="00BB3F66">
              <w:rPr>
                <w:lang w:val="sr-Latn-BA"/>
              </w:rPr>
              <w:t>porudžbine</w:t>
            </w:r>
            <w:r>
              <w:rPr>
                <w:lang w:val="sr-Latn-BA"/>
              </w:rPr>
              <w:t xml:space="preserve"> novi podaci će biti vidljivi svim radnicima, ukoliko se napravi greška lako može biti uočena od drugog korisnika</w:t>
            </w:r>
            <w:r w:rsidR="00497949" w:rsidRPr="00A42105">
              <w:rPr>
                <w:lang w:val="sr-Latn-BA"/>
              </w:rPr>
              <w:t xml:space="preserve"> </w:t>
            </w:r>
          </w:p>
        </w:tc>
      </w:tr>
      <w:tr w:rsidR="00206E1F" w:rsidRPr="00F04B8D" w14:paraId="2FBE5232" w14:textId="77777777" w:rsidTr="00E47610">
        <w:tc>
          <w:tcPr>
            <w:tcW w:w="4230" w:type="dxa"/>
          </w:tcPr>
          <w:p w14:paraId="0413F1B2" w14:textId="60D9B71A" w:rsidR="00206E1F" w:rsidRPr="00A42105" w:rsidRDefault="00A42105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Brzo i lako filtriranje podataka</w:t>
            </w:r>
          </w:p>
        </w:tc>
        <w:tc>
          <w:tcPr>
            <w:tcW w:w="4518" w:type="dxa"/>
          </w:tcPr>
          <w:p w14:paraId="0C2BDCA9" w14:textId="43E3AC66" w:rsidR="00206E1F" w:rsidRPr="00A42105" w:rsidRDefault="00EA1BEE" w:rsidP="00A12200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O</w:t>
            </w:r>
            <w:r w:rsidR="00BB3F66">
              <w:rPr>
                <w:lang w:val="sr-Latn-BA"/>
              </w:rPr>
              <w:t>mogućava korisniku da brzo dođe do potrebnih informacija o porudžbini</w:t>
            </w:r>
            <w:r w:rsidR="001955EB" w:rsidRPr="00A42105">
              <w:rPr>
                <w:lang w:val="sr-Latn-BA"/>
              </w:rPr>
              <w:t xml:space="preserve">. </w:t>
            </w:r>
          </w:p>
          <w:p w14:paraId="09BCEC35" w14:textId="77777777" w:rsidR="00206E1F" w:rsidRPr="00A42105" w:rsidRDefault="00206E1F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</w:tr>
    </w:tbl>
    <w:p w14:paraId="3C40225A" w14:textId="77777777" w:rsidR="00206E1F" w:rsidRPr="00F04B8D" w:rsidRDefault="00206E1F">
      <w:pPr>
        <w:pStyle w:val="BodyText"/>
        <w:rPr>
          <w:lang w:val="sr-Latn-BA"/>
        </w:rPr>
      </w:pPr>
    </w:p>
    <w:p w14:paraId="0372AC6B" w14:textId="77777777" w:rsidR="00206E1F" w:rsidRPr="00F04B8D" w:rsidRDefault="00D44844" w:rsidP="00D44844">
      <w:pPr>
        <w:pStyle w:val="Heading2"/>
        <w:rPr>
          <w:color w:val="000000"/>
          <w:lang w:val="sr-Latn-BA"/>
        </w:rPr>
      </w:pPr>
      <w:bookmarkStart w:id="17" w:name="_Toc85838832"/>
      <w:r w:rsidRPr="00F04B8D">
        <w:rPr>
          <w:color w:val="000000"/>
          <w:lang w:val="sr-Latn-BA"/>
        </w:rPr>
        <w:t>Pretpostavke i zavisnosti</w:t>
      </w:r>
      <w:bookmarkEnd w:id="17"/>
    </w:p>
    <w:p w14:paraId="614D308D" w14:textId="15C598D9" w:rsidR="00FF4805" w:rsidRPr="00F04B8D" w:rsidRDefault="00F3212C" w:rsidP="00FF4805">
      <w:pPr>
        <w:pStyle w:val="BodyText"/>
        <w:rPr>
          <w:lang w:val="sr-Latn-BA"/>
        </w:rPr>
      </w:pPr>
      <w:r>
        <w:rPr>
          <w:lang w:val="sr-Latn-BA"/>
        </w:rPr>
        <w:t>FURNTRADE</w:t>
      </w:r>
      <w:r w:rsidRPr="002F2826">
        <w:rPr>
          <w:lang w:val="sr-Latn-BA"/>
        </w:rPr>
        <w:t xml:space="preserve"> </w:t>
      </w:r>
      <w:r w:rsidR="00FF4805" w:rsidRPr="00F04B8D">
        <w:rPr>
          <w:lang w:val="sr-Latn-BA"/>
        </w:rPr>
        <w:t>sistem, kao desktop aplikacija je zavistan od:</w:t>
      </w:r>
    </w:p>
    <w:p w14:paraId="2C0B801B" w14:textId="467D0ECF" w:rsidR="0035340D" w:rsidRDefault="0035340D" w:rsidP="0035340D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Podrška </w:t>
      </w:r>
      <w:r w:rsidR="00BB3F66">
        <w:rPr>
          <w:lang w:val="sr-Latn-CS"/>
        </w:rPr>
        <w:t>W</w:t>
      </w:r>
      <w:r>
        <w:rPr>
          <w:lang w:val="sr-Latn-CS"/>
        </w:rPr>
        <w:t>eb servera za izabrani skripting jezik.</w:t>
      </w:r>
    </w:p>
    <w:p w14:paraId="503E6665" w14:textId="77777777" w:rsidR="0035340D" w:rsidRDefault="0035340D" w:rsidP="0035340D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skripting jezika za Linux i Windows platformu.</w:t>
      </w:r>
      <w:r w:rsidRPr="003372D3">
        <w:rPr>
          <w:lang w:val="sr-Latn-CS"/>
        </w:rPr>
        <w:t xml:space="preserve"> </w:t>
      </w:r>
    </w:p>
    <w:p w14:paraId="04EB21B0" w14:textId="77777777" w:rsidR="0035340D" w:rsidRDefault="0035340D" w:rsidP="0035340D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4B780D1E" w14:textId="77777777" w:rsidR="0035340D" w:rsidRDefault="0035340D" w:rsidP="0035340D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DBMS-a za Linux i Windows platformu.</w:t>
      </w:r>
    </w:p>
    <w:p w14:paraId="579C09DE" w14:textId="1AACB1A9" w:rsidR="0035340D" w:rsidRDefault="0035340D" w:rsidP="0035340D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</w:t>
      </w:r>
      <w:r w:rsidR="00BB3F66">
        <w:rPr>
          <w:lang w:val="sr-Latn-CS"/>
        </w:rPr>
        <w:t>W</w:t>
      </w:r>
      <w:r>
        <w:rPr>
          <w:lang w:val="sr-Latn-CS"/>
        </w:rPr>
        <w:t>eb čitača koje korisnici upotrebljavaju za pristupanje portalu.</w:t>
      </w:r>
    </w:p>
    <w:p w14:paraId="38DB7B20" w14:textId="77777777" w:rsidR="00206E1F" w:rsidRPr="00F04B8D" w:rsidRDefault="00D44844" w:rsidP="00B849B5">
      <w:pPr>
        <w:pStyle w:val="Heading2"/>
        <w:rPr>
          <w:lang w:val="sr-Latn-BA"/>
        </w:rPr>
      </w:pPr>
      <w:bookmarkStart w:id="18" w:name="_Toc85838833"/>
      <w:r w:rsidRPr="00F04B8D">
        <w:rPr>
          <w:lang w:val="sr-Latn-BA"/>
        </w:rPr>
        <w:t>Cena</w:t>
      </w:r>
      <w:bookmarkEnd w:id="18"/>
    </w:p>
    <w:p w14:paraId="570F4840" w14:textId="77777777" w:rsidR="00206E1F" w:rsidRPr="00F04B8D" w:rsidRDefault="00D62AEA" w:rsidP="00D62AEA">
      <w:pPr>
        <w:pStyle w:val="BodyText"/>
        <w:rPr>
          <w:lang w:val="sr-Latn-BA"/>
        </w:rPr>
      </w:pPr>
      <w:r w:rsidRPr="00F04B8D">
        <w:rPr>
          <w:lang w:val="sr-Latn-BA"/>
        </w:rPr>
        <w:t>Zbog ograničenja u pogledu budžeta, cena razvoja sistema ne sme da premaši sumu od 250.000 dinara.</w:t>
      </w:r>
    </w:p>
    <w:p w14:paraId="00539FFD" w14:textId="1EBE65D0" w:rsidR="00206E1F" w:rsidRPr="0035340D" w:rsidRDefault="00D62AEA" w:rsidP="0035340D">
      <w:pPr>
        <w:pStyle w:val="BodyText"/>
        <w:rPr>
          <w:lang w:val="sr-Latn-CS"/>
        </w:rPr>
      </w:pPr>
      <w:r w:rsidRPr="00F04B8D">
        <w:rPr>
          <w:lang w:val="sr-Latn-BA"/>
        </w:rPr>
        <w:t>Za instalaciju siste</w:t>
      </w:r>
      <w:r w:rsidR="00445A8C" w:rsidRPr="00F04B8D">
        <w:rPr>
          <w:lang w:val="sr-Latn-BA"/>
        </w:rPr>
        <w:t>ma će biti</w:t>
      </w:r>
      <w:r w:rsidR="0035340D">
        <w:rPr>
          <w:lang w:val="sr-Latn-BA"/>
        </w:rPr>
        <w:t xml:space="preserve"> iskorišćena </w:t>
      </w:r>
      <w:r w:rsidR="00BB3F66">
        <w:rPr>
          <w:lang w:val="sr-Latn-BA"/>
        </w:rPr>
        <w:t>W</w:t>
      </w:r>
      <w:r w:rsidR="0035340D">
        <w:rPr>
          <w:lang w:val="sr-Latn-BA"/>
        </w:rPr>
        <w:t xml:space="preserve">eb server mašina </w:t>
      </w:r>
      <w:r w:rsidR="0035340D">
        <w:rPr>
          <w:lang w:val="sr-Latn-CS"/>
        </w:rPr>
        <w:t>tako da nije potrebno odvajati poseban budžet za kupovinu hardvera</w:t>
      </w:r>
      <w:r w:rsidR="00F60C82" w:rsidRPr="00F04B8D">
        <w:rPr>
          <w:lang w:val="sr-Latn-BA"/>
        </w:rPr>
        <w:t>.</w:t>
      </w:r>
    </w:p>
    <w:p w14:paraId="232D4D22" w14:textId="77777777" w:rsidR="00206E1F" w:rsidRPr="00F04B8D" w:rsidRDefault="00D44844" w:rsidP="00D44844">
      <w:pPr>
        <w:pStyle w:val="Heading2"/>
        <w:rPr>
          <w:lang w:val="sr-Latn-BA"/>
        </w:rPr>
      </w:pPr>
      <w:bookmarkStart w:id="19" w:name="_Toc85838834"/>
      <w:r w:rsidRPr="00F04B8D">
        <w:rPr>
          <w:lang w:val="sr-Latn-BA"/>
        </w:rPr>
        <w:t>Licenciranje i instalacija</w:t>
      </w:r>
      <w:bookmarkEnd w:id="19"/>
    </w:p>
    <w:p w14:paraId="707D1BA6" w14:textId="77777777" w:rsidR="0035340D" w:rsidRPr="003372D3" w:rsidRDefault="0035340D" w:rsidP="0035340D">
      <w:pPr>
        <w:pStyle w:val="BodyText"/>
        <w:rPr>
          <w:lang w:val="sr-Latn-CS"/>
        </w:rPr>
      </w:pPr>
      <w:r>
        <w:rPr>
          <w:lang w:val="sr-Latn-CS"/>
        </w:rPr>
        <w:t>Ne postoje posebni zahtevi u pogledu licenciranja</w:t>
      </w:r>
      <w:r w:rsidRPr="003372D3">
        <w:rPr>
          <w:lang w:val="sr-Latn-CS"/>
        </w:rPr>
        <w:t>.</w:t>
      </w:r>
    </w:p>
    <w:p w14:paraId="18CB1218" w14:textId="621E91B6" w:rsidR="003E6219" w:rsidRPr="00F04B8D" w:rsidRDefault="00A4009F" w:rsidP="00C54480">
      <w:pPr>
        <w:pStyle w:val="BodyText"/>
        <w:rPr>
          <w:lang w:val="sr-Latn-BA"/>
        </w:rPr>
      </w:pPr>
      <w:r w:rsidRPr="00F04B8D">
        <w:rPr>
          <w:lang w:val="sr-Latn-BA"/>
        </w:rPr>
        <w:lastRenderedPageBreak/>
        <w:t xml:space="preserve">Kako </w:t>
      </w:r>
      <w:r w:rsidR="00F3212C">
        <w:rPr>
          <w:lang w:val="sr-Latn-BA"/>
        </w:rPr>
        <w:t>FURNTRADE</w:t>
      </w:r>
      <w:r w:rsidR="00F3212C" w:rsidRPr="002F2826">
        <w:rPr>
          <w:lang w:val="sr-Latn-BA"/>
        </w:rPr>
        <w:t xml:space="preserve"> </w:t>
      </w:r>
      <w:r w:rsidRPr="00F04B8D">
        <w:rPr>
          <w:lang w:val="sr-Latn-BA"/>
        </w:rPr>
        <w:t xml:space="preserve">aplikacija </w:t>
      </w:r>
      <w:r w:rsidR="00A82910" w:rsidRPr="00F04B8D">
        <w:rPr>
          <w:lang w:val="sr-Latn-BA"/>
        </w:rPr>
        <w:t xml:space="preserve"> nije proizvod namenjen za šire tržište neće biti pravljen poseban instalacioni program. Ipak, potrebno je obezbediti automatizaciju </w:t>
      </w:r>
      <w:r w:rsidR="00F60C82" w:rsidRPr="00F04B8D">
        <w:rPr>
          <w:lang w:val="sr-Latn-BA"/>
        </w:rPr>
        <w:t xml:space="preserve">procesa kreiranja baze </w:t>
      </w:r>
      <w:r w:rsidR="00783B65" w:rsidRPr="00F04B8D">
        <w:rPr>
          <w:lang w:val="sr-Latn-BA"/>
        </w:rPr>
        <w:t xml:space="preserve">podataka kao i licencu za rad u Java </w:t>
      </w:r>
      <w:r w:rsidR="00F60C82" w:rsidRPr="00F04B8D">
        <w:rPr>
          <w:lang w:val="sr-Latn-BA"/>
        </w:rPr>
        <w:t>okruženju.</w:t>
      </w:r>
    </w:p>
    <w:p w14:paraId="4181D898" w14:textId="77777777" w:rsidR="00206E1F" w:rsidRPr="00F04B8D" w:rsidRDefault="00B849B5" w:rsidP="00B849B5">
      <w:pPr>
        <w:pStyle w:val="Heading1"/>
        <w:rPr>
          <w:lang w:val="sr-Latn-BA"/>
        </w:rPr>
      </w:pPr>
      <w:bookmarkStart w:id="20" w:name="_Toc85838835"/>
      <w:r w:rsidRPr="00F04B8D">
        <w:rPr>
          <w:lang w:val="sr-Latn-BA"/>
        </w:rPr>
        <w:t>Funkcionalni zahtevi</w:t>
      </w:r>
      <w:bookmarkEnd w:id="20"/>
    </w:p>
    <w:p w14:paraId="2D5F09B3" w14:textId="54CCF887" w:rsidR="00206E1F" w:rsidRPr="00F04B8D" w:rsidRDefault="00F6773B" w:rsidP="00F6773B">
      <w:pPr>
        <w:pStyle w:val="BodyText"/>
        <w:rPr>
          <w:lang w:val="sr-Latn-BA"/>
        </w:rPr>
      </w:pPr>
      <w:r w:rsidRPr="00F04B8D">
        <w:rPr>
          <w:lang w:val="sr-Latn-BA"/>
        </w:rPr>
        <w:t>U ovom odeljku su d</w:t>
      </w:r>
      <w:r w:rsidR="00A4009F" w:rsidRPr="00F04B8D">
        <w:rPr>
          <w:lang w:val="sr-Latn-BA"/>
        </w:rPr>
        <w:t xml:space="preserve">efinisane funkcionalnosti </w:t>
      </w:r>
      <w:r w:rsidR="00F3212C">
        <w:rPr>
          <w:lang w:val="sr-Latn-BA"/>
        </w:rPr>
        <w:t>FURNTRADE</w:t>
      </w:r>
      <w:r w:rsidR="00A4009F" w:rsidRPr="00F04B8D">
        <w:rPr>
          <w:lang w:val="sr-Latn-BA"/>
        </w:rPr>
        <w:t xml:space="preserve"> </w:t>
      </w:r>
      <w:r w:rsidRPr="00F04B8D">
        <w:rPr>
          <w:lang w:val="sr-Latn-BA"/>
        </w:rPr>
        <w:t>a</w:t>
      </w:r>
      <w:r w:rsidR="00A4009F" w:rsidRPr="00F04B8D">
        <w:rPr>
          <w:lang w:val="sr-Latn-BA"/>
        </w:rPr>
        <w:t>plikacije</w:t>
      </w:r>
      <w:r w:rsidRPr="00F04B8D">
        <w:rPr>
          <w:lang w:val="sr-Latn-BA"/>
        </w:rPr>
        <w:t>.</w:t>
      </w:r>
      <w:r w:rsidR="00206E1F" w:rsidRPr="00F04B8D">
        <w:rPr>
          <w:lang w:val="sr-Latn-BA"/>
        </w:rPr>
        <w:t xml:space="preserve"> </w:t>
      </w:r>
      <w:r w:rsidRPr="00F04B8D">
        <w:rPr>
          <w:lang w:val="sr-Latn-BA"/>
        </w:rPr>
        <w:t>Opisane funkcionalnosti predstav</w:t>
      </w:r>
      <w:r w:rsidR="00A4009F" w:rsidRPr="00F04B8D">
        <w:rPr>
          <w:lang w:val="sr-Latn-BA"/>
        </w:rPr>
        <w:t>ljaju osnovne mogućnosti aplikacije</w:t>
      </w:r>
      <w:r w:rsidRPr="00F04B8D">
        <w:rPr>
          <w:lang w:val="sr-Latn-BA"/>
        </w:rPr>
        <w:t xml:space="preserve"> koje je neophodno implementirati da bi se zadovoljile potrebe korisnika</w:t>
      </w:r>
      <w:r w:rsidR="00206E1F" w:rsidRPr="00F04B8D">
        <w:rPr>
          <w:lang w:val="sr-Latn-BA"/>
        </w:rPr>
        <w:t xml:space="preserve">. </w:t>
      </w:r>
    </w:p>
    <w:p w14:paraId="3203E0A2" w14:textId="77777777" w:rsidR="00206E1F" w:rsidRPr="00BB3F66" w:rsidRDefault="00254CBE">
      <w:pPr>
        <w:pStyle w:val="Heading2"/>
        <w:rPr>
          <w:lang w:val="sr-Latn-BA"/>
        </w:rPr>
      </w:pPr>
      <w:bookmarkStart w:id="21" w:name="_Toc85838836"/>
      <w:r w:rsidRPr="00BB3F66">
        <w:rPr>
          <w:lang w:val="sr-Latn-BA"/>
        </w:rPr>
        <w:t>Prijavljivanje na sistem</w:t>
      </w:r>
      <w:bookmarkEnd w:id="21"/>
    </w:p>
    <w:p w14:paraId="3BDD3754" w14:textId="6D59F654" w:rsidR="005613E4" w:rsidRPr="00BB3F66" w:rsidRDefault="005613E4" w:rsidP="00E1646B">
      <w:pPr>
        <w:pStyle w:val="BodyText"/>
        <w:rPr>
          <w:lang w:val="sr-Latn-BA"/>
        </w:rPr>
      </w:pPr>
      <w:r w:rsidRPr="00BB3F66">
        <w:rPr>
          <w:lang w:val="sr-Latn-BA"/>
        </w:rPr>
        <w:t>Za administratora se mora obe</w:t>
      </w:r>
      <w:r w:rsidR="00A4009F" w:rsidRPr="00BB3F66">
        <w:rPr>
          <w:lang w:val="sr-Latn-BA"/>
        </w:rPr>
        <w:t>zbediti prijavljivanje</w:t>
      </w:r>
      <w:r w:rsidR="00F67C3E" w:rsidRPr="00BB3F66">
        <w:rPr>
          <w:lang w:val="sr-Latn-BA"/>
        </w:rPr>
        <w:t xml:space="preserve"> </w:t>
      </w:r>
      <w:r w:rsidR="00A4009F" w:rsidRPr="00BB3F66">
        <w:rPr>
          <w:lang w:val="sr-Latn-BA"/>
        </w:rPr>
        <w:t xml:space="preserve"> korišćenjem</w:t>
      </w:r>
      <w:r w:rsidR="00BB3F66">
        <w:rPr>
          <w:lang w:val="sr-Latn-BA"/>
        </w:rPr>
        <w:t xml:space="preserve"> korisničkog imena i</w:t>
      </w:r>
      <w:r w:rsidRPr="00BB3F66">
        <w:rPr>
          <w:lang w:val="sr-Latn-BA"/>
        </w:rPr>
        <w:t xml:space="preserve"> lozinke.</w:t>
      </w:r>
      <w:r w:rsidR="00F60C82" w:rsidRPr="00BB3F66">
        <w:rPr>
          <w:lang w:val="sr-Latn-BA"/>
        </w:rPr>
        <w:t xml:space="preserve"> </w:t>
      </w:r>
      <w:r w:rsidR="00E1646B">
        <w:rPr>
          <w:lang w:val="sr-Latn-BA"/>
        </w:rPr>
        <w:t>Dok za nalog radnika potrebno je da administrator kreira nalog (korisničko ime i lozinku) gde nakon prijavljivanja ranik može da izmeni datu lozinku.</w:t>
      </w:r>
    </w:p>
    <w:p w14:paraId="47A5CB0C" w14:textId="75BA36D3" w:rsidR="002A5E27" w:rsidRPr="003B5719" w:rsidRDefault="006F5220" w:rsidP="002A5E27">
      <w:pPr>
        <w:pStyle w:val="Heading2"/>
        <w:rPr>
          <w:lang w:val="sr-Latn-BA"/>
        </w:rPr>
      </w:pPr>
      <w:bookmarkStart w:id="22" w:name="_Toc85838837"/>
      <w:r w:rsidRPr="003B5719">
        <w:rPr>
          <w:lang w:val="sr-Latn-BA"/>
        </w:rPr>
        <w:t>Unos</w:t>
      </w:r>
      <w:r w:rsidR="00EA1BEE">
        <w:rPr>
          <w:lang w:val="sr-Latn-BA"/>
        </w:rPr>
        <w:t xml:space="preserve"> </w:t>
      </w:r>
      <w:r w:rsidRPr="003B5719">
        <w:rPr>
          <w:lang w:val="sr-Latn-BA"/>
        </w:rPr>
        <w:t xml:space="preserve">i brisanje </w:t>
      </w:r>
      <w:r w:rsidR="003B5719">
        <w:rPr>
          <w:lang w:val="sr-Latn-BA"/>
        </w:rPr>
        <w:t>podataka o radniku</w:t>
      </w:r>
      <w:bookmarkEnd w:id="22"/>
    </w:p>
    <w:p w14:paraId="3E6B6367" w14:textId="59B460D4" w:rsidR="00F67C3E" w:rsidRPr="003B5719" w:rsidRDefault="00A4009F" w:rsidP="00F67C3E">
      <w:pPr>
        <w:pStyle w:val="BodyText"/>
        <w:rPr>
          <w:lang w:val="sr-Latn-BA"/>
        </w:rPr>
      </w:pPr>
      <w:r w:rsidRPr="003B5719">
        <w:rPr>
          <w:lang w:val="sr-Latn-BA"/>
        </w:rPr>
        <w:t>Administrator</w:t>
      </w:r>
      <w:r w:rsidR="00F67C3E" w:rsidRPr="003B5719">
        <w:rPr>
          <w:lang w:val="sr-Latn-BA"/>
        </w:rPr>
        <w:t xml:space="preserve"> je zadužen za unos</w:t>
      </w:r>
      <w:r w:rsidR="00EA1BEE">
        <w:rPr>
          <w:lang w:val="sr-Latn-BA"/>
        </w:rPr>
        <w:t xml:space="preserve"> </w:t>
      </w:r>
      <w:r w:rsidR="00F67C3E" w:rsidRPr="003B5719">
        <w:rPr>
          <w:lang w:val="sr-Latn-BA"/>
        </w:rPr>
        <w:t>i brisanje</w:t>
      </w:r>
      <w:r w:rsidR="002A5E27" w:rsidRPr="003B5719">
        <w:rPr>
          <w:lang w:val="sr-Latn-BA"/>
        </w:rPr>
        <w:t xml:space="preserve"> </w:t>
      </w:r>
      <w:r w:rsidR="003B5719">
        <w:rPr>
          <w:lang w:val="sr-Latn-BA"/>
        </w:rPr>
        <w:t>podataka o radnika odnosno o zaposlenim u administraciji.</w:t>
      </w:r>
    </w:p>
    <w:p w14:paraId="38D12A4E" w14:textId="47FA373D" w:rsidR="00F67C3E" w:rsidRPr="003B5719" w:rsidRDefault="00F67C3E" w:rsidP="00F67C3E">
      <w:pPr>
        <w:pStyle w:val="Heading2"/>
        <w:rPr>
          <w:lang w:val="sr-Latn-BA"/>
        </w:rPr>
      </w:pPr>
      <w:bookmarkStart w:id="23" w:name="_Toc85838838"/>
      <w:r w:rsidRPr="003B5719">
        <w:rPr>
          <w:lang w:val="sr-Latn-BA"/>
        </w:rPr>
        <w:t>Unos</w:t>
      </w:r>
      <w:r w:rsidR="00EA1BEE">
        <w:rPr>
          <w:lang w:val="sr-Latn-BA"/>
        </w:rPr>
        <w:t>,ažuriranje</w:t>
      </w:r>
      <w:r w:rsidRPr="003B5719">
        <w:rPr>
          <w:lang w:val="sr-Latn-BA"/>
        </w:rPr>
        <w:t xml:space="preserve"> i brisanje podataka o </w:t>
      </w:r>
      <w:r w:rsidR="003B5719">
        <w:rPr>
          <w:lang w:val="sr-Latn-BA"/>
        </w:rPr>
        <w:t>porudžbinama</w:t>
      </w:r>
      <w:bookmarkEnd w:id="23"/>
    </w:p>
    <w:p w14:paraId="590627A1" w14:textId="77777777" w:rsidR="003B5719" w:rsidRDefault="003B5719" w:rsidP="00026B01">
      <w:pPr>
        <w:pStyle w:val="BodyText"/>
        <w:rPr>
          <w:lang w:val="sr-Latn-BA"/>
        </w:rPr>
      </w:pPr>
      <w:r>
        <w:rPr>
          <w:lang w:val="sr-Latn-BA"/>
        </w:rPr>
        <w:t xml:space="preserve">Radnik je zadužen za </w:t>
      </w:r>
      <w:r w:rsidRPr="003B5719">
        <w:rPr>
          <w:lang w:val="sr-Latn-BA"/>
        </w:rPr>
        <w:t xml:space="preserve">unos, ažuriranje i brisanje </w:t>
      </w:r>
      <w:r>
        <w:rPr>
          <w:lang w:val="sr-Latn-BA"/>
        </w:rPr>
        <w:t>podataka o porudžbinama</w:t>
      </w:r>
      <w:r w:rsidR="0055679E" w:rsidRPr="003B5719">
        <w:rPr>
          <w:lang w:val="sr-Latn-BA"/>
        </w:rPr>
        <w:t>.</w:t>
      </w:r>
      <w:r>
        <w:rPr>
          <w:lang w:val="sr-Latn-BA"/>
        </w:rPr>
        <w:t xml:space="preserve"> </w:t>
      </w:r>
    </w:p>
    <w:p w14:paraId="4B50BB8A" w14:textId="55FFFFD3" w:rsidR="00AA3A12" w:rsidRPr="003B5719" w:rsidRDefault="003B5719" w:rsidP="00026B01">
      <w:pPr>
        <w:pStyle w:val="BodyText"/>
        <w:rPr>
          <w:lang w:val="sr-Latn-BA"/>
        </w:rPr>
      </w:pPr>
      <w:r>
        <w:rPr>
          <w:lang w:val="sr-Latn-BA"/>
        </w:rPr>
        <w:t>Ova funkcija će biti dostupna i administratoru.</w:t>
      </w:r>
    </w:p>
    <w:p w14:paraId="733788BA" w14:textId="2BEDF238" w:rsidR="004B0285" w:rsidRPr="003B5719" w:rsidRDefault="006219D0" w:rsidP="004B0285">
      <w:pPr>
        <w:pStyle w:val="Heading2"/>
        <w:rPr>
          <w:lang w:val="sr-Latn-BA"/>
        </w:rPr>
      </w:pPr>
      <w:bookmarkStart w:id="24" w:name="_Toc85838839"/>
      <w:r w:rsidRPr="003B5719">
        <w:rPr>
          <w:lang w:val="sr-Latn-BA"/>
        </w:rPr>
        <w:t>Unos,</w:t>
      </w:r>
      <w:r w:rsidR="006F5220" w:rsidRPr="003B5719">
        <w:rPr>
          <w:lang w:val="sr-Latn-BA"/>
        </w:rPr>
        <w:t xml:space="preserve"> ažuriranje</w:t>
      </w:r>
      <w:r w:rsidR="00026B01" w:rsidRPr="003B5719">
        <w:rPr>
          <w:lang w:val="sr-Latn-BA"/>
        </w:rPr>
        <w:t xml:space="preserve"> i brisanje</w:t>
      </w:r>
      <w:r w:rsidR="004B0285" w:rsidRPr="003B5719">
        <w:rPr>
          <w:lang w:val="sr-Latn-BA"/>
        </w:rPr>
        <w:t xml:space="preserve"> </w:t>
      </w:r>
      <w:r w:rsidR="003B5719" w:rsidRPr="003B5719">
        <w:rPr>
          <w:lang w:val="sr-Latn-BA"/>
        </w:rPr>
        <w:t>firmi sa kojima postojeća firma sarađuje</w:t>
      </w:r>
      <w:bookmarkEnd w:id="24"/>
    </w:p>
    <w:p w14:paraId="772DD389" w14:textId="411ED2FE" w:rsidR="004B0285" w:rsidRPr="00F3212C" w:rsidRDefault="003B5719" w:rsidP="003B5719">
      <w:pPr>
        <w:ind w:left="720"/>
        <w:rPr>
          <w:highlight w:val="yellow"/>
          <w:lang w:val="sr-Latn-BA"/>
        </w:rPr>
      </w:pPr>
      <w:r w:rsidRPr="003B5719">
        <w:rPr>
          <w:lang w:val="sr-Latn-BA"/>
        </w:rPr>
        <w:t xml:space="preserve">Administrator je zadužen za unos, ažuriranje i brisanje </w:t>
      </w:r>
      <w:r>
        <w:rPr>
          <w:lang w:val="sr-Latn-BA"/>
        </w:rPr>
        <w:t>podataka o firmama sa kojima data firma sarađuju, dok će radnici imati mogućnost samo pregledanja datih informacija.</w:t>
      </w:r>
      <w:r w:rsidR="00A51189" w:rsidRPr="003B5719">
        <w:rPr>
          <w:lang w:val="sr-Latn-BA"/>
        </w:rPr>
        <w:t xml:space="preserve"> </w:t>
      </w:r>
    </w:p>
    <w:p w14:paraId="34193664" w14:textId="442922B4" w:rsidR="00026B01" w:rsidRPr="003B5719" w:rsidRDefault="003B5719" w:rsidP="00042464">
      <w:pPr>
        <w:pStyle w:val="Heading2"/>
        <w:rPr>
          <w:lang w:val="sr-Latn-BA"/>
        </w:rPr>
      </w:pPr>
      <w:bookmarkStart w:id="25" w:name="_Toc85838840"/>
      <w:r w:rsidRPr="003B5719">
        <w:rPr>
          <w:lang w:val="sr-Latn-BA"/>
        </w:rPr>
        <w:t>Filtriranje porudžbina</w:t>
      </w:r>
      <w:r w:rsidR="00EA1BEE">
        <w:rPr>
          <w:lang w:val="sr-Latn-BA"/>
        </w:rPr>
        <w:t xml:space="preserve"> po statusu</w:t>
      </w:r>
      <w:bookmarkEnd w:id="25"/>
      <w:r w:rsidR="00D5365B" w:rsidRPr="003B5719">
        <w:rPr>
          <w:lang w:val="sr-Latn-BA"/>
        </w:rPr>
        <w:t xml:space="preserve"> </w:t>
      </w:r>
    </w:p>
    <w:p w14:paraId="46486B7A" w14:textId="01C2F390" w:rsidR="00EF6501" w:rsidRDefault="003B5719" w:rsidP="00D070D6">
      <w:pPr>
        <w:ind w:left="720"/>
        <w:rPr>
          <w:lang w:val="sr-Latn-BA"/>
        </w:rPr>
      </w:pPr>
      <w:r>
        <w:rPr>
          <w:lang w:val="sr-Latn-BA"/>
        </w:rPr>
        <w:t>Oba tipa korisnika će imati mogućnost filtriranja podataka o porudžbina</w:t>
      </w:r>
      <w:r w:rsidR="000C599D">
        <w:rPr>
          <w:lang w:val="sr-Latn-BA"/>
        </w:rPr>
        <w:t>ma</w:t>
      </w:r>
      <w:r>
        <w:rPr>
          <w:lang w:val="sr-Latn-BA"/>
        </w:rPr>
        <w:t xml:space="preserve"> </w:t>
      </w:r>
      <w:r w:rsidR="00EA1BEE">
        <w:rPr>
          <w:lang w:val="sr-Latn-BA"/>
        </w:rPr>
        <w:t xml:space="preserve">po statusu </w:t>
      </w:r>
      <w:r>
        <w:rPr>
          <w:lang w:val="sr-Latn-BA"/>
        </w:rPr>
        <w:t>u cilju što bržeg pronalaženja željenih informacijama</w:t>
      </w:r>
      <w:r w:rsidR="00D5365B" w:rsidRPr="003B5719">
        <w:rPr>
          <w:lang w:val="sr-Latn-BA"/>
        </w:rPr>
        <w:t>.</w:t>
      </w:r>
    </w:p>
    <w:p w14:paraId="2AD9FEF6" w14:textId="527B93F6" w:rsidR="004003A6" w:rsidRPr="003B5719" w:rsidRDefault="004003A6" w:rsidP="004003A6">
      <w:pPr>
        <w:pStyle w:val="Heading2"/>
        <w:numPr>
          <w:ilvl w:val="1"/>
          <w:numId w:val="4"/>
        </w:numPr>
        <w:rPr>
          <w:lang w:val="sr-Latn-BA"/>
        </w:rPr>
      </w:pPr>
      <w:bookmarkStart w:id="26" w:name="_Toc85838841"/>
      <w:r>
        <w:rPr>
          <w:lang w:val="sr-Latn-BA"/>
        </w:rPr>
        <w:t>Pretraga</w:t>
      </w:r>
      <w:r w:rsidRPr="003B5719">
        <w:rPr>
          <w:lang w:val="sr-Latn-BA"/>
        </w:rPr>
        <w:t xml:space="preserve"> porudžbina</w:t>
      </w:r>
      <w:r>
        <w:rPr>
          <w:lang w:val="sr-Latn-BA"/>
        </w:rPr>
        <w:t xml:space="preserve"> po ID-ju</w:t>
      </w:r>
      <w:bookmarkEnd w:id="26"/>
    </w:p>
    <w:p w14:paraId="0816F890" w14:textId="7B2C966A" w:rsidR="004003A6" w:rsidRPr="003B5719" w:rsidRDefault="004003A6" w:rsidP="004003A6">
      <w:pPr>
        <w:ind w:left="720"/>
        <w:rPr>
          <w:lang w:val="sr-Latn-BA"/>
        </w:rPr>
      </w:pPr>
      <w:r>
        <w:rPr>
          <w:lang w:val="sr-Latn-BA"/>
        </w:rPr>
        <w:t>Oba tipa korisnika će imati mogućnost pretrage porudžbina na osnivu njegovog ID-ja</w:t>
      </w:r>
      <w:r w:rsidRPr="003B5719">
        <w:rPr>
          <w:lang w:val="sr-Latn-BA"/>
        </w:rPr>
        <w:t>.</w:t>
      </w:r>
    </w:p>
    <w:p w14:paraId="1372F6C3" w14:textId="1C73DDDF" w:rsidR="004003A6" w:rsidRPr="003B5719" w:rsidRDefault="004003A6" w:rsidP="004003A6">
      <w:pPr>
        <w:pStyle w:val="Heading2"/>
        <w:numPr>
          <w:ilvl w:val="1"/>
          <w:numId w:val="4"/>
        </w:numPr>
        <w:rPr>
          <w:lang w:val="sr-Latn-BA"/>
        </w:rPr>
      </w:pPr>
      <w:bookmarkStart w:id="27" w:name="_Toc85838842"/>
      <w:r>
        <w:rPr>
          <w:lang w:val="sr-Latn-BA"/>
        </w:rPr>
        <w:t>Pretraga proizvoda po nazivu</w:t>
      </w:r>
      <w:bookmarkEnd w:id="27"/>
    </w:p>
    <w:p w14:paraId="2F0696F5" w14:textId="219AE662" w:rsidR="004003A6" w:rsidRPr="003B5719" w:rsidRDefault="004003A6" w:rsidP="004003A6">
      <w:pPr>
        <w:ind w:left="720"/>
        <w:rPr>
          <w:lang w:val="sr-Latn-BA"/>
        </w:rPr>
      </w:pPr>
      <w:r>
        <w:rPr>
          <w:lang w:val="sr-Latn-BA"/>
        </w:rPr>
        <w:t>Oba tipa korisnika će imati mogućnost pretrage proizvoda po nazivu proizvoda</w:t>
      </w:r>
      <w:r w:rsidRPr="003B5719">
        <w:rPr>
          <w:lang w:val="sr-Latn-BA"/>
        </w:rPr>
        <w:t>.</w:t>
      </w:r>
    </w:p>
    <w:p w14:paraId="634FF64B" w14:textId="6331019D" w:rsidR="006A73C8" w:rsidRPr="003B5719" w:rsidRDefault="000C599D" w:rsidP="006A73C8">
      <w:pPr>
        <w:pStyle w:val="Heading2"/>
        <w:rPr>
          <w:lang w:val="sr-Latn-BA"/>
        </w:rPr>
      </w:pPr>
      <w:bookmarkStart w:id="28" w:name="_Toc85838843"/>
      <w:r w:rsidRPr="000C599D">
        <w:rPr>
          <w:lang w:val="sr-Latn-BA"/>
        </w:rPr>
        <w:t>Menjanje statusa porudžbine</w:t>
      </w:r>
      <w:bookmarkEnd w:id="28"/>
    </w:p>
    <w:p w14:paraId="2D500A85" w14:textId="77777777" w:rsidR="004003A6" w:rsidRDefault="000C599D" w:rsidP="006A73C8">
      <w:pPr>
        <w:ind w:left="720"/>
        <w:rPr>
          <w:lang w:val="sr-Latn-BA"/>
        </w:rPr>
      </w:pPr>
      <w:r>
        <w:rPr>
          <w:lang w:val="sr-Latn-BA"/>
        </w:rPr>
        <w:t>U cilju što lakšeg praćenja porudžbine, korisnici web aplikacije će imati mogućnost da menjaju status porudžbine. Inicijalno po završetku kreiranja porudžbine njen status će biti „</w:t>
      </w:r>
      <w:r w:rsidR="00EA1BEE">
        <w:rPr>
          <w:lang w:val="sr-Latn-BA"/>
        </w:rPr>
        <w:t>Waiting</w:t>
      </w:r>
      <w:r>
        <w:rPr>
          <w:lang w:val="sr-Latn-BA"/>
        </w:rPr>
        <w:t>“, kada biva procesuiranja njen status ce biti „</w:t>
      </w:r>
      <w:r w:rsidR="00EA1BEE">
        <w:rPr>
          <w:lang w:val="sr-Latn-BA"/>
        </w:rPr>
        <w:t>Processing</w:t>
      </w:r>
      <w:r>
        <w:rPr>
          <w:lang w:val="sr-Latn-BA"/>
        </w:rPr>
        <w:t>“, kada kamioni budu poslati na isporuku biće „</w:t>
      </w:r>
      <w:r w:rsidR="00EA1BEE">
        <w:rPr>
          <w:lang w:val="sr-Latn-BA"/>
        </w:rPr>
        <w:t>On the way</w:t>
      </w:r>
      <w:r>
        <w:rPr>
          <w:lang w:val="sr-Latn-BA"/>
        </w:rPr>
        <w:t>“, a kada porudžbina bude dostavljena do kupca biće imaće status „</w:t>
      </w:r>
      <w:r w:rsidR="00EA1BEE">
        <w:rPr>
          <w:lang w:val="sr-Latn-BA"/>
        </w:rPr>
        <w:t>Completed</w:t>
      </w:r>
      <w:r>
        <w:rPr>
          <w:lang w:val="sr-Latn-BA"/>
        </w:rPr>
        <w:t>“</w:t>
      </w:r>
      <w:r w:rsidR="006A73C8" w:rsidRPr="003B5719">
        <w:rPr>
          <w:lang w:val="sr-Latn-BA"/>
        </w:rPr>
        <w:t xml:space="preserve">. </w:t>
      </w:r>
      <w:r w:rsidR="00EA1BEE">
        <w:rPr>
          <w:lang w:val="sr-Latn-BA"/>
        </w:rPr>
        <w:t>Ako je porudžbina otkazana imaće status „Ca</w:t>
      </w:r>
      <w:r w:rsidR="004003A6">
        <w:rPr>
          <w:lang w:val="sr-Latn-BA"/>
        </w:rPr>
        <w:t xml:space="preserve">nceled“. </w:t>
      </w:r>
    </w:p>
    <w:p w14:paraId="0DA88652" w14:textId="04C6F618" w:rsidR="006A73C8" w:rsidRPr="003B5719" w:rsidRDefault="004003A6" w:rsidP="006A73C8">
      <w:pPr>
        <w:ind w:left="720"/>
        <w:rPr>
          <w:lang w:val="sr-Latn-BA"/>
        </w:rPr>
      </w:pPr>
      <w:r>
        <w:rPr>
          <w:lang w:val="sr-Latn-BA"/>
        </w:rPr>
        <w:t>*Statusi mogu biti modifikovani u dogovoru sa firmom „Furntrade“.</w:t>
      </w:r>
    </w:p>
    <w:p w14:paraId="35A2C3AB" w14:textId="6517BFF1" w:rsidR="00745ACE" w:rsidRPr="003B5719" w:rsidRDefault="00D6432C" w:rsidP="00745ACE">
      <w:pPr>
        <w:pStyle w:val="Heading2"/>
        <w:rPr>
          <w:lang w:val="sr-Latn-BA"/>
        </w:rPr>
      </w:pPr>
      <w:bookmarkStart w:id="29" w:name="_Toc85838845"/>
      <w:r>
        <w:rPr>
          <w:lang w:val="sr-Latn-BA"/>
        </w:rPr>
        <w:t>Uređivanje profila</w:t>
      </w:r>
      <w:bookmarkEnd w:id="29"/>
    </w:p>
    <w:p w14:paraId="6F209EDA" w14:textId="0E8011BC" w:rsidR="00F67C3E" w:rsidRPr="003B5719" w:rsidRDefault="00D6432C" w:rsidP="00FF39CC">
      <w:pPr>
        <w:ind w:left="720"/>
        <w:rPr>
          <w:lang w:val="sr-Latn-BA"/>
        </w:rPr>
      </w:pPr>
      <w:r>
        <w:rPr>
          <w:lang w:val="sr-Latn-BA"/>
        </w:rPr>
        <w:t>Svi registrovani korisnici će moći da menjaju svoje lične podatke na nalogu stim što neće imati mogućnost da promene korisničko ime</w:t>
      </w:r>
      <w:r w:rsidR="00935BC4" w:rsidRPr="003B5719">
        <w:rPr>
          <w:lang w:val="sr-Latn-BA"/>
        </w:rPr>
        <w:t xml:space="preserve">. </w:t>
      </w:r>
      <w:r>
        <w:rPr>
          <w:lang w:val="sr-Latn-BA"/>
        </w:rPr>
        <w:t>Korisnici aplikacije moći će da menjaju svoje ime, prezime, mesto rada i email.</w:t>
      </w:r>
    </w:p>
    <w:p w14:paraId="517AFAEB" w14:textId="77777777" w:rsidR="00745ACE" w:rsidRPr="003B5719" w:rsidRDefault="00745ACE" w:rsidP="00745ACE">
      <w:pPr>
        <w:ind w:left="720"/>
        <w:rPr>
          <w:lang w:val="sr-Latn-BA"/>
        </w:rPr>
      </w:pPr>
    </w:p>
    <w:p w14:paraId="75F8EE99" w14:textId="20F32912" w:rsidR="00745ACE" w:rsidRPr="000C599D" w:rsidRDefault="00D6432C" w:rsidP="00745ACE">
      <w:pPr>
        <w:pStyle w:val="Heading2"/>
        <w:rPr>
          <w:lang w:val="sr-Latn-BA"/>
        </w:rPr>
      </w:pPr>
      <w:bookmarkStart w:id="30" w:name="_Toc85838846"/>
      <w:r>
        <w:rPr>
          <w:lang w:val="sr-Latn-BA"/>
        </w:rPr>
        <w:t>Promena</w:t>
      </w:r>
      <w:r w:rsidR="000C599D">
        <w:rPr>
          <w:lang w:val="sr-Latn-BA"/>
        </w:rPr>
        <w:t xml:space="preserve"> </w:t>
      </w:r>
      <w:r>
        <w:rPr>
          <w:lang w:val="sr-Latn-BA"/>
        </w:rPr>
        <w:t>lozinke</w:t>
      </w:r>
      <w:bookmarkEnd w:id="30"/>
    </w:p>
    <w:p w14:paraId="145F2AF8" w14:textId="5BF2181E" w:rsidR="00EF6501" w:rsidRPr="00F04B8D" w:rsidRDefault="00D6432C" w:rsidP="00EF6501">
      <w:pPr>
        <w:ind w:left="720"/>
        <w:rPr>
          <w:lang w:val="sr-Latn-BA"/>
        </w:rPr>
      </w:pPr>
      <w:r>
        <w:rPr>
          <w:lang w:val="sr-Latn-BA"/>
        </w:rPr>
        <w:t>Svaki korisnik će imati mogućnost da promeni svoju trenutnu lozinku uzimajući u obzir da radnici svoje podatke za logovanje dobijaju od administratora</w:t>
      </w:r>
      <w:r w:rsidR="006E165A">
        <w:rPr>
          <w:lang w:val="sr-Latn-BA"/>
        </w:rPr>
        <w:t xml:space="preserve"> gde nije poželjno da iko zna njihovu lozinku kako ne bi </w:t>
      </w:r>
      <w:r w:rsidR="006E165A">
        <w:rPr>
          <w:lang w:val="sr-Latn-BA"/>
        </w:rPr>
        <w:lastRenderedPageBreak/>
        <w:t>došlo do zloupotrebe naloga</w:t>
      </w:r>
      <w:r>
        <w:rPr>
          <w:lang w:val="sr-Latn-BA"/>
        </w:rPr>
        <w:t>.</w:t>
      </w:r>
      <w:r w:rsidR="006E165A">
        <w:rPr>
          <w:lang w:val="sr-Latn-BA"/>
        </w:rPr>
        <w:t xml:space="preserve"> Kreirana lozinka mora imati mala i velika slova, brojeve i mora najmanje imati 8 karaktera.</w:t>
      </w:r>
    </w:p>
    <w:p w14:paraId="22001827" w14:textId="77777777" w:rsidR="00042464" w:rsidRPr="00F04B8D" w:rsidRDefault="00042464" w:rsidP="00042464">
      <w:pPr>
        <w:ind w:left="720"/>
        <w:rPr>
          <w:lang w:val="sr-Latn-BA"/>
        </w:rPr>
      </w:pPr>
    </w:p>
    <w:p w14:paraId="78AB6283" w14:textId="77777777" w:rsidR="00206E1F" w:rsidRPr="00F04B8D" w:rsidRDefault="00B849B5" w:rsidP="00B849B5">
      <w:pPr>
        <w:pStyle w:val="Heading1"/>
        <w:numPr>
          <w:ilvl w:val="0"/>
          <w:numId w:val="12"/>
        </w:numPr>
        <w:rPr>
          <w:lang w:val="sr-Latn-BA"/>
        </w:rPr>
      </w:pPr>
      <w:bookmarkStart w:id="31" w:name="_Toc85838847"/>
      <w:r w:rsidRPr="00F04B8D">
        <w:rPr>
          <w:lang w:val="sr-Latn-BA"/>
        </w:rPr>
        <w:t>Ograničenja</w:t>
      </w:r>
      <w:bookmarkEnd w:id="31"/>
      <w:r w:rsidR="00206E1F" w:rsidRPr="00F04B8D">
        <w:rPr>
          <w:lang w:val="sr-Latn-BA"/>
        </w:rPr>
        <w:t xml:space="preserve"> </w:t>
      </w:r>
    </w:p>
    <w:p w14:paraId="61EF2D54" w14:textId="46D6A61E" w:rsidR="00206E1F" w:rsidRPr="00F04B8D" w:rsidRDefault="00A82910" w:rsidP="00A82910">
      <w:pPr>
        <w:pStyle w:val="BodyText"/>
        <w:rPr>
          <w:lang w:val="sr-Latn-BA"/>
        </w:rPr>
      </w:pPr>
      <w:r w:rsidRPr="00F04B8D">
        <w:rPr>
          <w:lang w:val="sr-Latn-BA"/>
        </w:rPr>
        <w:t>Kao dopuna pretpostavki i zavis</w:t>
      </w:r>
      <w:r w:rsidR="00331DCC" w:rsidRPr="00F04B8D">
        <w:rPr>
          <w:lang w:val="sr-Latn-BA"/>
        </w:rPr>
        <w:t xml:space="preserve">nosti definisanih u odeljku 6, </w:t>
      </w:r>
      <w:r w:rsidR="00F3212C">
        <w:rPr>
          <w:lang w:val="sr-Latn-BA"/>
        </w:rPr>
        <w:t>FURNTRADE</w:t>
      </w:r>
      <w:r w:rsidR="00F3212C" w:rsidRPr="002F2826">
        <w:rPr>
          <w:lang w:val="sr-Latn-BA"/>
        </w:rPr>
        <w:t xml:space="preserve"> </w:t>
      </w:r>
      <w:r w:rsidRPr="00F04B8D">
        <w:rPr>
          <w:lang w:val="sr-Latn-BA"/>
        </w:rPr>
        <w:t>sistem će biti razvijan pod sledećim ograničenjima:</w:t>
      </w:r>
    </w:p>
    <w:p w14:paraId="2FAAE587" w14:textId="77777777" w:rsidR="00206E1F" w:rsidRPr="00F04B8D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Sistem neće zahtevati nabavljanje novog hardvera</w:t>
      </w:r>
      <w:r w:rsidR="00206E1F" w:rsidRPr="00F04B8D">
        <w:rPr>
          <w:lang w:val="sr-Latn-BA"/>
        </w:rPr>
        <w:t>.</w:t>
      </w:r>
    </w:p>
    <w:p w14:paraId="4A34491B" w14:textId="77777777" w:rsidR="00206E1F" w:rsidRPr="00F04B8D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Sistem će se osloniti na besplatna softverska rešenja (s</w:t>
      </w:r>
      <w:r w:rsidR="00331DCC" w:rsidRPr="00F04B8D">
        <w:rPr>
          <w:lang w:val="sr-Latn-BA"/>
        </w:rPr>
        <w:t xml:space="preserve">kripting jezik, baza podataka </w:t>
      </w:r>
      <w:r w:rsidRPr="00F04B8D">
        <w:rPr>
          <w:lang w:val="sr-Latn-BA"/>
        </w:rPr>
        <w:t>), tako da neće zahtevati kupovinu dodatnog softvera</w:t>
      </w:r>
      <w:r w:rsidR="00206E1F" w:rsidRPr="00F04B8D">
        <w:rPr>
          <w:lang w:val="sr-Latn-BA"/>
        </w:rPr>
        <w:t>.</w:t>
      </w:r>
    </w:p>
    <w:p w14:paraId="52E55B36" w14:textId="77777777" w:rsidR="00D226CB" w:rsidRPr="00F04B8D" w:rsidRDefault="00D226CB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Potrebno je obezbediti opremu neophodnu za funkcionisanje sistema.</w:t>
      </w:r>
    </w:p>
    <w:p w14:paraId="43E90E9E" w14:textId="77777777" w:rsidR="00E05692" w:rsidRPr="00F04B8D" w:rsidRDefault="00E05692" w:rsidP="00E05692">
      <w:pPr>
        <w:pStyle w:val="BodyText"/>
        <w:ind w:left="1080"/>
        <w:rPr>
          <w:lang w:val="sr-Latn-BA"/>
        </w:rPr>
      </w:pPr>
    </w:p>
    <w:p w14:paraId="5EE2A1BB" w14:textId="77777777" w:rsidR="00206E1F" w:rsidRPr="00F04B8D" w:rsidRDefault="00B849B5" w:rsidP="00B849B5">
      <w:pPr>
        <w:pStyle w:val="Heading1"/>
        <w:numPr>
          <w:ilvl w:val="0"/>
          <w:numId w:val="20"/>
        </w:numPr>
        <w:rPr>
          <w:lang w:val="sr-Latn-BA"/>
        </w:rPr>
      </w:pPr>
      <w:bookmarkStart w:id="32" w:name="_Toc85838848"/>
      <w:r w:rsidRPr="00F04B8D">
        <w:rPr>
          <w:lang w:val="sr-Latn-BA"/>
        </w:rPr>
        <w:t>Zahtevi u pogledu kvaliteta</w:t>
      </w:r>
      <w:bookmarkEnd w:id="32"/>
      <w:r w:rsidR="00206E1F" w:rsidRPr="00F04B8D">
        <w:rPr>
          <w:lang w:val="sr-Latn-BA"/>
        </w:rPr>
        <w:t xml:space="preserve"> </w:t>
      </w:r>
    </w:p>
    <w:p w14:paraId="37637713" w14:textId="77777777" w:rsidR="00206E1F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U ovom odeljku definisan je očekivani kvalitet u pogledu performansi, robusnosti, tolerancije na otkaze i lakoće korišćenja.</w:t>
      </w:r>
    </w:p>
    <w:p w14:paraId="7DDBDC34" w14:textId="77777777" w:rsidR="00BC2229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Dostupnost</w:t>
      </w:r>
      <w:r w:rsidR="00206E1F" w:rsidRPr="00F04B8D">
        <w:rPr>
          <w:lang w:val="sr-Latn-BA"/>
        </w:rPr>
        <w:t xml:space="preserve">:  </w:t>
      </w:r>
      <w:r w:rsidR="00331DCC" w:rsidRPr="00F04B8D">
        <w:rPr>
          <w:lang w:val="sr-Latn-BA"/>
        </w:rPr>
        <w:t>Sistem će</w:t>
      </w:r>
      <w:r w:rsidR="00942407" w:rsidRPr="00F04B8D">
        <w:rPr>
          <w:lang w:val="sr-Latn-BA"/>
        </w:rPr>
        <w:t xml:space="preserve"> biti dostupan 24</w:t>
      </w:r>
      <w:r w:rsidRPr="00F04B8D">
        <w:rPr>
          <w:lang w:val="sr-Latn-BA"/>
        </w:rPr>
        <w:t xml:space="preserve"> časa dnevno, 7 dana u nedelji.</w:t>
      </w:r>
    </w:p>
    <w:p w14:paraId="769BC1F4" w14:textId="77777777" w:rsidR="00206E1F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Lakoća korišćenja:</w:t>
      </w:r>
      <w:r w:rsidR="00206E1F" w:rsidRPr="00F04B8D">
        <w:rPr>
          <w:lang w:val="sr-Latn-BA"/>
        </w:rPr>
        <w:t xml:space="preserve"> </w:t>
      </w:r>
      <w:r w:rsidR="0069445A" w:rsidRPr="00F04B8D">
        <w:rPr>
          <w:lang w:val="sr-Latn-BA"/>
        </w:rPr>
        <w:t xml:space="preserve"> </w:t>
      </w:r>
      <w:r w:rsidRPr="00F04B8D">
        <w:rPr>
          <w:lang w:val="sr-Latn-BA"/>
        </w:rPr>
        <w:t>Sistem će posedovati jednostavan i intuitivan interfejs prilagođen profilima korisnika koji će ga koristiti.</w:t>
      </w:r>
    </w:p>
    <w:p w14:paraId="506CB2A3" w14:textId="77777777" w:rsidR="00206E1F" w:rsidRPr="00F04B8D" w:rsidRDefault="0069445A" w:rsidP="001F7D36">
      <w:pPr>
        <w:pStyle w:val="BodyText"/>
        <w:rPr>
          <w:lang w:val="sr-Latn-BA"/>
        </w:rPr>
      </w:pPr>
      <w:r w:rsidRPr="00F04B8D">
        <w:rPr>
          <w:lang w:val="sr-Latn-BA"/>
        </w:rPr>
        <w:t>Održavanje</w:t>
      </w:r>
      <w:r w:rsidR="00206E1F" w:rsidRPr="00F04B8D">
        <w:rPr>
          <w:lang w:val="sr-Latn-BA"/>
        </w:rPr>
        <w:t xml:space="preserve">:  </w:t>
      </w:r>
      <w:r w:rsidRPr="00F04B8D">
        <w:rPr>
          <w:lang w:val="sr-Latn-BA"/>
        </w:rPr>
        <w:t xml:space="preserve">Sistem </w:t>
      </w:r>
      <w:r w:rsidR="001F7D36" w:rsidRPr="00F04B8D">
        <w:rPr>
          <w:lang w:val="sr-Latn-BA"/>
        </w:rPr>
        <w:t>treba</w:t>
      </w:r>
      <w:r w:rsidRPr="00F04B8D">
        <w:rPr>
          <w:lang w:val="sr-Latn-BA"/>
        </w:rPr>
        <w:t xml:space="preserve"> biti jednostavan za održavanje. Potrebno je izdvojiti grafički dizajn od sadržaja. Podatke koje čine sadržaj treba čuvati u bazi podataka</w:t>
      </w:r>
      <w:r w:rsidR="00206E1F" w:rsidRPr="00F04B8D">
        <w:rPr>
          <w:lang w:val="sr-Latn-BA"/>
        </w:rPr>
        <w:t>.</w:t>
      </w:r>
    </w:p>
    <w:p w14:paraId="750E00F0" w14:textId="77777777" w:rsidR="00206E1F" w:rsidRPr="00F04B8D" w:rsidRDefault="00B849B5" w:rsidP="00206E1F">
      <w:pPr>
        <w:pStyle w:val="Heading1"/>
        <w:tabs>
          <w:tab w:val="left" w:pos="1276"/>
        </w:tabs>
        <w:rPr>
          <w:lang w:val="sr-Latn-BA"/>
        </w:rPr>
      </w:pPr>
      <w:bookmarkStart w:id="33" w:name="_Toc85838849"/>
      <w:r w:rsidRPr="00F04B8D">
        <w:rPr>
          <w:lang w:val="sr-Latn-BA"/>
        </w:rPr>
        <w:t>Prioritet funkcionalnosti</w:t>
      </w:r>
      <w:bookmarkEnd w:id="33"/>
    </w:p>
    <w:p w14:paraId="3546DC57" w14:textId="77777777" w:rsidR="00206E1F" w:rsidRPr="00F04B8D" w:rsidRDefault="00CA62F9" w:rsidP="00CA62F9">
      <w:pPr>
        <w:pStyle w:val="BodyText"/>
        <w:rPr>
          <w:lang w:val="sr-Latn-BA"/>
        </w:rPr>
      </w:pPr>
      <w:r w:rsidRPr="00F04B8D">
        <w:rPr>
          <w:lang w:val="sr-Latn-BA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5880B9B" w14:textId="2F4BE6DC" w:rsidR="00F04B8D" w:rsidRPr="00BB3F66" w:rsidRDefault="00C83DEF" w:rsidP="00E1646B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BB3F66">
        <w:rPr>
          <w:lang w:val="sr-Latn-BA"/>
        </w:rPr>
        <w:t>Prijavljivanje na sistem</w:t>
      </w:r>
      <w:r w:rsidR="00D226CB" w:rsidRPr="00BB3F66">
        <w:rPr>
          <w:lang w:val="sr-Latn-BA"/>
        </w:rPr>
        <w:t>;</w:t>
      </w:r>
    </w:p>
    <w:p w14:paraId="1F31EB4A" w14:textId="1FD9E01B" w:rsidR="00C83DEF" w:rsidRPr="00BB3F66" w:rsidRDefault="00AA3A12" w:rsidP="00AA3A12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BB3F66">
        <w:rPr>
          <w:lang w:val="sr-Latn-BA"/>
        </w:rPr>
        <w:t xml:space="preserve">Unos, ažuriranje i brisanje </w:t>
      </w:r>
      <w:r w:rsidR="00BB3F66">
        <w:rPr>
          <w:lang w:val="sr-Latn-BA"/>
        </w:rPr>
        <w:t>radnika</w:t>
      </w:r>
      <w:r w:rsidRPr="00BB3F66">
        <w:rPr>
          <w:lang w:val="sr-Latn-BA"/>
        </w:rPr>
        <w:t>;</w:t>
      </w:r>
    </w:p>
    <w:p w14:paraId="591C2F47" w14:textId="7AEACA23" w:rsidR="00942407" w:rsidRPr="00BB3F66" w:rsidRDefault="00BB3F66" w:rsidP="00F04B8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BB3F66">
        <w:rPr>
          <w:lang w:val="sr-Latn-BA"/>
        </w:rPr>
        <w:t xml:space="preserve">Unos, ažuriranje i brisanje </w:t>
      </w:r>
      <w:r>
        <w:rPr>
          <w:lang w:val="sr-Latn-BA"/>
        </w:rPr>
        <w:t>porudžbina</w:t>
      </w:r>
      <w:r w:rsidR="00FF39CC" w:rsidRPr="00BB3F66">
        <w:rPr>
          <w:lang w:val="sr-Latn-BA"/>
        </w:rPr>
        <w:t>;</w:t>
      </w:r>
    </w:p>
    <w:p w14:paraId="294E95E1" w14:textId="2182F888" w:rsidR="0098798A" w:rsidRPr="00BB3F66" w:rsidRDefault="00BB3F66" w:rsidP="0098798A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BB3F66">
        <w:rPr>
          <w:lang w:val="sr-Latn-BA"/>
        </w:rPr>
        <w:t xml:space="preserve">Unos, ažuriranje i brisanje </w:t>
      </w:r>
      <w:r>
        <w:rPr>
          <w:lang w:val="sr-Latn-BA"/>
        </w:rPr>
        <w:t>firmi sa kojima postojeća firma sarađuje</w:t>
      </w:r>
      <w:r w:rsidR="0098798A" w:rsidRPr="00BB3F66">
        <w:rPr>
          <w:lang w:val="sr-Latn-BA"/>
        </w:rPr>
        <w:t>;</w:t>
      </w:r>
    </w:p>
    <w:p w14:paraId="46D89F78" w14:textId="40D50321" w:rsidR="002C662F" w:rsidRPr="00BB3F66" w:rsidRDefault="00BB3F66" w:rsidP="002C662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Filtriranje podataka o porudžbinama</w:t>
      </w:r>
      <w:r w:rsidR="00FF39CC" w:rsidRPr="00BB3F66">
        <w:rPr>
          <w:lang w:val="sr-Latn-BA"/>
        </w:rPr>
        <w:t>;</w:t>
      </w:r>
    </w:p>
    <w:p w14:paraId="7F6AAA69" w14:textId="2690DC5F" w:rsidR="00FF39CC" w:rsidRDefault="00BB3F66" w:rsidP="0098798A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Menjanje statusa porudžbine</w:t>
      </w:r>
      <w:r w:rsidR="00FF39CC" w:rsidRPr="00BB3F66">
        <w:rPr>
          <w:lang w:val="sr-Latn-BA"/>
        </w:rPr>
        <w:t>;</w:t>
      </w:r>
    </w:p>
    <w:p w14:paraId="1E62F8C3" w14:textId="1B3CA134" w:rsidR="000C599D" w:rsidRPr="000C599D" w:rsidRDefault="000C599D" w:rsidP="000C599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Mesečna statistika porudžbina</w:t>
      </w:r>
      <w:r w:rsidRPr="00BB3F66">
        <w:rPr>
          <w:lang w:val="sr-Latn-BA"/>
        </w:rPr>
        <w:t>;</w:t>
      </w:r>
    </w:p>
    <w:p w14:paraId="3A188CF5" w14:textId="150A39A1" w:rsidR="002C662F" w:rsidRDefault="00BB3F66" w:rsidP="0098798A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Uređivanje profila</w:t>
      </w:r>
      <w:r w:rsidR="00FF39CC" w:rsidRPr="00BB3F66">
        <w:rPr>
          <w:lang w:val="sr-Latn-BA"/>
        </w:rPr>
        <w:t>;</w:t>
      </w:r>
    </w:p>
    <w:p w14:paraId="4A6626A9" w14:textId="30F0F26C" w:rsidR="00AA3A12" w:rsidRPr="000C599D" w:rsidRDefault="003B5719" w:rsidP="000C599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Promena lozinke;</w:t>
      </w:r>
    </w:p>
    <w:p w14:paraId="4BE5F1B8" w14:textId="77777777" w:rsidR="00331DCC" w:rsidRPr="00F04B8D" w:rsidRDefault="00331DCC" w:rsidP="00331DCC">
      <w:pPr>
        <w:pStyle w:val="BodyText"/>
        <w:ind w:left="1080"/>
        <w:rPr>
          <w:lang w:val="sr-Latn-BA"/>
        </w:rPr>
      </w:pPr>
    </w:p>
    <w:p w14:paraId="4F76EEE4" w14:textId="77777777" w:rsidR="00206E1F" w:rsidRPr="00F04B8D" w:rsidRDefault="00B849B5">
      <w:pPr>
        <w:pStyle w:val="Heading1"/>
        <w:rPr>
          <w:lang w:val="sr-Latn-BA"/>
        </w:rPr>
      </w:pPr>
      <w:bookmarkStart w:id="34" w:name="_Toc85838850"/>
      <w:r w:rsidRPr="00F04B8D">
        <w:rPr>
          <w:lang w:val="sr-Latn-BA"/>
        </w:rPr>
        <w:t>Nefunkcionalni zahtevi</w:t>
      </w:r>
      <w:bookmarkEnd w:id="34"/>
    </w:p>
    <w:p w14:paraId="20B792DF" w14:textId="77777777" w:rsidR="003E6219" w:rsidRPr="00F04B8D" w:rsidRDefault="003E6219" w:rsidP="003E6219">
      <w:pPr>
        <w:rPr>
          <w:lang w:val="sr-Latn-BA"/>
        </w:rPr>
      </w:pPr>
    </w:p>
    <w:p w14:paraId="3D8A3A05" w14:textId="77777777" w:rsidR="00206E1F" w:rsidRPr="00F04B8D" w:rsidRDefault="00B849B5" w:rsidP="00B849B5">
      <w:pPr>
        <w:pStyle w:val="Heading2"/>
        <w:rPr>
          <w:lang w:val="sr-Latn-BA"/>
        </w:rPr>
      </w:pPr>
      <w:bookmarkStart w:id="35" w:name="_Toc85838851"/>
      <w:r w:rsidRPr="00F04B8D">
        <w:rPr>
          <w:lang w:val="sr-Latn-BA"/>
        </w:rPr>
        <w:t>Zahtevi u pogledu standardizacije</w:t>
      </w:r>
      <w:bookmarkEnd w:id="35"/>
    </w:p>
    <w:p w14:paraId="7AE0B6D1" w14:textId="316F6A67" w:rsidR="003E6219" w:rsidRDefault="00F3212C" w:rsidP="003E6219">
      <w:pPr>
        <w:pStyle w:val="BodyText"/>
        <w:rPr>
          <w:lang w:val="sr-Latn-BA"/>
        </w:rPr>
      </w:pPr>
      <w:r>
        <w:rPr>
          <w:lang w:val="sr-Latn-BA"/>
        </w:rPr>
        <w:t>FURNTRADE</w:t>
      </w:r>
      <w:r w:rsidRPr="002F2826">
        <w:rPr>
          <w:lang w:val="sr-Latn-BA"/>
        </w:rPr>
        <w:t xml:space="preserve"> </w:t>
      </w:r>
      <w:r w:rsidR="00896B5E" w:rsidRPr="00F04B8D">
        <w:rPr>
          <w:lang w:val="sr-Latn-BA"/>
        </w:rPr>
        <w:t xml:space="preserve">sistem će biti realizovan korišćenjem </w:t>
      </w:r>
      <w:r w:rsidR="00783B65" w:rsidRPr="00F04B8D">
        <w:rPr>
          <w:lang w:val="sr-Latn-BA"/>
        </w:rPr>
        <w:t xml:space="preserve">Java </w:t>
      </w:r>
      <w:r>
        <w:rPr>
          <w:lang w:val="sr-Latn-BA"/>
        </w:rPr>
        <w:t xml:space="preserve">i JavaScript </w:t>
      </w:r>
      <w:r w:rsidR="00783B65" w:rsidRPr="00F04B8D">
        <w:rPr>
          <w:lang w:val="sr-Latn-BA"/>
        </w:rPr>
        <w:t xml:space="preserve">okruženja, </w:t>
      </w:r>
      <w:r w:rsidR="00896B5E" w:rsidRPr="00F04B8D">
        <w:rPr>
          <w:lang w:val="sr-Latn-BA"/>
        </w:rPr>
        <w:t>dok će kao</w:t>
      </w:r>
      <w:r w:rsidR="00942407" w:rsidRPr="00F04B8D">
        <w:rPr>
          <w:lang w:val="sr-Latn-BA"/>
        </w:rPr>
        <w:t xml:space="preserve"> DBMS koristiti </w:t>
      </w:r>
      <w:r w:rsidR="00BB3F66">
        <w:rPr>
          <w:lang w:val="sr-Latn-BA"/>
        </w:rPr>
        <w:t>PostgreSQL</w:t>
      </w:r>
      <w:r w:rsidR="00896B5E" w:rsidRPr="00F04B8D">
        <w:rPr>
          <w:lang w:val="sr-Latn-BA"/>
        </w:rPr>
        <w:t>.</w:t>
      </w:r>
    </w:p>
    <w:p w14:paraId="44990CB4" w14:textId="713C1F9B" w:rsidR="00F3212C" w:rsidRDefault="00F3212C" w:rsidP="00F3212C">
      <w:pPr>
        <w:pStyle w:val="BodyText"/>
        <w:rPr>
          <w:lang w:val="sr-Latn-CS"/>
        </w:rPr>
      </w:pPr>
      <w:r>
        <w:rPr>
          <w:lang w:val="sr-Latn-CS"/>
        </w:rPr>
        <w:lastRenderedPageBreak/>
        <w:t>Korisnički interfejs Veb aplikacije mora da bude optimizovan za sledeće Veb čitače:</w:t>
      </w:r>
    </w:p>
    <w:p w14:paraId="3E891F59" w14:textId="77777777" w:rsidR="00F3212C" w:rsidRDefault="00F3212C" w:rsidP="00F3212C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2D8462FD" w14:textId="77777777" w:rsidR="00F3212C" w:rsidRDefault="00F3212C" w:rsidP="00F3212C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Opera 8+</w:t>
      </w:r>
    </w:p>
    <w:p w14:paraId="768B53A8" w14:textId="44B333F0" w:rsidR="00F3212C" w:rsidRPr="00F3212C" w:rsidRDefault="00F3212C" w:rsidP="00F3212C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3849FD91" w14:textId="77777777" w:rsidR="00206E1F" w:rsidRPr="00F04B8D" w:rsidRDefault="00B849B5" w:rsidP="00B849B5">
      <w:pPr>
        <w:pStyle w:val="Heading2"/>
        <w:rPr>
          <w:lang w:val="sr-Latn-BA"/>
        </w:rPr>
      </w:pPr>
      <w:bookmarkStart w:id="36" w:name="_Toc85838852"/>
      <w:r w:rsidRPr="00F04B8D">
        <w:rPr>
          <w:lang w:val="sr-Latn-BA"/>
        </w:rPr>
        <w:t>Sistemski zahtevi</w:t>
      </w:r>
      <w:bookmarkEnd w:id="36"/>
    </w:p>
    <w:p w14:paraId="099163F8" w14:textId="77777777" w:rsidR="00896B5E" w:rsidRPr="00F04B8D" w:rsidRDefault="00896B5E" w:rsidP="00896B5E">
      <w:pPr>
        <w:ind w:left="720"/>
        <w:rPr>
          <w:lang w:val="sr-Latn-BA"/>
        </w:rPr>
      </w:pPr>
      <w:r w:rsidRPr="00F04B8D">
        <w:rPr>
          <w:lang w:val="sr-Latn-BA"/>
        </w:rPr>
        <w:t>Nema posebnih sistemskih zahteva.</w:t>
      </w:r>
    </w:p>
    <w:p w14:paraId="29B4CEBA" w14:textId="77777777" w:rsidR="003E6219" w:rsidRPr="00F04B8D" w:rsidRDefault="003E6219" w:rsidP="00896B5E">
      <w:pPr>
        <w:ind w:left="720"/>
        <w:rPr>
          <w:lang w:val="sr-Latn-BA"/>
        </w:rPr>
      </w:pPr>
    </w:p>
    <w:p w14:paraId="186B80CD" w14:textId="77777777" w:rsidR="00206E1F" w:rsidRPr="00F04B8D" w:rsidRDefault="00B849B5">
      <w:pPr>
        <w:pStyle w:val="Heading2"/>
        <w:rPr>
          <w:lang w:val="sr-Latn-BA"/>
        </w:rPr>
      </w:pPr>
      <w:bookmarkStart w:id="37" w:name="_Toc85838853"/>
      <w:r w:rsidRPr="00F04B8D">
        <w:rPr>
          <w:lang w:val="sr-Latn-BA"/>
        </w:rPr>
        <w:t>Zahtevi u pogledu performansi</w:t>
      </w:r>
      <w:bookmarkEnd w:id="37"/>
    </w:p>
    <w:p w14:paraId="6F38FA08" w14:textId="77777777" w:rsidR="00206E1F" w:rsidRPr="00F04B8D" w:rsidRDefault="001D0890">
      <w:pPr>
        <w:pStyle w:val="BodyText"/>
        <w:rPr>
          <w:lang w:val="sr-Latn-BA"/>
        </w:rPr>
      </w:pPr>
      <w:r w:rsidRPr="00F04B8D">
        <w:rPr>
          <w:lang w:val="sr-Latn-BA"/>
        </w:rPr>
        <w:t>Nema posebnih zahteva u pogledu performansi sistema.</w:t>
      </w:r>
    </w:p>
    <w:p w14:paraId="77DD02A2" w14:textId="77777777" w:rsidR="00206E1F" w:rsidRPr="00F04B8D" w:rsidRDefault="00B849B5" w:rsidP="00B849B5">
      <w:pPr>
        <w:pStyle w:val="Heading2"/>
        <w:rPr>
          <w:lang w:val="sr-Latn-BA"/>
        </w:rPr>
      </w:pPr>
      <w:bookmarkStart w:id="38" w:name="_Toc85838854"/>
      <w:r w:rsidRPr="00F04B8D">
        <w:rPr>
          <w:lang w:val="sr-Latn-BA"/>
        </w:rPr>
        <w:t>Zahtevi u pogledu okruženja</w:t>
      </w:r>
      <w:bookmarkEnd w:id="38"/>
    </w:p>
    <w:p w14:paraId="43F95548" w14:textId="07F37EA7" w:rsidR="0055790D" w:rsidRPr="00F04B8D" w:rsidRDefault="00896B5E" w:rsidP="00F3212C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Aplikacija je strogo namenjena </w:t>
      </w:r>
      <w:r w:rsidR="00F3212C">
        <w:rPr>
          <w:lang w:val="sr-Latn-BA"/>
        </w:rPr>
        <w:t>firmama kojima se bave proizvodnjom nameštaja</w:t>
      </w:r>
      <w:r w:rsidRPr="00F04B8D">
        <w:rPr>
          <w:lang w:val="sr-Latn-BA"/>
        </w:rPr>
        <w:t>.</w:t>
      </w:r>
    </w:p>
    <w:p w14:paraId="4F49922F" w14:textId="77777777" w:rsidR="00206E1F" w:rsidRPr="00F04B8D" w:rsidRDefault="00B849B5">
      <w:pPr>
        <w:pStyle w:val="Heading1"/>
        <w:rPr>
          <w:lang w:val="sr-Latn-BA"/>
        </w:rPr>
      </w:pPr>
      <w:bookmarkStart w:id="39" w:name="_Toc85838855"/>
      <w:r w:rsidRPr="00F04B8D">
        <w:rPr>
          <w:lang w:val="sr-Latn-BA"/>
        </w:rPr>
        <w:t>Dokumentacija</w:t>
      </w:r>
      <w:bookmarkEnd w:id="39"/>
    </w:p>
    <w:p w14:paraId="5479E58C" w14:textId="3B338CE0" w:rsidR="003E6219" w:rsidRPr="00F04B8D" w:rsidRDefault="00967902" w:rsidP="003E6219">
      <w:pPr>
        <w:pStyle w:val="BodyText"/>
        <w:rPr>
          <w:lang w:val="sr-Latn-BA"/>
        </w:rPr>
      </w:pPr>
      <w:r w:rsidRPr="00F04B8D">
        <w:rPr>
          <w:lang w:val="sr-Latn-BA"/>
        </w:rPr>
        <w:t>U ovom odeljku su opisani zahtevi u pogledu dokumentacije koju treba pripr</w:t>
      </w:r>
      <w:r w:rsidR="00C1618C" w:rsidRPr="00F04B8D">
        <w:rPr>
          <w:lang w:val="sr-Latn-BA"/>
        </w:rPr>
        <w:t xml:space="preserve">emiti za </w:t>
      </w:r>
      <w:r w:rsidR="00F3212C">
        <w:rPr>
          <w:lang w:val="sr-Latn-BA"/>
        </w:rPr>
        <w:t>FURNTRADE</w:t>
      </w:r>
      <w:r w:rsidRPr="00F04B8D">
        <w:rPr>
          <w:lang w:val="sr-Latn-BA"/>
        </w:rPr>
        <w:t xml:space="preserve"> projekat.</w:t>
      </w:r>
    </w:p>
    <w:p w14:paraId="636808D8" w14:textId="77777777" w:rsidR="00206E1F" w:rsidRPr="00F04B8D" w:rsidRDefault="00B849B5" w:rsidP="00B849B5">
      <w:pPr>
        <w:pStyle w:val="Heading2"/>
        <w:rPr>
          <w:lang w:val="sr-Latn-BA"/>
        </w:rPr>
      </w:pPr>
      <w:bookmarkStart w:id="40" w:name="_Toc85838856"/>
      <w:r w:rsidRPr="00F04B8D">
        <w:rPr>
          <w:lang w:val="sr-Latn-BA"/>
        </w:rPr>
        <w:t>Korisničko uputstvo</w:t>
      </w:r>
      <w:bookmarkEnd w:id="40"/>
    </w:p>
    <w:p w14:paraId="29283045" w14:textId="77777777" w:rsidR="00896B5E" w:rsidRPr="00F04B8D" w:rsidRDefault="0063574A" w:rsidP="0063574A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Sistem će biti intuitivan za korišćenje i neće posedovati </w:t>
      </w:r>
      <w:r w:rsidR="00097F43" w:rsidRPr="00F04B8D">
        <w:rPr>
          <w:lang w:val="sr-Latn-BA"/>
        </w:rPr>
        <w:t xml:space="preserve">štampano </w:t>
      </w:r>
      <w:r w:rsidRPr="00F04B8D">
        <w:rPr>
          <w:lang w:val="sr-Latn-BA"/>
        </w:rPr>
        <w:t>korisničko uputstvo</w:t>
      </w:r>
      <w:r w:rsidR="00206E1F" w:rsidRPr="00F04B8D">
        <w:rPr>
          <w:lang w:val="sr-Latn-BA"/>
        </w:rPr>
        <w:t>.</w:t>
      </w:r>
    </w:p>
    <w:p w14:paraId="05D08CD4" w14:textId="77777777" w:rsidR="003E6219" w:rsidRPr="00F04B8D" w:rsidRDefault="003E6219" w:rsidP="003E6219">
      <w:pPr>
        <w:rPr>
          <w:lang w:val="sr-Latn-BA"/>
        </w:rPr>
      </w:pPr>
    </w:p>
    <w:p w14:paraId="2CB7589D" w14:textId="77777777" w:rsidR="00206E1F" w:rsidRPr="00F04B8D" w:rsidRDefault="00D20F4E" w:rsidP="003E6219">
      <w:pPr>
        <w:pStyle w:val="Heading2"/>
        <w:rPr>
          <w:lang w:val="sr-Latn-BA"/>
        </w:rPr>
      </w:pPr>
      <w:bookmarkStart w:id="41" w:name="_Toc85838857"/>
      <w:r w:rsidRPr="00F04B8D">
        <w:rPr>
          <w:lang w:val="sr-Latn-BA"/>
        </w:rPr>
        <w:t>Uputstvo za instalaciju i konfigurisanje</w:t>
      </w:r>
      <w:bookmarkEnd w:id="41"/>
    </w:p>
    <w:p w14:paraId="10CF5056" w14:textId="77777777" w:rsidR="00206E1F" w:rsidRPr="00F04B8D" w:rsidRDefault="00C1618C" w:rsidP="001D0890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Uputstvo za instalaciju </w:t>
      </w:r>
      <w:r w:rsidR="001D0890" w:rsidRPr="00F04B8D">
        <w:rPr>
          <w:lang w:val="sr-Latn-BA"/>
        </w:rPr>
        <w:t>sistema će sadržati:</w:t>
      </w:r>
    </w:p>
    <w:p w14:paraId="7C49A9C9" w14:textId="77777777" w:rsidR="00896B5E" w:rsidRPr="00F04B8D" w:rsidRDefault="001D0890" w:rsidP="00896B5E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Zahteve u pogledu instaliranog softvera</w:t>
      </w:r>
    </w:p>
    <w:p w14:paraId="31038D37" w14:textId="04111235" w:rsidR="00206E1F" w:rsidRDefault="001D0890" w:rsidP="00896B5E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Instrukcije za instaliranje sistema i kreiranje baze podataka</w:t>
      </w:r>
    </w:p>
    <w:p w14:paraId="1DF421D8" w14:textId="70C2659D" w:rsidR="00F3212C" w:rsidRPr="00F3212C" w:rsidRDefault="00F3212C" w:rsidP="00F3212C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14:paraId="704D40EF" w14:textId="77777777" w:rsidR="00206E1F" w:rsidRPr="00F04B8D" w:rsidRDefault="00206E1F" w:rsidP="00C1618C">
      <w:pPr>
        <w:pStyle w:val="BodyText"/>
        <w:rPr>
          <w:lang w:val="sr-Latn-BA"/>
        </w:rPr>
      </w:pPr>
    </w:p>
    <w:p w14:paraId="5EC0F560" w14:textId="77777777" w:rsidR="00206E1F" w:rsidRPr="00F04B8D" w:rsidRDefault="00D20F4E">
      <w:pPr>
        <w:pStyle w:val="Heading2"/>
        <w:numPr>
          <w:ilvl w:val="1"/>
          <w:numId w:val="13"/>
        </w:numPr>
        <w:rPr>
          <w:lang w:val="sr-Latn-BA"/>
        </w:rPr>
      </w:pPr>
      <w:bookmarkStart w:id="42" w:name="_Toc85838858"/>
      <w:r w:rsidRPr="00F04B8D">
        <w:rPr>
          <w:lang w:val="sr-Latn-BA"/>
        </w:rPr>
        <w:t>Pakovanje proizvoda</w:t>
      </w:r>
      <w:bookmarkEnd w:id="42"/>
    </w:p>
    <w:p w14:paraId="2B925B16" w14:textId="77777777" w:rsidR="00206E1F" w:rsidRPr="00F04B8D" w:rsidRDefault="00967902" w:rsidP="001D0890">
      <w:pPr>
        <w:pStyle w:val="BodyText"/>
        <w:rPr>
          <w:lang w:val="sr-Latn-BA"/>
        </w:rPr>
      </w:pPr>
      <w:r w:rsidRPr="00F04B8D">
        <w:rPr>
          <w:lang w:val="sr-Latn-BA"/>
        </w:rPr>
        <w:t>Proizvod ne zahteva posebno pakovanje jer nije namenjen širokom tržištu</w:t>
      </w:r>
      <w:r w:rsidR="00206E1F" w:rsidRPr="00F04B8D">
        <w:rPr>
          <w:lang w:val="sr-Latn-BA"/>
        </w:rPr>
        <w:t>.</w:t>
      </w:r>
    </w:p>
    <w:sectPr w:rsidR="00206E1F" w:rsidRPr="00F04B8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2A3A" w14:textId="77777777" w:rsidR="005C54EF" w:rsidRDefault="005C54EF">
      <w:r>
        <w:separator/>
      </w:r>
    </w:p>
  </w:endnote>
  <w:endnote w:type="continuationSeparator" w:id="0">
    <w:p w14:paraId="552A1FD1" w14:textId="77777777" w:rsidR="005C54EF" w:rsidRDefault="005C5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00DA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8977B2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E11F" w14:textId="77777777" w:rsidR="00A1651D" w:rsidRDefault="00A1651D" w:rsidP="00A1651D">
    <w:pPr>
      <w:pStyle w:val="Footer"/>
      <w:tabs>
        <w:tab w:val="left" w:pos="142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04B8D">
      <w:rPr>
        <w:noProof/>
      </w:rPr>
      <w:t>5</w:t>
    </w:r>
    <w:r>
      <w:rPr>
        <w:noProof/>
      </w:rPr>
      <w:fldChar w:fldCharType="end"/>
    </w:r>
  </w:p>
  <w:p w14:paraId="47344BB0" w14:textId="5A6393C2" w:rsidR="005613E4" w:rsidRPr="003372D3" w:rsidRDefault="00A1651D" w:rsidP="00A1651D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lang w:val="sr-Latn-CS"/>
      </w:rPr>
    </w:pPr>
    <w:r>
      <w:rPr>
        <w:lang w:val="sr-Latn-CS"/>
      </w:rPr>
      <w:t>Poverljivo</w:t>
    </w:r>
    <w:r>
      <w:rPr>
        <w:lang w:val="sr-Latn-CS"/>
      </w:rPr>
      <w:tab/>
    </w:r>
    <w:r w:rsidR="00F3212C">
      <w:rPr>
        <w:lang w:val="sr-Latn-CS"/>
      </w:rPr>
      <w:t>SoftDev</w:t>
    </w:r>
    <w:r>
      <w:rPr>
        <w:lang w:val="sr-Latn-CS"/>
      </w:rPr>
      <w:t>,</w:t>
    </w:r>
    <w:r w:rsidR="00F3212C">
      <w:rPr>
        <w:lang w:val="sr-Latn-CS"/>
      </w:rPr>
      <w:t xml:space="preserve"> </w:t>
    </w:r>
    <w:r>
      <w:rPr>
        <w:lang w:val="sr-Latn-CS"/>
      </w:rPr>
      <w:t xml:space="preserve"> 20</w:t>
    </w:r>
    <w:r w:rsidR="00F3212C">
      <w:rPr>
        <w:lang w:val="sr-Latn-C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D2AD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6BF0" w14:textId="77777777" w:rsidR="005C54EF" w:rsidRDefault="005C54EF">
      <w:r>
        <w:separator/>
      </w:r>
    </w:p>
  </w:footnote>
  <w:footnote w:type="continuationSeparator" w:id="0">
    <w:p w14:paraId="7AFA72F1" w14:textId="77777777" w:rsidR="005C54EF" w:rsidRDefault="005C5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7FB4" w14:textId="77777777" w:rsidR="005613E4" w:rsidRDefault="005613E4">
    <w:pPr>
      <w:rPr>
        <w:sz w:val="24"/>
      </w:rPr>
    </w:pPr>
  </w:p>
  <w:p w14:paraId="5B7FFC13" w14:textId="77777777" w:rsidR="005613E4" w:rsidRPr="00A1651D" w:rsidRDefault="005613E4">
    <w:pPr>
      <w:pBdr>
        <w:top w:val="single" w:sz="6" w:space="1" w:color="auto"/>
      </w:pBdr>
      <w:rPr>
        <w:b/>
        <w:sz w:val="36"/>
        <w:szCs w:val="36"/>
      </w:rPr>
    </w:pPr>
  </w:p>
  <w:p w14:paraId="57F63D18" w14:textId="68D5DF9E" w:rsidR="005613E4" w:rsidRPr="00A1651D" w:rsidRDefault="00F3212C">
    <w:pPr>
      <w:pBdr>
        <w:bottom w:val="single" w:sz="6" w:space="1" w:color="auto"/>
      </w:pBdr>
      <w:jc w:val="right"/>
      <w:rPr>
        <w:b/>
        <w:sz w:val="36"/>
        <w:szCs w:val="36"/>
      </w:rPr>
    </w:pPr>
    <w:r>
      <w:rPr>
        <w:b/>
        <w:sz w:val="36"/>
        <w:szCs w:val="36"/>
        <w:lang w:val="sr-Latn-CS"/>
      </w:rPr>
      <w:t>SoftDev</w:t>
    </w:r>
  </w:p>
  <w:p w14:paraId="1C92938B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3EEACA5D" w14:textId="77777777">
      <w:tc>
        <w:tcPr>
          <w:tcW w:w="6379" w:type="dxa"/>
        </w:tcPr>
        <w:p w14:paraId="42C70567" w14:textId="5A1D6B02" w:rsidR="005613E4" w:rsidRPr="003372D3" w:rsidRDefault="00F3212C">
          <w:pPr>
            <w:rPr>
              <w:lang w:val="sr-Latn-CS"/>
            </w:rPr>
          </w:pPr>
          <w:r>
            <w:rPr>
              <w:lang w:val="sr-Latn-BA"/>
            </w:rPr>
            <w:t>Furntrade</w:t>
          </w:r>
        </w:p>
      </w:tc>
      <w:tc>
        <w:tcPr>
          <w:tcW w:w="3179" w:type="dxa"/>
        </w:tcPr>
        <w:p w14:paraId="682718AE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71DFA1D4" w14:textId="77777777">
      <w:tc>
        <w:tcPr>
          <w:tcW w:w="6379" w:type="dxa"/>
        </w:tcPr>
        <w:p w14:paraId="506234FD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6297BAA1" w14:textId="04FB6BD0" w:rsidR="005613E4" w:rsidRPr="003372D3" w:rsidRDefault="00A1651D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F3212C">
            <w:rPr>
              <w:lang w:val="sr-Latn-CS"/>
            </w:rPr>
            <w:t>2</w:t>
          </w:r>
          <w:r w:rsidR="004C7A4F">
            <w:rPr>
              <w:lang w:val="sr-Latn-CS"/>
            </w:rPr>
            <w:t>1</w:t>
          </w:r>
          <w:r>
            <w:rPr>
              <w:lang w:val="sr-Latn-CS"/>
            </w:rPr>
            <w:t>.1</w:t>
          </w:r>
          <w:r w:rsidR="00F3212C">
            <w:rPr>
              <w:lang w:val="sr-Latn-CS"/>
            </w:rPr>
            <w:t>0</w:t>
          </w:r>
          <w:r>
            <w:rPr>
              <w:lang w:val="sr-Latn-CS"/>
            </w:rPr>
            <w:t>.20</w:t>
          </w:r>
          <w:r w:rsidR="00F3212C">
            <w:rPr>
              <w:lang w:val="sr-Latn-CS"/>
            </w:rPr>
            <w:t>21</w:t>
          </w:r>
          <w:r w:rsidR="005613E4" w:rsidRPr="003372D3">
            <w:rPr>
              <w:lang w:val="sr-Latn-CS"/>
            </w:rPr>
            <w:t>. god.</w:t>
          </w:r>
        </w:p>
      </w:tc>
    </w:tr>
    <w:tr w:rsidR="005613E4" w:rsidRPr="003372D3" w14:paraId="40907586" w14:textId="77777777">
      <w:tc>
        <w:tcPr>
          <w:tcW w:w="9558" w:type="dxa"/>
          <w:gridSpan w:val="2"/>
        </w:tcPr>
        <w:p w14:paraId="2B503F13" w14:textId="440F7F32" w:rsidR="005613E4" w:rsidRPr="003372D3" w:rsidRDefault="00F3212C">
          <w:pPr>
            <w:rPr>
              <w:lang w:val="sr-Latn-CS"/>
            </w:rPr>
          </w:pPr>
          <w:r>
            <w:rPr>
              <w:lang w:val="sr-Latn-CS"/>
            </w:rPr>
            <w:t xml:space="preserve">SoftDev </w:t>
          </w:r>
          <w:r w:rsidR="00A1651D">
            <w:rPr>
              <w:lang w:val="sr-Latn-CS"/>
            </w:rPr>
            <w:t>-</w:t>
          </w:r>
          <w:r>
            <w:rPr>
              <w:lang w:val="sr-Latn-BA"/>
            </w:rPr>
            <w:t xml:space="preserve"> Furntrade</w:t>
          </w:r>
          <w:r w:rsidRPr="002F2826">
            <w:rPr>
              <w:lang w:val="sr-Latn-BA"/>
            </w:rPr>
            <w:t xml:space="preserve">  </w:t>
          </w:r>
          <w:r w:rsidR="005613E4" w:rsidRPr="003372D3">
            <w:rPr>
              <w:lang w:val="sr-Latn-CS"/>
            </w:rPr>
            <w:t>-03</w:t>
          </w:r>
        </w:p>
      </w:tc>
    </w:tr>
  </w:tbl>
  <w:p w14:paraId="00F9634F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F88C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1810FB0"/>
    <w:multiLevelType w:val="hybridMultilevel"/>
    <w:tmpl w:val="302C6702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862C4"/>
    <w:multiLevelType w:val="hybridMultilevel"/>
    <w:tmpl w:val="95D6A40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5F4DC8"/>
    <w:multiLevelType w:val="hybridMultilevel"/>
    <w:tmpl w:val="51522E2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5891252"/>
    <w:multiLevelType w:val="hybridMultilevel"/>
    <w:tmpl w:val="724EBC4E"/>
    <w:lvl w:ilvl="0" w:tplc="EC0C2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6027CE8"/>
    <w:multiLevelType w:val="hybridMultilevel"/>
    <w:tmpl w:val="4AA04E44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24"/>
  </w:num>
  <w:num w:numId="5">
    <w:abstractNumId w:val="21"/>
  </w:num>
  <w:num w:numId="6">
    <w:abstractNumId w:val="24"/>
  </w:num>
  <w:num w:numId="7">
    <w:abstractNumId w:val="11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  <w:num w:numId="12">
    <w:abstractNumId w:val="24"/>
  </w:num>
  <w:num w:numId="13">
    <w:abstractNumId w:val="24"/>
  </w:num>
  <w:num w:numId="14">
    <w:abstractNumId w:val="4"/>
  </w:num>
  <w:num w:numId="15">
    <w:abstractNumId w:val="9"/>
  </w:num>
  <w:num w:numId="16">
    <w:abstractNumId w:val="12"/>
  </w:num>
  <w:num w:numId="17">
    <w:abstractNumId w:val="3"/>
  </w:num>
  <w:num w:numId="18">
    <w:abstractNumId w:val="5"/>
  </w:num>
  <w:num w:numId="19">
    <w:abstractNumId w:val="16"/>
  </w:num>
  <w:num w:numId="20">
    <w:abstractNumId w:val="24"/>
  </w:num>
  <w:num w:numId="21">
    <w:abstractNumId w:val="24"/>
  </w:num>
  <w:num w:numId="22">
    <w:abstractNumId w:val="19"/>
  </w:num>
  <w:num w:numId="23">
    <w:abstractNumId w:val="22"/>
  </w:num>
  <w:num w:numId="24">
    <w:abstractNumId w:val="15"/>
  </w:num>
  <w:num w:numId="25">
    <w:abstractNumId w:val="13"/>
  </w:num>
  <w:num w:numId="26">
    <w:abstractNumId w:val="23"/>
  </w:num>
  <w:num w:numId="27">
    <w:abstractNumId w:val="18"/>
  </w:num>
  <w:num w:numId="28">
    <w:abstractNumId w:val="8"/>
  </w:num>
  <w:num w:numId="29">
    <w:abstractNumId w:val="2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079C7"/>
    <w:rsid w:val="00026B01"/>
    <w:rsid w:val="00031B3D"/>
    <w:rsid w:val="00042464"/>
    <w:rsid w:val="00050E5D"/>
    <w:rsid w:val="000728B5"/>
    <w:rsid w:val="000817C9"/>
    <w:rsid w:val="00097F43"/>
    <w:rsid w:val="000A4969"/>
    <w:rsid w:val="000C599D"/>
    <w:rsid w:val="000D1A6E"/>
    <w:rsid w:val="000D7D2E"/>
    <w:rsid w:val="001265F7"/>
    <w:rsid w:val="0013157C"/>
    <w:rsid w:val="00143087"/>
    <w:rsid w:val="00146BAA"/>
    <w:rsid w:val="00150CC1"/>
    <w:rsid w:val="001630D4"/>
    <w:rsid w:val="00165269"/>
    <w:rsid w:val="00177D24"/>
    <w:rsid w:val="00190105"/>
    <w:rsid w:val="001955EB"/>
    <w:rsid w:val="00195990"/>
    <w:rsid w:val="001A0317"/>
    <w:rsid w:val="001D0890"/>
    <w:rsid w:val="001F663F"/>
    <w:rsid w:val="001F7D36"/>
    <w:rsid w:val="002007B2"/>
    <w:rsid w:val="00205D9D"/>
    <w:rsid w:val="00206E1F"/>
    <w:rsid w:val="00216F3C"/>
    <w:rsid w:val="00225263"/>
    <w:rsid w:val="00232F8D"/>
    <w:rsid w:val="0023465F"/>
    <w:rsid w:val="00254CBE"/>
    <w:rsid w:val="00270678"/>
    <w:rsid w:val="0027185A"/>
    <w:rsid w:val="00284A28"/>
    <w:rsid w:val="002922C4"/>
    <w:rsid w:val="002A5E27"/>
    <w:rsid w:val="002C1666"/>
    <w:rsid w:val="002C662F"/>
    <w:rsid w:val="002D5541"/>
    <w:rsid w:val="002E66A9"/>
    <w:rsid w:val="003113E8"/>
    <w:rsid w:val="003207F6"/>
    <w:rsid w:val="00327DB2"/>
    <w:rsid w:val="00331D38"/>
    <w:rsid w:val="00331DCC"/>
    <w:rsid w:val="003356F6"/>
    <w:rsid w:val="0033717B"/>
    <w:rsid w:val="003372D3"/>
    <w:rsid w:val="00347321"/>
    <w:rsid w:val="0035340D"/>
    <w:rsid w:val="003860D3"/>
    <w:rsid w:val="0039103B"/>
    <w:rsid w:val="003B1702"/>
    <w:rsid w:val="003B5719"/>
    <w:rsid w:val="003D01A9"/>
    <w:rsid w:val="003D0DBE"/>
    <w:rsid w:val="003E6219"/>
    <w:rsid w:val="004003A6"/>
    <w:rsid w:val="004056E3"/>
    <w:rsid w:val="00410F5F"/>
    <w:rsid w:val="00412ECF"/>
    <w:rsid w:val="00416071"/>
    <w:rsid w:val="00425387"/>
    <w:rsid w:val="00445A8C"/>
    <w:rsid w:val="00445A97"/>
    <w:rsid w:val="00445E0E"/>
    <w:rsid w:val="00473782"/>
    <w:rsid w:val="004759DB"/>
    <w:rsid w:val="00491CC1"/>
    <w:rsid w:val="00495889"/>
    <w:rsid w:val="00497949"/>
    <w:rsid w:val="004A2739"/>
    <w:rsid w:val="004B0285"/>
    <w:rsid w:val="004C7A4F"/>
    <w:rsid w:val="004E6B59"/>
    <w:rsid w:val="004E6C9A"/>
    <w:rsid w:val="00500DA2"/>
    <w:rsid w:val="005114AB"/>
    <w:rsid w:val="005525C8"/>
    <w:rsid w:val="0055679E"/>
    <w:rsid w:val="0055790D"/>
    <w:rsid w:val="005613E4"/>
    <w:rsid w:val="00571FC4"/>
    <w:rsid w:val="00595BF9"/>
    <w:rsid w:val="005A3F8C"/>
    <w:rsid w:val="005B678B"/>
    <w:rsid w:val="005C54EF"/>
    <w:rsid w:val="005D021A"/>
    <w:rsid w:val="006219D0"/>
    <w:rsid w:val="00631C6F"/>
    <w:rsid w:val="0063291D"/>
    <w:rsid w:val="0063574A"/>
    <w:rsid w:val="00651157"/>
    <w:rsid w:val="0069445A"/>
    <w:rsid w:val="006A73C8"/>
    <w:rsid w:val="006B5B5E"/>
    <w:rsid w:val="006C181D"/>
    <w:rsid w:val="006C1F31"/>
    <w:rsid w:val="006E165A"/>
    <w:rsid w:val="006E664D"/>
    <w:rsid w:val="006F37E4"/>
    <w:rsid w:val="006F512A"/>
    <w:rsid w:val="006F5220"/>
    <w:rsid w:val="00712834"/>
    <w:rsid w:val="00716C93"/>
    <w:rsid w:val="00732741"/>
    <w:rsid w:val="00742EC7"/>
    <w:rsid w:val="0074590A"/>
    <w:rsid w:val="00745ACE"/>
    <w:rsid w:val="00783B65"/>
    <w:rsid w:val="007C6213"/>
    <w:rsid w:val="007C6B66"/>
    <w:rsid w:val="007E5AAF"/>
    <w:rsid w:val="00804367"/>
    <w:rsid w:val="00816F4B"/>
    <w:rsid w:val="008246E5"/>
    <w:rsid w:val="008327C8"/>
    <w:rsid w:val="008407B9"/>
    <w:rsid w:val="00854F0B"/>
    <w:rsid w:val="00872020"/>
    <w:rsid w:val="00895B02"/>
    <w:rsid w:val="00896B5E"/>
    <w:rsid w:val="008B25F9"/>
    <w:rsid w:val="008C41A2"/>
    <w:rsid w:val="008D40CE"/>
    <w:rsid w:val="008E49EF"/>
    <w:rsid w:val="008F4660"/>
    <w:rsid w:val="008F7144"/>
    <w:rsid w:val="009029D5"/>
    <w:rsid w:val="009075F6"/>
    <w:rsid w:val="009171F5"/>
    <w:rsid w:val="009172BD"/>
    <w:rsid w:val="00930725"/>
    <w:rsid w:val="00935BC4"/>
    <w:rsid w:val="009410E9"/>
    <w:rsid w:val="00942407"/>
    <w:rsid w:val="00942816"/>
    <w:rsid w:val="009510AE"/>
    <w:rsid w:val="00954472"/>
    <w:rsid w:val="0095579F"/>
    <w:rsid w:val="009662F3"/>
    <w:rsid w:val="00967902"/>
    <w:rsid w:val="0098649D"/>
    <w:rsid w:val="0098798A"/>
    <w:rsid w:val="009A291F"/>
    <w:rsid w:val="009B2233"/>
    <w:rsid w:val="009B3AA3"/>
    <w:rsid w:val="009D4568"/>
    <w:rsid w:val="009E59B4"/>
    <w:rsid w:val="009F0C66"/>
    <w:rsid w:val="00A12200"/>
    <w:rsid w:val="00A1651D"/>
    <w:rsid w:val="00A4009F"/>
    <w:rsid w:val="00A42105"/>
    <w:rsid w:val="00A51189"/>
    <w:rsid w:val="00A70B31"/>
    <w:rsid w:val="00A763B7"/>
    <w:rsid w:val="00A82910"/>
    <w:rsid w:val="00A84AB5"/>
    <w:rsid w:val="00A91442"/>
    <w:rsid w:val="00AA3A12"/>
    <w:rsid w:val="00AA776C"/>
    <w:rsid w:val="00AD17B6"/>
    <w:rsid w:val="00AF19B4"/>
    <w:rsid w:val="00AF244E"/>
    <w:rsid w:val="00AF6332"/>
    <w:rsid w:val="00AF6B06"/>
    <w:rsid w:val="00B05998"/>
    <w:rsid w:val="00B46D71"/>
    <w:rsid w:val="00B50D57"/>
    <w:rsid w:val="00B849B5"/>
    <w:rsid w:val="00BB0213"/>
    <w:rsid w:val="00BB3F66"/>
    <w:rsid w:val="00BC2229"/>
    <w:rsid w:val="00BF71AD"/>
    <w:rsid w:val="00C032FC"/>
    <w:rsid w:val="00C14670"/>
    <w:rsid w:val="00C1618C"/>
    <w:rsid w:val="00C206AF"/>
    <w:rsid w:val="00C44BC7"/>
    <w:rsid w:val="00C503E4"/>
    <w:rsid w:val="00C54480"/>
    <w:rsid w:val="00C821A5"/>
    <w:rsid w:val="00C83DEF"/>
    <w:rsid w:val="00C9046D"/>
    <w:rsid w:val="00CA11A7"/>
    <w:rsid w:val="00CA58C5"/>
    <w:rsid w:val="00CA62F9"/>
    <w:rsid w:val="00CB17FD"/>
    <w:rsid w:val="00CC47F8"/>
    <w:rsid w:val="00CD52C1"/>
    <w:rsid w:val="00D00311"/>
    <w:rsid w:val="00D070D6"/>
    <w:rsid w:val="00D20F4E"/>
    <w:rsid w:val="00D21A8C"/>
    <w:rsid w:val="00D226CB"/>
    <w:rsid w:val="00D23B0D"/>
    <w:rsid w:val="00D30806"/>
    <w:rsid w:val="00D402FD"/>
    <w:rsid w:val="00D44844"/>
    <w:rsid w:val="00D5365B"/>
    <w:rsid w:val="00D62AEA"/>
    <w:rsid w:val="00D6432C"/>
    <w:rsid w:val="00D67D2B"/>
    <w:rsid w:val="00D71A6D"/>
    <w:rsid w:val="00D7252F"/>
    <w:rsid w:val="00D74078"/>
    <w:rsid w:val="00D760E5"/>
    <w:rsid w:val="00DB4981"/>
    <w:rsid w:val="00DE518F"/>
    <w:rsid w:val="00DF7448"/>
    <w:rsid w:val="00E02978"/>
    <w:rsid w:val="00E05692"/>
    <w:rsid w:val="00E061BD"/>
    <w:rsid w:val="00E06C57"/>
    <w:rsid w:val="00E1646B"/>
    <w:rsid w:val="00E175B4"/>
    <w:rsid w:val="00E47610"/>
    <w:rsid w:val="00E5055D"/>
    <w:rsid w:val="00E5503B"/>
    <w:rsid w:val="00E604E6"/>
    <w:rsid w:val="00E61B35"/>
    <w:rsid w:val="00E7707A"/>
    <w:rsid w:val="00E81762"/>
    <w:rsid w:val="00E934AD"/>
    <w:rsid w:val="00E95807"/>
    <w:rsid w:val="00EA1BEE"/>
    <w:rsid w:val="00EC1A2F"/>
    <w:rsid w:val="00EE0AAC"/>
    <w:rsid w:val="00EE2B46"/>
    <w:rsid w:val="00EF6501"/>
    <w:rsid w:val="00F009F3"/>
    <w:rsid w:val="00F02B6F"/>
    <w:rsid w:val="00F043E7"/>
    <w:rsid w:val="00F04B8D"/>
    <w:rsid w:val="00F054F7"/>
    <w:rsid w:val="00F06298"/>
    <w:rsid w:val="00F3212C"/>
    <w:rsid w:val="00F60C82"/>
    <w:rsid w:val="00F6773B"/>
    <w:rsid w:val="00F67C3E"/>
    <w:rsid w:val="00F70F8C"/>
    <w:rsid w:val="00F93B75"/>
    <w:rsid w:val="00FA57D9"/>
    <w:rsid w:val="00FF39CC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00A2EA"/>
  <w15:chartTrackingRefBased/>
  <w15:docId w15:val="{A4F7D2B0-AF92-4F4A-A0A8-DD0B88F3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24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link w:val="BodyText3Char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rsid w:val="00A165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651D"/>
    <w:rPr>
      <w:rFonts w:ascii="Tahoma" w:hAnsi="Tahoma" w:cs="Tahoma"/>
      <w:sz w:val="16"/>
      <w:szCs w:val="16"/>
      <w:lang w:val="en-US" w:eastAsia="sr-Latn-CS"/>
    </w:rPr>
  </w:style>
  <w:style w:type="character" w:customStyle="1" w:styleId="FooterChar">
    <w:name w:val="Footer Char"/>
    <w:link w:val="Footer"/>
    <w:uiPriority w:val="99"/>
    <w:rsid w:val="00A1651D"/>
    <w:rPr>
      <w:lang w:val="en-US" w:eastAsia="sr-Latn-CS"/>
    </w:rPr>
  </w:style>
  <w:style w:type="character" w:styleId="CommentReference">
    <w:name w:val="annotation reference"/>
    <w:rsid w:val="00EE0A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0AAC"/>
  </w:style>
  <w:style w:type="character" w:customStyle="1" w:styleId="CommentTextChar">
    <w:name w:val="Comment Text Char"/>
    <w:link w:val="CommentText"/>
    <w:rsid w:val="00EE0AAC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EE0AAC"/>
    <w:rPr>
      <w:b/>
      <w:bCs/>
    </w:rPr>
  </w:style>
  <w:style w:type="character" w:customStyle="1" w:styleId="CommentSubjectChar">
    <w:name w:val="Comment Subject Char"/>
    <w:link w:val="CommentSubject"/>
    <w:rsid w:val="00EE0AAC"/>
    <w:rPr>
      <w:b/>
      <w:bCs/>
      <w:lang w:eastAsia="sr-Latn-CS"/>
    </w:rPr>
  </w:style>
  <w:style w:type="character" w:customStyle="1" w:styleId="BodyTextChar">
    <w:name w:val="Body Text Char"/>
    <w:link w:val="BodyText"/>
    <w:rsid w:val="00F3212C"/>
    <w:rPr>
      <w:lang w:eastAsia="sr-Latn-CS"/>
    </w:rPr>
  </w:style>
  <w:style w:type="character" w:customStyle="1" w:styleId="BodyText3Char">
    <w:name w:val="Body Text 3 Char"/>
    <w:link w:val="BodyText3"/>
    <w:rsid w:val="00177D24"/>
    <w:rPr>
      <w:b/>
      <w:bCs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03A6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00036-2D78-4679-8D0D-36F6099E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11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Microsoft</Company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Asija Ramovic</cp:lastModifiedBy>
  <cp:revision>10</cp:revision>
  <cp:lastPrinted>1899-12-31T23:00:00Z</cp:lastPrinted>
  <dcterms:created xsi:type="dcterms:W3CDTF">2021-10-19T23:26:00Z</dcterms:created>
  <dcterms:modified xsi:type="dcterms:W3CDTF">2021-10-27T22:47:00Z</dcterms:modified>
</cp:coreProperties>
</file>