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77D1" w14:textId="77777777" w:rsidR="002343C5" w:rsidRPr="002F2826" w:rsidRDefault="002343C5">
      <w:pPr>
        <w:pStyle w:val="BodyText"/>
        <w:rPr>
          <w:lang w:val="sr-Latn-BA"/>
        </w:rPr>
      </w:pPr>
    </w:p>
    <w:p w14:paraId="242B6485" w14:textId="053D4F07" w:rsidR="009A16E1" w:rsidRPr="002F2826" w:rsidRDefault="00D0688F" w:rsidP="009A16E1">
      <w:pPr>
        <w:pStyle w:val="Title"/>
        <w:tabs>
          <w:tab w:val="left" w:pos="2970"/>
          <w:tab w:val="left" w:pos="3060"/>
        </w:tabs>
        <w:jc w:val="right"/>
        <w:rPr>
          <w:lang w:val="sr-Latn-BA"/>
        </w:rPr>
      </w:pPr>
      <w:r>
        <w:rPr>
          <w:lang w:val="sr-Latn-BA"/>
        </w:rPr>
        <w:t>Furntrade</w:t>
      </w:r>
    </w:p>
    <w:p w14:paraId="2FBC02C2" w14:textId="77777777" w:rsidR="009A16E1" w:rsidRPr="002F2826" w:rsidRDefault="009A16E1" w:rsidP="009A16E1">
      <w:pPr>
        <w:rPr>
          <w:lang w:val="sr-Latn-BA"/>
        </w:rPr>
      </w:pPr>
    </w:p>
    <w:p w14:paraId="5AC2880B" w14:textId="148F1057" w:rsidR="002343C5" w:rsidRPr="002F2826" w:rsidRDefault="00D0688F">
      <w:pPr>
        <w:pStyle w:val="Title"/>
        <w:tabs>
          <w:tab w:val="left" w:pos="2970"/>
          <w:tab w:val="left" w:pos="3060"/>
        </w:tabs>
        <w:jc w:val="right"/>
        <w:rPr>
          <w:lang w:val="sr-Latn-BA"/>
        </w:rPr>
      </w:pPr>
      <w:r>
        <w:rPr>
          <w:lang w:val="sr-Latn-BA"/>
        </w:rPr>
        <w:t>Web aplikacija</w:t>
      </w:r>
      <w:r w:rsidR="00FB0979" w:rsidRPr="002F2826">
        <w:rPr>
          <w:lang w:val="sr-Latn-BA"/>
        </w:rPr>
        <w:t xml:space="preserve"> za </w:t>
      </w:r>
      <w:r w:rsidR="006A405D">
        <w:rPr>
          <w:lang w:val="sr-Latn-BA"/>
        </w:rPr>
        <w:t>firmu</w:t>
      </w:r>
      <w:r w:rsidR="000913B7">
        <w:rPr>
          <w:lang w:val="sr-Latn-BA"/>
        </w:rPr>
        <w:t xml:space="preserve"> nameštaja</w:t>
      </w:r>
    </w:p>
    <w:p w14:paraId="73E9F758" w14:textId="77777777" w:rsidR="006D0694" w:rsidRPr="002F2826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BA"/>
        </w:rPr>
      </w:pPr>
    </w:p>
    <w:p w14:paraId="71C2D3A4" w14:textId="77777777" w:rsidR="002343C5" w:rsidRPr="002F282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BA"/>
        </w:rPr>
      </w:pPr>
      <w:r w:rsidRPr="002F2826">
        <w:rPr>
          <w:lang w:val="sr-Latn-BA"/>
        </w:rPr>
        <w:t>Plan realizacije projekta</w:t>
      </w:r>
      <w:r w:rsidR="002343C5" w:rsidRPr="002F2826">
        <w:rPr>
          <w:lang w:val="sr-Latn-BA"/>
        </w:rPr>
        <w:t xml:space="preserve"> </w:t>
      </w:r>
    </w:p>
    <w:p w14:paraId="5A3E3157" w14:textId="77777777" w:rsidR="002343C5" w:rsidRPr="002F282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BA"/>
        </w:rPr>
      </w:pPr>
    </w:p>
    <w:p w14:paraId="1EF7ACB3" w14:textId="77777777" w:rsidR="002343C5" w:rsidRPr="002F2826" w:rsidRDefault="002343C5">
      <w:pPr>
        <w:pStyle w:val="Title"/>
        <w:jc w:val="right"/>
        <w:rPr>
          <w:sz w:val="28"/>
          <w:lang w:val="sr-Latn-BA"/>
        </w:rPr>
      </w:pPr>
      <w:r w:rsidRPr="002F2826">
        <w:rPr>
          <w:sz w:val="28"/>
          <w:lang w:val="sr-Latn-BA"/>
        </w:rPr>
        <w:t>Ver</w:t>
      </w:r>
      <w:r w:rsidR="006F61C6" w:rsidRPr="002F2826">
        <w:rPr>
          <w:sz w:val="28"/>
          <w:lang w:val="sr-Latn-BA"/>
        </w:rPr>
        <w:t>zija</w:t>
      </w:r>
      <w:r w:rsidRPr="002F2826">
        <w:rPr>
          <w:sz w:val="28"/>
          <w:lang w:val="sr-Latn-BA"/>
        </w:rPr>
        <w:t xml:space="preserve"> </w:t>
      </w:r>
      <w:r w:rsidR="006F61C6" w:rsidRPr="002F2826">
        <w:rPr>
          <w:sz w:val="28"/>
          <w:lang w:val="sr-Latn-BA"/>
        </w:rPr>
        <w:t>1</w:t>
      </w:r>
      <w:r w:rsidRPr="002F2826">
        <w:rPr>
          <w:sz w:val="28"/>
          <w:lang w:val="sr-Latn-BA"/>
        </w:rPr>
        <w:t>.0</w:t>
      </w:r>
    </w:p>
    <w:p w14:paraId="1EA91D8E" w14:textId="77777777" w:rsidR="002343C5" w:rsidRPr="002F2826" w:rsidRDefault="002343C5">
      <w:pPr>
        <w:rPr>
          <w:lang w:val="sr-Latn-BA"/>
        </w:rPr>
        <w:sectPr w:rsidR="002343C5" w:rsidRPr="002F2826" w:rsidSect="00280CEF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58DF91D9" w14:textId="77777777" w:rsidR="002343C5" w:rsidRPr="002F2826" w:rsidRDefault="006F61C6">
      <w:pPr>
        <w:pStyle w:val="Title"/>
        <w:rPr>
          <w:lang w:val="sr-Latn-BA"/>
        </w:rPr>
      </w:pPr>
      <w:r w:rsidRPr="002F2826">
        <w:rPr>
          <w:lang w:val="sr-Latn-BA"/>
        </w:rPr>
        <w:lastRenderedPageBreak/>
        <w:t>Pregled izmena</w:t>
      </w:r>
    </w:p>
    <w:p w14:paraId="13EB13B1" w14:textId="77777777" w:rsidR="009A16E1" w:rsidRPr="002F2826" w:rsidRDefault="009A16E1" w:rsidP="009A16E1">
      <w:pPr>
        <w:rPr>
          <w:lang w:val="sr-Latn-BA"/>
        </w:rPr>
      </w:pP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2F2826" w14:paraId="482E0A3A" w14:textId="77777777" w:rsidTr="00280CEF">
        <w:tc>
          <w:tcPr>
            <w:tcW w:w="2304" w:type="dxa"/>
          </w:tcPr>
          <w:p w14:paraId="3C5F2952" w14:textId="77777777" w:rsidR="002343C5" w:rsidRPr="002F2826" w:rsidRDefault="006F61C6">
            <w:pPr>
              <w:pStyle w:val="Tabletext"/>
              <w:jc w:val="center"/>
              <w:rPr>
                <w:b/>
                <w:lang w:val="sr-Latn-BA"/>
              </w:rPr>
            </w:pPr>
            <w:r w:rsidRPr="002F2826"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14:paraId="29C0F539" w14:textId="77777777" w:rsidR="002343C5" w:rsidRPr="002F2826" w:rsidRDefault="006F61C6">
            <w:pPr>
              <w:pStyle w:val="Tabletext"/>
              <w:jc w:val="center"/>
              <w:rPr>
                <w:b/>
                <w:lang w:val="sr-Latn-BA"/>
              </w:rPr>
            </w:pPr>
            <w:r w:rsidRPr="002F2826">
              <w:rPr>
                <w:b/>
                <w:lang w:val="sr-Latn-BA"/>
              </w:rPr>
              <w:t>Verzija</w:t>
            </w:r>
          </w:p>
        </w:tc>
        <w:tc>
          <w:tcPr>
            <w:tcW w:w="3598" w:type="dxa"/>
          </w:tcPr>
          <w:p w14:paraId="6A8C5BA7" w14:textId="77777777" w:rsidR="002343C5" w:rsidRPr="002F2826" w:rsidRDefault="006F61C6">
            <w:pPr>
              <w:pStyle w:val="Tabletext"/>
              <w:jc w:val="center"/>
              <w:rPr>
                <w:b/>
                <w:lang w:val="sr-Latn-BA"/>
              </w:rPr>
            </w:pPr>
            <w:r w:rsidRPr="002F2826">
              <w:rPr>
                <w:b/>
                <w:lang w:val="sr-Latn-BA"/>
              </w:rPr>
              <w:t>Opis</w:t>
            </w:r>
          </w:p>
        </w:tc>
        <w:tc>
          <w:tcPr>
            <w:tcW w:w="2195" w:type="dxa"/>
          </w:tcPr>
          <w:p w14:paraId="25A50E9B" w14:textId="77777777" w:rsidR="002343C5" w:rsidRPr="002F2826" w:rsidRDefault="006F61C6">
            <w:pPr>
              <w:pStyle w:val="Tabletext"/>
              <w:jc w:val="center"/>
              <w:rPr>
                <w:b/>
                <w:lang w:val="sr-Latn-BA"/>
              </w:rPr>
            </w:pPr>
            <w:r w:rsidRPr="002F2826">
              <w:rPr>
                <w:b/>
                <w:lang w:val="sr-Latn-BA"/>
              </w:rPr>
              <w:t>Autor</w:t>
            </w:r>
          </w:p>
        </w:tc>
      </w:tr>
      <w:tr w:rsidR="002343C5" w:rsidRPr="002F2826" w14:paraId="68B58C0A" w14:textId="77777777" w:rsidTr="00280CEF">
        <w:tc>
          <w:tcPr>
            <w:tcW w:w="2304" w:type="dxa"/>
          </w:tcPr>
          <w:p w14:paraId="294B3C92" w14:textId="2E14213F" w:rsidR="002343C5" w:rsidRPr="002F2826" w:rsidRDefault="00D0688F" w:rsidP="009A16E1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20.10.2021</w:t>
            </w:r>
            <w:r w:rsidR="006F61C6" w:rsidRPr="002F2826">
              <w:rPr>
                <w:lang w:val="sr-Latn-BA"/>
              </w:rPr>
              <w:t>.</w:t>
            </w:r>
          </w:p>
        </w:tc>
        <w:tc>
          <w:tcPr>
            <w:tcW w:w="1152" w:type="dxa"/>
          </w:tcPr>
          <w:p w14:paraId="465F7D4A" w14:textId="77777777" w:rsidR="002343C5" w:rsidRPr="002F2826" w:rsidRDefault="002343C5" w:rsidP="009A16E1">
            <w:pPr>
              <w:pStyle w:val="Tabletext"/>
              <w:jc w:val="center"/>
              <w:rPr>
                <w:lang w:val="sr-Latn-BA"/>
              </w:rPr>
            </w:pPr>
            <w:r w:rsidRPr="002F2826">
              <w:rPr>
                <w:lang w:val="sr-Latn-BA"/>
              </w:rPr>
              <w:t>1.0</w:t>
            </w:r>
          </w:p>
        </w:tc>
        <w:tc>
          <w:tcPr>
            <w:tcW w:w="3598" w:type="dxa"/>
          </w:tcPr>
          <w:p w14:paraId="585647F6" w14:textId="77777777" w:rsidR="002343C5" w:rsidRPr="002F2826" w:rsidRDefault="006F61C6" w:rsidP="009A16E1">
            <w:pPr>
              <w:pStyle w:val="Tabletext"/>
              <w:jc w:val="center"/>
              <w:rPr>
                <w:lang w:val="sr-Latn-BA"/>
              </w:rPr>
            </w:pPr>
            <w:r w:rsidRPr="002F2826">
              <w:rPr>
                <w:lang w:val="sr-Latn-BA"/>
              </w:rPr>
              <w:t>Inicijalna verzija</w:t>
            </w:r>
          </w:p>
        </w:tc>
        <w:tc>
          <w:tcPr>
            <w:tcW w:w="2195" w:type="dxa"/>
          </w:tcPr>
          <w:p w14:paraId="01139E89" w14:textId="24C7A06B" w:rsidR="002343C5" w:rsidRPr="002F2826" w:rsidRDefault="00D0688F" w:rsidP="009A16E1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Asija Ramović</w:t>
            </w:r>
          </w:p>
        </w:tc>
      </w:tr>
      <w:tr w:rsidR="002343C5" w:rsidRPr="002F2826" w14:paraId="374E78E8" w14:textId="77777777" w:rsidTr="00280CEF">
        <w:tc>
          <w:tcPr>
            <w:tcW w:w="2304" w:type="dxa"/>
          </w:tcPr>
          <w:p w14:paraId="17CA4429" w14:textId="77777777" w:rsidR="002343C5" w:rsidRPr="002F2826" w:rsidRDefault="002343C5" w:rsidP="009A16E1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</w:tcPr>
          <w:p w14:paraId="45A5A6BF" w14:textId="77777777" w:rsidR="002343C5" w:rsidRPr="002F2826" w:rsidRDefault="002343C5" w:rsidP="009A16E1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598" w:type="dxa"/>
          </w:tcPr>
          <w:p w14:paraId="7EFABCA8" w14:textId="77777777" w:rsidR="002343C5" w:rsidRPr="002F2826" w:rsidRDefault="002343C5" w:rsidP="009A16E1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195" w:type="dxa"/>
          </w:tcPr>
          <w:p w14:paraId="74247FF9" w14:textId="16A57B90" w:rsidR="002343C5" w:rsidRPr="002F2826" w:rsidRDefault="00D0688F" w:rsidP="009A16E1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Aldina</w:t>
            </w:r>
            <w:r w:rsidR="00540CC5" w:rsidRPr="002F2826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Avdić</w:t>
            </w:r>
          </w:p>
        </w:tc>
      </w:tr>
      <w:tr w:rsidR="002343C5" w:rsidRPr="002F2826" w14:paraId="06652728" w14:textId="77777777" w:rsidTr="00280CEF">
        <w:tc>
          <w:tcPr>
            <w:tcW w:w="2304" w:type="dxa"/>
          </w:tcPr>
          <w:p w14:paraId="58812316" w14:textId="77777777" w:rsidR="002343C5" w:rsidRPr="002F2826" w:rsidRDefault="002343C5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14:paraId="6D2BF5C8" w14:textId="77777777" w:rsidR="002343C5" w:rsidRPr="002F2826" w:rsidRDefault="002343C5">
            <w:pPr>
              <w:pStyle w:val="Tabletext"/>
              <w:rPr>
                <w:lang w:val="sr-Latn-BA"/>
              </w:rPr>
            </w:pPr>
          </w:p>
        </w:tc>
        <w:tc>
          <w:tcPr>
            <w:tcW w:w="3598" w:type="dxa"/>
          </w:tcPr>
          <w:p w14:paraId="4A80DDFC" w14:textId="77777777" w:rsidR="002343C5" w:rsidRPr="002F2826" w:rsidRDefault="002343C5">
            <w:pPr>
              <w:pStyle w:val="Tabletext"/>
              <w:rPr>
                <w:lang w:val="sr-Latn-BA"/>
              </w:rPr>
            </w:pPr>
          </w:p>
        </w:tc>
        <w:tc>
          <w:tcPr>
            <w:tcW w:w="2195" w:type="dxa"/>
          </w:tcPr>
          <w:p w14:paraId="4CD0EEC7" w14:textId="77777777" w:rsidR="002343C5" w:rsidRPr="002F2826" w:rsidRDefault="002343C5">
            <w:pPr>
              <w:pStyle w:val="Tabletext"/>
              <w:rPr>
                <w:lang w:val="sr-Latn-BA"/>
              </w:rPr>
            </w:pPr>
          </w:p>
        </w:tc>
      </w:tr>
      <w:tr w:rsidR="002343C5" w:rsidRPr="002F2826" w14:paraId="55ED2037" w14:textId="77777777" w:rsidTr="00280CEF">
        <w:tc>
          <w:tcPr>
            <w:tcW w:w="2304" w:type="dxa"/>
          </w:tcPr>
          <w:p w14:paraId="719BDB5B" w14:textId="77777777" w:rsidR="002343C5" w:rsidRPr="002F2826" w:rsidRDefault="002343C5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14:paraId="033B2A3F" w14:textId="77777777" w:rsidR="002343C5" w:rsidRPr="002F2826" w:rsidRDefault="002343C5">
            <w:pPr>
              <w:pStyle w:val="Tabletext"/>
              <w:rPr>
                <w:lang w:val="sr-Latn-BA"/>
              </w:rPr>
            </w:pPr>
          </w:p>
        </w:tc>
        <w:tc>
          <w:tcPr>
            <w:tcW w:w="3598" w:type="dxa"/>
          </w:tcPr>
          <w:p w14:paraId="0FD073DA" w14:textId="77777777" w:rsidR="002343C5" w:rsidRPr="002F2826" w:rsidRDefault="002343C5">
            <w:pPr>
              <w:pStyle w:val="Tabletext"/>
              <w:rPr>
                <w:lang w:val="sr-Latn-BA"/>
              </w:rPr>
            </w:pPr>
          </w:p>
        </w:tc>
        <w:tc>
          <w:tcPr>
            <w:tcW w:w="2195" w:type="dxa"/>
          </w:tcPr>
          <w:p w14:paraId="4AF9382E" w14:textId="77777777" w:rsidR="002343C5" w:rsidRPr="002F2826" w:rsidRDefault="002343C5">
            <w:pPr>
              <w:pStyle w:val="Tabletext"/>
              <w:rPr>
                <w:lang w:val="sr-Latn-BA"/>
              </w:rPr>
            </w:pPr>
          </w:p>
        </w:tc>
      </w:tr>
    </w:tbl>
    <w:p w14:paraId="04F9C037" w14:textId="77777777" w:rsidR="002343C5" w:rsidRPr="002F2826" w:rsidRDefault="002343C5">
      <w:pPr>
        <w:rPr>
          <w:lang w:val="sr-Latn-BA"/>
        </w:rPr>
      </w:pPr>
    </w:p>
    <w:p w14:paraId="7C4FB679" w14:textId="77777777" w:rsidR="002343C5" w:rsidRPr="002F2826" w:rsidRDefault="002343C5">
      <w:pPr>
        <w:pStyle w:val="Title"/>
        <w:rPr>
          <w:lang w:val="sr-Latn-BA"/>
        </w:rPr>
      </w:pPr>
      <w:r w:rsidRPr="002F2826">
        <w:rPr>
          <w:lang w:val="sr-Latn-BA"/>
        </w:rPr>
        <w:br w:type="page"/>
      </w:r>
      <w:r w:rsidR="006F61C6" w:rsidRPr="002F2826">
        <w:rPr>
          <w:lang w:val="sr-Latn-BA"/>
        </w:rPr>
        <w:lastRenderedPageBreak/>
        <w:t>Sadržaj</w:t>
      </w:r>
    </w:p>
    <w:p w14:paraId="19183E83" w14:textId="77777777" w:rsidR="009A16E1" w:rsidRPr="002F2826" w:rsidRDefault="009A16E1" w:rsidP="009A16E1">
      <w:pPr>
        <w:rPr>
          <w:lang w:val="sr-Latn-BA"/>
        </w:rPr>
      </w:pPr>
    </w:p>
    <w:p w14:paraId="5222F97C" w14:textId="77777777" w:rsidR="00D835CF" w:rsidRPr="002F2826" w:rsidRDefault="00D835CF">
      <w:pPr>
        <w:pStyle w:val="TOCHeading"/>
        <w:rPr>
          <w:lang w:val="sr-Latn-BA"/>
        </w:rPr>
      </w:pPr>
    </w:p>
    <w:p w14:paraId="22C9F858" w14:textId="77777777" w:rsidR="002F2826" w:rsidRPr="00C0668B" w:rsidRDefault="00D835C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2F2826">
        <w:rPr>
          <w:lang w:val="sr-Latn-BA"/>
        </w:rPr>
        <w:fldChar w:fldCharType="begin"/>
      </w:r>
      <w:r w:rsidRPr="002F2826">
        <w:rPr>
          <w:lang w:val="sr-Latn-BA"/>
        </w:rPr>
        <w:instrText xml:space="preserve"> TOC \o "1-3" \h \z \u </w:instrText>
      </w:r>
      <w:r w:rsidRPr="002F2826">
        <w:rPr>
          <w:lang w:val="sr-Latn-BA"/>
        </w:rPr>
        <w:fldChar w:fldCharType="separate"/>
      </w:r>
      <w:hyperlink w:anchor="_Toc514505751" w:history="1">
        <w:r w:rsidR="002F2826" w:rsidRPr="00FB3213">
          <w:rPr>
            <w:rStyle w:val="Hyperlink"/>
            <w:noProof/>
            <w:lang w:val="sr-Latn-BA"/>
          </w:rPr>
          <w:t>1.</w:t>
        </w:r>
        <w:r w:rsidR="002F2826" w:rsidRPr="00C0668B">
          <w:rPr>
            <w:rFonts w:ascii="Calibri" w:hAnsi="Calibri"/>
            <w:noProof/>
            <w:sz w:val="22"/>
            <w:szCs w:val="22"/>
            <w:lang w:val="sr-Latn-BA" w:eastAsia="sr-Latn-BA"/>
          </w:rPr>
          <w:tab/>
        </w:r>
        <w:r w:rsidR="002F2826" w:rsidRPr="00FB3213">
          <w:rPr>
            <w:rStyle w:val="Hyperlink"/>
            <w:noProof/>
            <w:lang w:val="sr-Latn-BA"/>
          </w:rPr>
          <w:t>Cilj dokumenta</w:t>
        </w:r>
        <w:r w:rsidR="002F2826">
          <w:rPr>
            <w:noProof/>
            <w:webHidden/>
          </w:rPr>
          <w:tab/>
        </w:r>
        <w:r w:rsidR="002F2826">
          <w:rPr>
            <w:noProof/>
            <w:webHidden/>
          </w:rPr>
          <w:fldChar w:fldCharType="begin"/>
        </w:r>
        <w:r w:rsidR="002F2826">
          <w:rPr>
            <w:noProof/>
            <w:webHidden/>
          </w:rPr>
          <w:instrText xml:space="preserve"> PAGEREF _Toc514505751 \h </w:instrText>
        </w:r>
        <w:r w:rsidR="002F2826">
          <w:rPr>
            <w:noProof/>
            <w:webHidden/>
          </w:rPr>
        </w:r>
        <w:r w:rsidR="002F2826">
          <w:rPr>
            <w:noProof/>
            <w:webHidden/>
          </w:rPr>
          <w:fldChar w:fldCharType="separate"/>
        </w:r>
        <w:r w:rsidR="002F2826">
          <w:rPr>
            <w:noProof/>
            <w:webHidden/>
          </w:rPr>
          <w:t>4</w:t>
        </w:r>
        <w:r w:rsidR="002F2826">
          <w:rPr>
            <w:noProof/>
            <w:webHidden/>
          </w:rPr>
          <w:fldChar w:fldCharType="end"/>
        </w:r>
      </w:hyperlink>
    </w:p>
    <w:p w14:paraId="394909D5" w14:textId="77777777" w:rsidR="002F2826" w:rsidRPr="00C0668B" w:rsidRDefault="0055194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hyperlink w:anchor="_Toc514505752" w:history="1">
        <w:r w:rsidR="002F2826" w:rsidRPr="00FB3213">
          <w:rPr>
            <w:rStyle w:val="Hyperlink"/>
            <w:noProof/>
            <w:lang w:val="sr-Latn-BA"/>
          </w:rPr>
          <w:t>2.</w:t>
        </w:r>
        <w:r w:rsidR="002F2826" w:rsidRPr="00C0668B">
          <w:rPr>
            <w:rFonts w:ascii="Calibri" w:hAnsi="Calibri"/>
            <w:noProof/>
            <w:sz w:val="22"/>
            <w:szCs w:val="22"/>
            <w:lang w:val="sr-Latn-BA" w:eastAsia="sr-Latn-BA"/>
          </w:rPr>
          <w:tab/>
        </w:r>
        <w:r w:rsidR="002F2826" w:rsidRPr="00FB3213">
          <w:rPr>
            <w:rStyle w:val="Hyperlink"/>
            <w:noProof/>
            <w:lang w:val="sr-Latn-BA"/>
          </w:rPr>
          <w:t>Opseg dokumenta</w:t>
        </w:r>
        <w:r w:rsidR="002F2826">
          <w:rPr>
            <w:noProof/>
            <w:webHidden/>
          </w:rPr>
          <w:tab/>
        </w:r>
        <w:r w:rsidR="002F2826">
          <w:rPr>
            <w:noProof/>
            <w:webHidden/>
          </w:rPr>
          <w:fldChar w:fldCharType="begin"/>
        </w:r>
        <w:r w:rsidR="002F2826">
          <w:rPr>
            <w:noProof/>
            <w:webHidden/>
          </w:rPr>
          <w:instrText xml:space="preserve"> PAGEREF _Toc514505752 \h </w:instrText>
        </w:r>
        <w:r w:rsidR="002F2826">
          <w:rPr>
            <w:noProof/>
            <w:webHidden/>
          </w:rPr>
        </w:r>
        <w:r w:rsidR="002F2826">
          <w:rPr>
            <w:noProof/>
            <w:webHidden/>
          </w:rPr>
          <w:fldChar w:fldCharType="separate"/>
        </w:r>
        <w:r w:rsidR="002F2826">
          <w:rPr>
            <w:noProof/>
            <w:webHidden/>
          </w:rPr>
          <w:t>4</w:t>
        </w:r>
        <w:r w:rsidR="002F2826">
          <w:rPr>
            <w:noProof/>
            <w:webHidden/>
          </w:rPr>
          <w:fldChar w:fldCharType="end"/>
        </w:r>
      </w:hyperlink>
    </w:p>
    <w:p w14:paraId="420AFD41" w14:textId="77777777" w:rsidR="002F2826" w:rsidRPr="00C0668B" w:rsidRDefault="0055194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hyperlink w:anchor="_Toc514505753" w:history="1">
        <w:r w:rsidR="002F2826" w:rsidRPr="00FB3213">
          <w:rPr>
            <w:rStyle w:val="Hyperlink"/>
            <w:noProof/>
            <w:lang w:val="sr-Latn-BA"/>
          </w:rPr>
          <w:t>3.</w:t>
        </w:r>
        <w:r w:rsidR="002F2826" w:rsidRPr="00C0668B">
          <w:rPr>
            <w:rFonts w:ascii="Calibri" w:hAnsi="Calibri"/>
            <w:noProof/>
            <w:sz w:val="22"/>
            <w:szCs w:val="22"/>
            <w:lang w:val="sr-Latn-BA" w:eastAsia="sr-Latn-BA"/>
          </w:rPr>
          <w:tab/>
        </w:r>
        <w:r w:rsidR="002F2826" w:rsidRPr="00FB3213">
          <w:rPr>
            <w:rStyle w:val="Hyperlink"/>
            <w:noProof/>
            <w:lang w:val="sr-Latn-BA"/>
          </w:rPr>
          <w:t>Reference</w:t>
        </w:r>
        <w:r w:rsidR="002F2826">
          <w:rPr>
            <w:noProof/>
            <w:webHidden/>
          </w:rPr>
          <w:tab/>
        </w:r>
        <w:r w:rsidR="002F2826">
          <w:rPr>
            <w:noProof/>
            <w:webHidden/>
          </w:rPr>
          <w:fldChar w:fldCharType="begin"/>
        </w:r>
        <w:r w:rsidR="002F2826">
          <w:rPr>
            <w:noProof/>
            <w:webHidden/>
          </w:rPr>
          <w:instrText xml:space="preserve"> PAGEREF _Toc514505753 \h </w:instrText>
        </w:r>
        <w:r w:rsidR="002F2826">
          <w:rPr>
            <w:noProof/>
            <w:webHidden/>
          </w:rPr>
        </w:r>
        <w:r w:rsidR="002F2826">
          <w:rPr>
            <w:noProof/>
            <w:webHidden/>
          </w:rPr>
          <w:fldChar w:fldCharType="separate"/>
        </w:r>
        <w:r w:rsidR="002F2826">
          <w:rPr>
            <w:noProof/>
            <w:webHidden/>
          </w:rPr>
          <w:t>4</w:t>
        </w:r>
        <w:r w:rsidR="002F2826">
          <w:rPr>
            <w:noProof/>
            <w:webHidden/>
          </w:rPr>
          <w:fldChar w:fldCharType="end"/>
        </w:r>
      </w:hyperlink>
    </w:p>
    <w:p w14:paraId="3AA28E64" w14:textId="77777777" w:rsidR="002F2826" w:rsidRPr="00C0668B" w:rsidRDefault="0055194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hyperlink w:anchor="_Toc514505754" w:history="1">
        <w:r w:rsidR="002F2826" w:rsidRPr="00FB3213">
          <w:rPr>
            <w:rStyle w:val="Hyperlink"/>
            <w:noProof/>
            <w:lang w:val="sr-Latn-BA"/>
          </w:rPr>
          <w:t>4.</w:t>
        </w:r>
        <w:r w:rsidR="002F2826" w:rsidRPr="00C0668B">
          <w:rPr>
            <w:rFonts w:ascii="Calibri" w:hAnsi="Calibri"/>
            <w:noProof/>
            <w:sz w:val="22"/>
            <w:szCs w:val="22"/>
            <w:lang w:val="sr-Latn-BA" w:eastAsia="sr-Latn-BA"/>
          </w:rPr>
          <w:tab/>
        </w:r>
        <w:r w:rsidR="002F2826" w:rsidRPr="00FB3213">
          <w:rPr>
            <w:rStyle w:val="Hyperlink"/>
            <w:noProof/>
            <w:lang w:val="sr-Latn-BA"/>
          </w:rPr>
          <w:t>Plan razvojnih faza</w:t>
        </w:r>
        <w:r w:rsidR="002F2826">
          <w:rPr>
            <w:noProof/>
            <w:webHidden/>
          </w:rPr>
          <w:tab/>
        </w:r>
        <w:r w:rsidR="002F2826">
          <w:rPr>
            <w:noProof/>
            <w:webHidden/>
          </w:rPr>
          <w:fldChar w:fldCharType="begin"/>
        </w:r>
        <w:r w:rsidR="002F2826">
          <w:rPr>
            <w:noProof/>
            <w:webHidden/>
          </w:rPr>
          <w:instrText xml:space="preserve"> PAGEREF _Toc514505754 \h </w:instrText>
        </w:r>
        <w:r w:rsidR="002F2826">
          <w:rPr>
            <w:noProof/>
            <w:webHidden/>
          </w:rPr>
        </w:r>
        <w:r w:rsidR="002F2826">
          <w:rPr>
            <w:noProof/>
            <w:webHidden/>
          </w:rPr>
          <w:fldChar w:fldCharType="separate"/>
        </w:r>
        <w:r w:rsidR="002F2826">
          <w:rPr>
            <w:noProof/>
            <w:webHidden/>
          </w:rPr>
          <w:t>4</w:t>
        </w:r>
        <w:r w:rsidR="002F2826">
          <w:rPr>
            <w:noProof/>
            <w:webHidden/>
          </w:rPr>
          <w:fldChar w:fldCharType="end"/>
        </w:r>
      </w:hyperlink>
    </w:p>
    <w:p w14:paraId="093D5BC3" w14:textId="77777777" w:rsidR="002F2826" w:rsidRPr="00C0668B" w:rsidRDefault="0055194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hyperlink w:anchor="_Toc514505755" w:history="1">
        <w:r w:rsidR="002F2826" w:rsidRPr="00FB3213">
          <w:rPr>
            <w:rStyle w:val="Hyperlink"/>
            <w:i/>
            <w:noProof/>
            <w:lang w:val="sr-Latn-BA"/>
          </w:rPr>
          <w:t>5.</w:t>
        </w:r>
        <w:r w:rsidR="002F2826" w:rsidRPr="00C0668B">
          <w:rPr>
            <w:rFonts w:ascii="Calibri" w:hAnsi="Calibri"/>
            <w:noProof/>
            <w:sz w:val="22"/>
            <w:szCs w:val="22"/>
            <w:lang w:val="sr-Latn-BA" w:eastAsia="sr-Latn-BA"/>
          </w:rPr>
          <w:tab/>
        </w:r>
        <w:r w:rsidR="002F2826" w:rsidRPr="00FB3213">
          <w:rPr>
            <w:rStyle w:val="Hyperlink"/>
            <w:noProof/>
            <w:lang w:val="sr-Latn-BA"/>
          </w:rPr>
          <w:t>Raspored aktivnosti</w:t>
        </w:r>
        <w:r w:rsidR="002F2826">
          <w:rPr>
            <w:noProof/>
            <w:webHidden/>
          </w:rPr>
          <w:tab/>
        </w:r>
        <w:r w:rsidR="002F2826">
          <w:rPr>
            <w:noProof/>
            <w:webHidden/>
          </w:rPr>
          <w:fldChar w:fldCharType="begin"/>
        </w:r>
        <w:r w:rsidR="002F2826">
          <w:rPr>
            <w:noProof/>
            <w:webHidden/>
          </w:rPr>
          <w:instrText xml:space="preserve"> PAGEREF _Toc514505755 \h </w:instrText>
        </w:r>
        <w:r w:rsidR="002F2826">
          <w:rPr>
            <w:noProof/>
            <w:webHidden/>
          </w:rPr>
        </w:r>
        <w:r w:rsidR="002F2826">
          <w:rPr>
            <w:noProof/>
            <w:webHidden/>
          </w:rPr>
          <w:fldChar w:fldCharType="separate"/>
        </w:r>
        <w:r w:rsidR="002F2826">
          <w:rPr>
            <w:noProof/>
            <w:webHidden/>
          </w:rPr>
          <w:t>5</w:t>
        </w:r>
        <w:r w:rsidR="002F2826">
          <w:rPr>
            <w:noProof/>
            <w:webHidden/>
          </w:rPr>
          <w:fldChar w:fldCharType="end"/>
        </w:r>
      </w:hyperlink>
    </w:p>
    <w:p w14:paraId="11F5FB9E" w14:textId="77777777" w:rsidR="002F2826" w:rsidRPr="00C0668B" w:rsidRDefault="0055194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hyperlink w:anchor="_Toc514505756" w:history="1">
        <w:r w:rsidR="002F2826" w:rsidRPr="00FB3213">
          <w:rPr>
            <w:rStyle w:val="Hyperlink"/>
            <w:i/>
            <w:noProof/>
            <w:lang w:val="sr-Latn-BA"/>
          </w:rPr>
          <w:t>6.</w:t>
        </w:r>
        <w:r w:rsidR="002F2826" w:rsidRPr="00C0668B">
          <w:rPr>
            <w:rFonts w:ascii="Calibri" w:hAnsi="Calibri"/>
            <w:noProof/>
            <w:sz w:val="22"/>
            <w:szCs w:val="22"/>
            <w:lang w:val="sr-Latn-BA" w:eastAsia="sr-Latn-BA"/>
          </w:rPr>
          <w:tab/>
        </w:r>
        <w:r w:rsidR="002F2826" w:rsidRPr="00FB3213">
          <w:rPr>
            <w:rStyle w:val="Hyperlink"/>
            <w:noProof/>
            <w:lang w:val="sr-Latn-BA"/>
          </w:rPr>
          <w:t>Ciljevi iteracija</w:t>
        </w:r>
        <w:r w:rsidR="002F2826">
          <w:rPr>
            <w:noProof/>
            <w:webHidden/>
          </w:rPr>
          <w:tab/>
        </w:r>
        <w:r w:rsidR="002F2826">
          <w:rPr>
            <w:noProof/>
            <w:webHidden/>
          </w:rPr>
          <w:fldChar w:fldCharType="begin"/>
        </w:r>
        <w:r w:rsidR="002F2826">
          <w:rPr>
            <w:noProof/>
            <w:webHidden/>
          </w:rPr>
          <w:instrText xml:space="preserve"> PAGEREF _Toc514505756 \h </w:instrText>
        </w:r>
        <w:r w:rsidR="002F2826">
          <w:rPr>
            <w:noProof/>
            <w:webHidden/>
          </w:rPr>
        </w:r>
        <w:r w:rsidR="002F2826">
          <w:rPr>
            <w:noProof/>
            <w:webHidden/>
          </w:rPr>
          <w:fldChar w:fldCharType="separate"/>
        </w:r>
        <w:r w:rsidR="002F2826">
          <w:rPr>
            <w:noProof/>
            <w:webHidden/>
          </w:rPr>
          <w:t>5</w:t>
        </w:r>
        <w:r w:rsidR="002F2826">
          <w:rPr>
            <w:noProof/>
            <w:webHidden/>
          </w:rPr>
          <w:fldChar w:fldCharType="end"/>
        </w:r>
      </w:hyperlink>
    </w:p>
    <w:p w14:paraId="24C2A395" w14:textId="77777777" w:rsidR="002F2826" w:rsidRPr="00C0668B" w:rsidRDefault="0055194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hyperlink w:anchor="_Toc514505757" w:history="1">
        <w:r w:rsidR="002F2826" w:rsidRPr="00FB3213">
          <w:rPr>
            <w:rStyle w:val="Hyperlink"/>
            <w:i/>
            <w:noProof/>
            <w:lang w:val="sr-Latn-BA"/>
          </w:rPr>
          <w:t>7.</w:t>
        </w:r>
        <w:r w:rsidR="002F2826" w:rsidRPr="00C0668B">
          <w:rPr>
            <w:rFonts w:ascii="Calibri" w:hAnsi="Calibri"/>
            <w:noProof/>
            <w:sz w:val="22"/>
            <w:szCs w:val="22"/>
            <w:lang w:val="sr-Latn-BA" w:eastAsia="sr-Latn-BA"/>
          </w:rPr>
          <w:tab/>
        </w:r>
        <w:r w:rsidR="002F2826" w:rsidRPr="00FB3213">
          <w:rPr>
            <w:rStyle w:val="Hyperlink"/>
            <w:noProof/>
            <w:lang w:val="sr-Latn-BA"/>
          </w:rPr>
          <w:t>Verzije</w:t>
        </w:r>
        <w:r w:rsidR="002F2826">
          <w:rPr>
            <w:noProof/>
            <w:webHidden/>
          </w:rPr>
          <w:tab/>
        </w:r>
        <w:r w:rsidR="002F2826">
          <w:rPr>
            <w:noProof/>
            <w:webHidden/>
          </w:rPr>
          <w:fldChar w:fldCharType="begin"/>
        </w:r>
        <w:r w:rsidR="002F2826">
          <w:rPr>
            <w:noProof/>
            <w:webHidden/>
          </w:rPr>
          <w:instrText xml:space="preserve"> PAGEREF _Toc514505757 \h </w:instrText>
        </w:r>
        <w:r w:rsidR="002F2826">
          <w:rPr>
            <w:noProof/>
            <w:webHidden/>
          </w:rPr>
        </w:r>
        <w:r w:rsidR="002F2826">
          <w:rPr>
            <w:noProof/>
            <w:webHidden/>
          </w:rPr>
          <w:fldChar w:fldCharType="separate"/>
        </w:r>
        <w:r w:rsidR="002F2826">
          <w:rPr>
            <w:noProof/>
            <w:webHidden/>
          </w:rPr>
          <w:t>6</w:t>
        </w:r>
        <w:r w:rsidR="002F2826">
          <w:rPr>
            <w:noProof/>
            <w:webHidden/>
          </w:rPr>
          <w:fldChar w:fldCharType="end"/>
        </w:r>
      </w:hyperlink>
    </w:p>
    <w:p w14:paraId="5A0A5408" w14:textId="77777777" w:rsidR="002F2826" w:rsidRPr="00C0668B" w:rsidRDefault="0055194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hyperlink w:anchor="_Toc514505758" w:history="1">
        <w:r w:rsidR="002F2826" w:rsidRPr="00FB3213">
          <w:rPr>
            <w:rStyle w:val="Hyperlink"/>
            <w:noProof/>
            <w:lang w:val="sr-Latn-BA"/>
          </w:rPr>
          <w:t>8.</w:t>
        </w:r>
        <w:r w:rsidR="002F2826" w:rsidRPr="00C0668B">
          <w:rPr>
            <w:rFonts w:ascii="Calibri" w:hAnsi="Calibri"/>
            <w:noProof/>
            <w:sz w:val="22"/>
            <w:szCs w:val="22"/>
            <w:lang w:val="sr-Latn-BA" w:eastAsia="sr-Latn-BA"/>
          </w:rPr>
          <w:tab/>
        </w:r>
        <w:r w:rsidR="002F2826" w:rsidRPr="00FB3213">
          <w:rPr>
            <w:rStyle w:val="Hyperlink"/>
            <w:noProof/>
            <w:lang w:val="sr-Latn-BA"/>
          </w:rPr>
          <w:t>Plan korišćenja resursa</w:t>
        </w:r>
        <w:r w:rsidR="002F2826">
          <w:rPr>
            <w:noProof/>
            <w:webHidden/>
          </w:rPr>
          <w:tab/>
        </w:r>
        <w:r w:rsidR="002F2826">
          <w:rPr>
            <w:noProof/>
            <w:webHidden/>
          </w:rPr>
          <w:fldChar w:fldCharType="begin"/>
        </w:r>
        <w:r w:rsidR="002F2826">
          <w:rPr>
            <w:noProof/>
            <w:webHidden/>
          </w:rPr>
          <w:instrText xml:space="preserve"> PAGEREF _Toc514505758 \h </w:instrText>
        </w:r>
        <w:r w:rsidR="002F2826">
          <w:rPr>
            <w:noProof/>
            <w:webHidden/>
          </w:rPr>
        </w:r>
        <w:r w:rsidR="002F2826">
          <w:rPr>
            <w:noProof/>
            <w:webHidden/>
          </w:rPr>
          <w:fldChar w:fldCharType="separate"/>
        </w:r>
        <w:r w:rsidR="002F2826">
          <w:rPr>
            <w:noProof/>
            <w:webHidden/>
          </w:rPr>
          <w:t>7</w:t>
        </w:r>
        <w:r w:rsidR="002F2826">
          <w:rPr>
            <w:noProof/>
            <w:webHidden/>
          </w:rPr>
          <w:fldChar w:fldCharType="end"/>
        </w:r>
      </w:hyperlink>
    </w:p>
    <w:p w14:paraId="5946ACFE" w14:textId="77777777" w:rsidR="002F2826" w:rsidRPr="00C0668B" w:rsidRDefault="0055194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hyperlink w:anchor="_Toc514505759" w:history="1">
        <w:r w:rsidR="002F2826" w:rsidRPr="00FB3213">
          <w:rPr>
            <w:rStyle w:val="Hyperlink"/>
            <w:noProof/>
            <w:lang w:val="sr-Latn-BA"/>
          </w:rPr>
          <w:t>8.1</w:t>
        </w:r>
        <w:r w:rsidR="002F2826" w:rsidRPr="00C0668B">
          <w:rPr>
            <w:rFonts w:ascii="Calibri" w:hAnsi="Calibri"/>
            <w:noProof/>
            <w:sz w:val="22"/>
            <w:szCs w:val="22"/>
            <w:lang w:val="sr-Latn-BA" w:eastAsia="sr-Latn-BA"/>
          </w:rPr>
          <w:tab/>
        </w:r>
        <w:r w:rsidR="002F2826" w:rsidRPr="00FB3213">
          <w:rPr>
            <w:rStyle w:val="Hyperlink"/>
            <w:noProof/>
            <w:lang w:val="sr-Latn-BA"/>
          </w:rPr>
          <w:t>Organizaciona struktura</w:t>
        </w:r>
        <w:r w:rsidR="002F2826">
          <w:rPr>
            <w:noProof/>
            <w:webHidden/>
          </w:rPr>
          <w:tab/>
        </w:r>
        <w:r w:rsidR="002F2826">
          <w:rPr>
            <w:noProof/>
            <w:webHidden/>
          </w:rPr>
          <w:fldChar w:fldCharType="begin"/>
        </w:r>
        <w:r w:rsidR="002F2826">
          <w:rPr>
            <w:noProof/>
            <w:webHidden/>
          </w:rPr>
          <w:instrText xml:space="preserve"> PAGEREF _Toc514505759 \h </w:instrText>
        </w:r>
        <w:r w:rsidR="002F2826">
          <w:rPr>
            <w:noProof/>
            <w:webHidden/>
          </w:rPr>
        </w:r>
        <w:r w:rsidR="002F2826">
          <w:rPr>
            <w:noProof/>
            <w:webHidden/>
          </w:rPr>
          <w:fldChar w:fldCharType="separate"/>
        </w:r>
        <w:r w:rsidR="002F2826">
          <w:rPr>
            <w:noProof/>
            <w:webHidden/>
          </w:rPr>
          <w:t>7</w:t>
        </w:r>
        <w:r w:rsidR="002F2826">
          <w:rPr>
            <w:noProof/>
            <w:webHidden/>
          </w:rPr>
          <w:fldChar w:fldCharType="end"/>
        </w:r>
      </w:hyperlink>
    </w:p>
    <w:p w14:paraId="0767704E" w14:textId="77777777" w:rsidR="002F2826" w:rsidRPr="00C0668B" w:rsidRDefault="0055194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hyperlink w:anchor="_Toc514505760" w:history="1">
        <w:r w:rsidR="002F2826" w:rsidRPr="00FB3213">
          <w:rPr>
            <w:rStyle w:val="Hyperlink"/>
            <w:noProof/>
            <w:lang w:val="sr-Latn-BA"/>
          </w:rPr>
          <w:t>8.2</w:t>
        </w:r>
        <w:r w:rsidR="002F2826" w:rsidRPr="00C0668B">
          <w:rPr>
            <w:rFonts w:ascii="Calibri" w:hAnsi="Calibri"/>
            <w:noProof/>
            <w:sz w:val="22"/>
            <w:szCs w:val="22"/>
            <w:lang w:val="sr-Latn-BA" w:eastAsia="sr-Latn-BA"/>
          </w:rPr>
          <w:tab/>
        </w:r>
        <w:r w:rsidR="002F2826" w:rsidRPr="00FB3213">
          <w:rPr>
            <w:rStyle w:val="Hyperlink"/>
            <w:noProof/>
            <w:lang w:val="sr-Latn-BA"/>
          </w:rPr>
          <w:t>Kadrovska politika</w:t>
        </w:r>
        <w:r w:rsidR="002F2826">
          <w:rPr>
            <w:noProof/>
            <w:webHidden/>
          </w:rPr>
          <w:tab/>
        </w:r>
        <w:r w:rsidR="002F2826">
          <w:rPr>
            <w:noProof/>
            <w:webHidden/>
          </w:rPr>
          <w:fldChar w:fldCharType="begin"/>
        </w:r>
        <w:r w:rsidR="002F2826">
          <w:rPr>
            <w:noProof/>
            <w:webHidden/>
          </w:rPr>
          <w:instrText xml:space="preserve"> PAGEREF _Toc514505760 \h </w:instrText>
        </w:r>
        <w:r w:rsidR="002F2826">
          <w:rPr>
            <w:noProof/>
            <w:webHidden/>
          </w:rPr>
        </w:r>
        <w:r w:rsidR="002F2826">
          <w:rPr>
            <w:noProof/>
            <w:webHidden/>
          </w:rPr>
          <w:fldChar w:fldCharType="separate"/>
        </w:r>
        <w:r w:rsidR="002F2826">
          <w:rPr>
            <w:noProof/>
            <w:webHidden/>
          </w:rPr>
          <w:t>7</w:t>
        </w:r>
        <w:r w:rsidR="002F2826">
          <w:rPr>
            <w:noProof/>
            <w:webHidden/>
          </w:rPr>
          <w:fldChar w:fldCharType="end"/>
        </w:r>
      </w:hyperlink>
    </w:p>
    <w:p w14:paraId="264C269F" w14:textId="77777777" w:rsidR="002F2826" w:rsidRPr="00C0668B" w:rsidRDefault="0055194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hyperlink w:anchor="_Toc514505761" w:history="1">
        <w:r w:rsidR="002F2826" w:rsidRPr="00FB3213">
          <w:rPr>
            <w:rStyle w:val="Hyperlink"/>
            <w:noProof/>
            <w:lang w:val="sr-Latn-BA"/>
          </w:rPr>
          <w:t>8.3</w:t>
        </w:r>
        <w:r w:rsidR="002F2826" w:rsidRPr="00C0668B">
          <w:rPr>
            <w:rFonts w:ascii="Calibri" w:hAnsi="Calibri"/>
            <w:noProof/>
            <w:sz w:val="22"/>
            <w:szCs w:val="22"/>
            <w:lang w:val="sr-Latn-BA" w:eastAsia="sr-Latn-BA"/>
          </w:rPr>
          <w:tab/>
        </w:r>
        <w:r w:rsidR="002F2826" w:rsidRPr="00FB3213">
          <w:rPr>
            <w:rStyle w:val="Hyperlink"/>
            <w:noProof/>
            <w:lang w:val="sr-Latn-BA"/>
          </w:rPr>
          <w:t>Plan obuke</w:t>
        </w:r>
        <w:r w:rsidR="002F2826">
          <w:rPr>
            <w:noProof/>
            <w:webHidden/>
          </w:rPr>
          <w:tab/>
        </w:r>
        <w:r w:rsidR="002F2826">
          <w:rPr>
            <w:noProof/>
            <w:webHidden/>
          </w:rPr>
          <w:fldChar w:fldCharType="begin"/>
        </w:r>
        <w:r w:rsidR="002F2826">
          <w:rPr>
            <w:noProof/>
            <w:webHidden/>
          </w:rPr>
          <w:instrText xml:space="preserve"> PAGEREF _Toc514505761 \h </w:instrText>
        </w:r>
        <w:r w:rsidR="002F2826">
          <w:rPr>
            <w:noProof/>
            <w:webHidden/>
          </w:rPr>
        </w:r>
        <w:r w:rsidR="002F2826">
          <w:rPr>
            <w:noProof/>
            <w:webHidden/>
          </w:rPr>
          <w:fldChar w:fldCharType="separate"/>
        </w:r>
        <w:r w:rsidR="002F2826">
          <w:rPr>
            <w:noProof/>
            <w:webHidden/>
          </w:rPr>
          <w:t>7</w:t>
        </w:r>
        <w:r w:rsidR="002F2826">
          <w:rPr>
            <w:noProof/>
            <w:webHidden/>
          </w:rPr>
          <w:fldChar w:fldCharType="end"/>
        </w:r>
      </w:hyperlink>
    </w:p>
    <w:p w14:paraId="527263C6" w14:textId="77777777" w:rsidR="002F2826" w:rsidRPr="00C0668B" w:rsidRDefault="0055194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hyperlink w:anchor="_Toc514505762" w:history="1">
        <w:r w:rsidR="002F2826" w:rsidRPr="00FB3213">
          <w:rPr>
            <w:rStyle w:val="Hyperlink"/>
            <w:noProof/>
            <w:lang w:val="sr-Latn-BA"/>
          </w:rPr>
          <w:t>9.</w:t>
        </w:r>
        <w:r w:rsidR="002F2826" w:rsidRPr="00C0668B">
          <w:rPr>
            <w:rFonts w:ascii="Calibri" w:hAnsi="Calibri"/>
            <w:noProof/>
            <w:sz w:val="22"/>
            <w:szCs w:val="22"/>
            <w:lang w:val="sr-Latn-BA" w:eastAsia="sr-Latn-BA"/>
          </w:rPr>
          <w:tab/>
        </w:r>
        <w:r w:rsidR="002F2826" w:rsidRPr="00FB3213">
          <w:rPr>
            <w:rStyle w:val="Hyperlink"/>
            <w:noProof/>
            <w:lang w:val="sr-Latn-BA"/>
          </w:rPr>
          <w:t>Cena realizacije projekta</w:t>
        </w:r>
        <w:r w:rsidR="002F2826">
          <w:rPr>
            <w:noProof/>
            <w:webHidden/>
          </w:rPr>
          <w:tab/>
        </w:r>
        <w:r w:rsidR="002F2826">
          <w:rPr>
            <w:noProof/>
            <w:webHidden/>
          </w:rPr>
          <w:fldChar w:fldCharType="begin"/>
        </w:r>
        <w:r w:rsidR="002F2826">
          <w:rPr>
            <w:noProof/>
            <w:webHidden/>
          </w:rPr>
          <w:instrText xml:space="preserve"> PAGEREF _Toc514505762 \h </w:instrText>
        </w:r>
        <w:r w:rsidR="002F2826">
          <w:rPr>
            <w:noProof/>
            <w:webHidden/>
          </w:rPr>
        </w:r>
        <w:r w:rsidR="002F2826">
          <w:rPr>
            <w:noProof/>
            <w:webHidden/>
          </w:rPr>
          <w:fldChar w:fldCharType="separate"/>
        </w:r>
        <w:r w:rsidR="002F2826">
          <w:rPr>
            <w:noProof/>
            <w:webHidden/>
          </w:rPr>
          <w:t>7</w:t>
        </w:r>
        <w:r w:rsidR="002F2826">
          <w:rPr>
            <w:noProof/>
            <w:webHidden/>
          </w:rPr>
          <w:fldChar w:fldCharType="end"/>
        </w:r>
      </w:hyperlink>
    </w:p>
    <w:p w14:paraId="096A7DBF" w14:textId="77777777" w:rsidR="00D835CF" w:rsidRPr="002F2826" w:rsidRDefault="00D835CF">
      <w:pPr>
        <w:rPr>
          <w:lang w:val="sr-Latn-BA"/>
        </w:rPr>
      </w:pPr>
      <w:r w:rsidRPr="002F2826">
        <w:rPr>
          <w:b/>
          <w:bCs/>
          <w:noProof/>
          <w:lang w:val="sr-Latn-BA"/>
        </w:rPr>
        <w:fldChar w:fldCharType="end"/>
      </w:r>
    </w:p>
    <w:p w14:paraId="5566C18E" w14:textId="77777777" w:rsidR="002343C5" w:rsidRPr="002F2826" w:rsidRDefault="002343C5">
      <w:pPr>
        <w:pStyle w:val="Title"/>
        <w:rPr>
          <w:lang w:val="sr-Latn-BA"/>
        </w:rPr>
      </w:pPr>
      <w:r w:rsidRPr="002F2826">
        <w:rPr>
          <w:lang w:val="sr-Latn-BA"/>
        </w:rPr>
        <w:br w:type="page"/>
      </w:r>
      <w:r w:rsidR="006F61C6" w:rsidRPr="002F2826">
        <w:rPr>
          <w:lang w:val="sr-Latn-BA"/>
        </w:rPr>
        <w:lastRenderedPageBreak/>
        <w:t xml:space="preserve">Plan realizacije projekta </w:t>
      </w:r>
    </w:p>
    <w:p w14:paraId="621C5520" w14:textId="77777777" w:rsidR="009A16E1" w:rsidRPr="002F2826" w:rsidRDefault="009A16E1" w:rsidP="009A16E1">
      <w:pPr>
        <w:rPr>
          <w:lang w:val="sr-Latn-BA"/>
        </w:rPr>
      </w:pPr>
    </w:p>
    <w:p w14:paraId="73FAA615" w14:textId="77777777" w:rsidR="002343C5" w:rsidRPr="002F2826" w:rsidRDefault="006F61C6">
      <w:pPr>
        <w:pStyle w:val="Heading1"/>
        <w:numPr>
          <w:ilvl w:val="0"/>
          <w:numId w:val="5"/>
        </w:numPr>
        <w:rPr>
          <w:lang w:val="sr-Latn-BA"/>
        </w:rPr>
      </w:pPr>
      <w:bookmarkStart w:id="0" w:name="_Toc497772929"/>
      <w:bookmarkStart w:id="1" w:name="_Toc498453684"/>
      <w:bookmarkStart w:id="2" w:name="_Toc514505751"/>
      <w:r w:rsidRPr="002F2826">
        <w:rPr>
          <w:lang w:val="sr-Latn-BA"/>
        </w:rPr>
        <w:t>Cilj</w:t>
      </w:r>
      <w:r w:rsidR="00387292" w:rsidRPr="002F2826">
        <w:rPr>
          <w:lang w:val="sr-Latn-BA"/>
        </w:rPr>
        <w:t xml:space="preserve"> dokumenta</w:t>
      </w:r>
      <w:bookmarkEnd w:id="0"/>
      <w:bookmarkEnd w:id="1"/>
      <w:bookmarkEnd w:id="2"/>
    </w:p>
    <w:p w14:paraId="71C25E53" w14:textId="2088B8AE" w:rsidR="002343C5" w:rsidRPr="002F2826" w:rsidRDefault="006F61C6" w:rsidP="006D0694">
      <w:pPr>
        <w:pStyle w:val="BodyText"/>
        <w:rPr>
          <w:lang w:val="sr-Latn-BA"/>
        </w:rPr>
      </w:pPr>
      <w:r w:rsidRPr="002F2826">
        <w:rPr>
          <w:lang w:val="sr-Latn-BA"/>
        </w:rPr>
        <w:t xml:space="preserve">Cilj </w:t>
      </w:r>
      <w:r w:rsidR="006D0694" w:rsidRPr="002F2826">
        <w:rPr>
          <w:lang w:val="sr-Latn-BA"/>
        </w:rPr>
        <w:t xml:space="preserve">dokumenta </w:t>
      </w:r>
      <w:r w:rsidRPr="002F2826">
        <w:rPr>
          <w:lang w:val="sr-Latn-BA"/>
        </w:rPr>
        <w:t xml:space="preserve">je definisanje </w:t>
      </w:r>
      <w:r w:rsidR="006D0694" w:rsidRPr="002F2826">
        <w:rPr>
          <w:lang w:val="sr-Latn-BA"/>
        </w:rPr>
        <w:t xml:space="preserve">zadataka i njihovo </w:t>
      </w:r>
      <w:r w:rsidRPr="002F2826">
        <w:rPr>
          <w:lang w:val="sr-Latn-BA"/>
        </w:rPr>
        <w:t>organiz</w:t>
      </w:r>
      <w:r w:rsidR="006D0694" w:rsidRPr="002F2826">
        <w:rPr>
          <w:lang w:val="sr-Latn-BA"/>
        </w:rPr>
        <w:t>ovanje</w:t>
      </w:r>
      <w:r w:rsidRPr="002F2826">
        <w:rPr>
          <w:lang w:val="sr-Latn-BA"/>
        </w:rPr>
        <w:t xml:space="preserve"> u faze i iteracije</w:t>
      </w:r>
      <w:r w:rsidR="006D0694" w:rsidRPr="002F2826">
        <w:rPr>
          <w:lang w:val="sr-Latn-BA"/>
        </w:rPr>
        <w:t xml:space="preserve"> potrebne za </w:t>
      </w:r>
      <w:r w:rsidR="00540CC5" w:rsidRPr="002F2826">
        <w:rPr>
          <w:lang w:val="sr-Latn-BA"/>
        </w:rPr>
        <w:t xml:space="preserve">implementaciju aplikacije za </w:t>
      </w:r>
      <w:r w:rsidR="000913B7">
        <w:rPr>
          <w:lang w:val="sr-Latn-BA"/>
        </w:rPr>
        <w:t>fabrike nameštaja</w:t>
      </w:r>
      <w:r w:rsidR="009C71BF" w:rsidRPr="002F2826">
        <w:rPr>
          <w:lang w:val="sr-Latn-BA"/>
        </w:rPr>
        <w:t xml:space="preserve"> </w:t>
      </w:r>
      <w:r w:rsidR="00540CC5" w:rsidRPr="002F2826">
        <w:rPr>
          <w:lang w:val="sr-Latn-BA"/>
        </w:rPr>
        <w:t>-</w:t>
      </w:r>
      <w:r w:rsidR="009C71BF" w:rsidRPr="002F2826">
        <w:rPr>
          <w:lang w:val="sr-Latn-BA"/>
        </w:rPr>
        <w:t xml:space="preserve"> </w:t>
      </w:r>
      <w:r w:rsidR="00D0688F">
        <w:rPr>
          <w:lang w:val="sr-Latn-BA"/>
        </w:rPr>
        <w:t>Furntrade</w:t>
      </w:r>
      <w:r w:rsidR="002343C5" w:rsidRPr="002F2826">
        <w:rPr>
          <w:lang w:val="sr-Latn-BA"/>
        </w:rPr>
        <w:t xml:space="preserve">  </w:t>
      </w:r>
    </w:p>
    <w:p w14:paraId="48A9892B" w14:textId="77777777" w:rsidR="002343C5" w:rsidRPr="002F2826" w:rsidRDefault="006D0694">
      <w:pPr>
        <w:pStyle w:val="Heading1"/>
        <w:rPr>
          <w:lang w:val="sr-Latn-BA"/>
        </w:rPr>
      </w:pPr>
      <w:bookmarkStart w:id="3" w:name="_Toc497772930"/>
      <w:bookmarkStart w:id="4" w:name="_Toc498453685"/>
      <w:bookmarkStart w:id="5" w:name="_Toc514505752"/>
      <w:r w:rsidRPr="002F2826">
        <w:rPr>
          <w:lang w:val="sr-Latn-BA"/>
        </w:rPr>
        <w:t>Opseg</w:t>
      </w:r>
      <w:r w:rsidR="00387292" w:rsidRPr="002F2826">
        <w:rPr>
          <w:lang w:val="sr-Latn-BA"/>
        </w:rPr>
        <w:t xml:space="preserve"> dokumenta</w:t>
      </w:r>
      <w:bookmarkEnd w:id="3"/>
      <w:bookmarkEnd w:id="4"/>
      <w:bookmarkEnd w:id="5"/>
    </w:p>
    <w:p w14:paraId="2B000991" w14:textId="37714A1C" w:rsidR="002343C5" w:rsidRPr="002F2826" w:rsidRDefault="006D0694">
      <w:pPr>
        <w:pStyle w:val="BodyText"/>
        <w:rPr>
          <w:lang w:val="sr-Latn-BA"/>
        </w:rPr>
      </w:pPr>
      <w:r w:rsidRPr="002F2826">
        <w:rPr>
          <w:lang w:val="sr-Latn-BA"/>
        </w:rPr>
        <w:t>Dokument opisuje opšti plan koji</w:t>
      </w:r>
      <w:r w:rsidR="00540CC5" w:rsidRPr="002F2826">
        <w:rPr>
          <w:lang w:val="sr-Latn-BA"/>
        </w:rPr>
        <w:t xml:space="preserve"> će biti korišćen od strane </w:t>
      </w:r>
      <w:r w:rsidR="00D0688F">
        <w:rPr>
          <w:lang w:val="sr-Latn-BA"/>
        </w:rPr>
        <w:t>SoftDev</w:t>
      </w:r>
      <w:r w:rsidRPr="002F2826">
        <w:rPr>
          <w:lang w:val="sr-Latn-BA"/>
        </w:rPr>
        <w:t xml:space="preserve"> za </w:t>
      </w:r>
      <w:r w:rsidR="00540CC5" w:rsidRPr="002F2826">
        <w:rPr>
          <w:lang w:val="sr-Latn-BA"/>
        </w:rPr>
        <w:t xml:space="preserve">razvoj </w:t>
      </w:r>
      <w:r w:rsidR="000913B7">
        <w:rPr>
          <w:lang w:val="sr-Latn-BA"/>
        </w:rPr>
        <w:t>w</w:t>
      </w:r>
      <w:r w:rsidR="00D0688F">
        <w:rPr>
          <w:lang w:val="sr-Latn-BA"/>
        </w:rPr>
        <w:t>eb</w:t>
      </w:r>
      <w:r w:rsidR="00540CC5" w:rsidRPr="002F2826">
        <w:rPr>
          <w:lang w:val="sr-Latn-BA"/>
        </w:rPr>
        <w:t xml:space="preserve"> aplikacije </w:t>
      </w:r>
      <w:r w:rsidR="00D0688F">
        <w:rPr>
          <w:lang w:val="sr-Latn-BA"/>
        </w:rPr>
        <w:t>Furntrade</w:t>
      </w:r>
      <w:r w:rsidR="00D0688F" w:rsidRPr="002F2826">
        <w:rPr>
          <w:lang w:val="sr-Latn-BA"/>
        </w:rPr>
        <w:t xml:space="preserve">  </w:t>
      </w:r>
      <w:r w:rsidR="00540CC5" w:rsidRPr="002F2826">
        <w:rPr>
          <w:lang w:val="sr-Latn-BA"/>
        </w:rPr>
        <w:t xml:space="preserve">namenjene za potrebe </w:t>
      </w:r>
      <w:r w:rsidR="006A405D">
        <w:rPr>
          <w:lang w:val="sr-Latn-BA"/>
        </w:rPr>
        <w:t>firme</w:t>
      </w:r>
      <w:r w:rsidR="00D0688F">
        <w:rPr>
          <w:lang w:val="sr-Latn-BA"/>
        </w:rPr>
        <w:t xml:space="preserve"> koje se bav</w:t>
      </w:r>
      <w:r w:rsidR="006A405D">
        <w:rPr>
          <w:lang w:val="sr-Latn-BA"/>
        </w:rPr>
        <w:t>i</w:t>
      </w:r>
      <w:r w:rsidR="00D0688F">
        <w:rPr>
          <w:lang w:val="sr-Latn-BA"/>
        </w:rPr>
        <w:t xml:space="preserve"> proizvodnjom nameštaja</w:t>
      </w:r>
      <w:r w:rsidR="006A405D">
        <w:rPr>
          <w:lang w:val="sr-Latn-BA"/>
        </w:rPr>
        <w:t xml:space="preserve"> sa sedištem u Novom Pazaru</w:t>
      </w:r>
      <w:r w:rsidR="00D0688F">
        <w:rPr>
          <w:lang w:val="sr-Latn-BA"/>
        </w:rPr>
        <w:t>.</w:t>
      </w:r>
      <w:r w:rsidR="006D41CE" w:rsidRPr="002F2826">
        <w:rPr>
          <w:lang w:val="sr-Latn-BA"/>
        </w:rPr>
        <w:t xml:space="preserve"> </w:t>
      </w:r>
    </w:p>
    <w:p w14:paraId="3B7BDC70" w14:textId="77777777" w:rsidR="002343C5" w:rsidRPr="002F2826" w:rsidRDefault="006D41CE">
      <w:pPr>
        <w:pStyle w:val="BodyText"/>
        <w:rPr>
          <w:lang w:val="sr-Latn-BA"/>
        </w:rPr>
      </w:pPr>
      <w:r w:rsidRPr="002F2826">
        <w:rPr>
          <w:lang w:val="sr-Latn-BA"/>
        </w:rPr>
        <w:t xml:space="preserve">Plan opisan u ovom dokumentu zasnovan je na opisu sistema koji se želi razviti datom u predlogu projekta </w:t>
      </w:r>
      <w:r w:rsidR="002343C5" w:rsidRPr="002F2826">
        <w:rPr>
          <w:lang w:val="sr-Latn-BA"/>
        </w:rPr>
        <w:t xml:space="preserve">[1].  </w:t>
      </w:r>
    </w:p>
    <w:p w14:paraId="19C48995" w14:textId="77777777" w:rsidR="002343C5" w:rsidRPr="002F2826" w:rsidRDefault="006D41CE">
      <w:pPr>
        <w:pStyle w:val="Heading1"/>
        <w:rPr>
          <w:lang w:val="sr-Latn-BA"/>
        </w:rPr>
      </w:pPr>
      <w:bookmarkStart w:id="6" w:name="_Toc497772931"/>
      <w:bookmarkStart w:id="7" w:name="_Toc498453686"/>
      <w:bookmarkStart w:id="8" w:name="_Toc514505753"/>
      <w:r w:rsidRPr="002F2826">
        <w:rPr>
          <w:lang w:val="sr-Latn-BA"/>
        </w:rPr>
        <w:t>Reference</w:t>
      </w:r>
      <w:bookmarkEnd w:id="6"/>
      <w:bookmarkEnd w:id="7"/>
      <w:bookmarkEnd w:id="8"/>
    </w:p>
    <w:p w14:paraId="23DEEB41" w14:textId="77777777" w:rsidR="002343C5" w:rsidRPr="002F2826" w:rsidRDefault="006D41CE">
      <w:pPr>
        <w:pStyle w:val="BodyText"/>
        <w:rPr>
          <w:lang w:val="sr-Latn-BA"/>
        </w:rPr>
      </w:pPr>
      <w:r w:rsidRPr="002F2826">
        <w:rPr>
          <w:lang w:val="sr-Latn-BA"/>
        </w:rPr>
        <w:t>Spisak korišćene literature</w:t>
      </w:r>
      <w:r w:rsidR="002343C5" w:rsidRPr="002F2826">
        <w:rPr>
          <w:lang w:val="sr-Latn-BA"/>
        </w:rPr>
        <w:t>:</w:t>
      </w:r>
    </w:p>
    <w:p w14:paraId="39F3D316" w14:textId="1242402F" w:rsidR="002343C5" w:rsidRPr="002F2826" w:rsidRDefault="00D0688F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BA"/>
        </w:rPr>
      </w:pPr>
      <w:r>
        <w:rPr>
          <w:lang w:val="sr-Latn-BA"/>
        </w:rPr>
        <w:t>Furntrade</w:t>
      </w:r>
      <w:r w:rsidRPr="002F2826">
        <w:rPr>
          <w:lang w:val="sr-Latn-BA"/>
        </w:rPr>
        <w:t xml:space="preserve">  </w:t>
      </w:r>
      <w:r w:rsidR="00260B17" w:rsidRPr="002F2826">
        <w:rPr>
          <w:lang w:val="sr-Latn-BA"/>
        </w:rPr>
        <w:t xml:space="preserve">– </w:t>
      </w:r>
      <w:r w:rsidR="006D41CE" w:rsidRPr="002F2826">
        <w:rPr>
          <w:lang w:val="sr-Latn-BA"/>
        </w:rPr>
        <w:t>Predlog</w:t>
      </w:r>
      <w:r w:rsidR="00260B17" w:rsidRPr="002F2826">
        <w:rPr>
          <w:lang w:val="sr-Latn-BA"/>
        </w:rPr>
        <w:t xml:space="preserve"> </w:t>
      </w:r>
      <w:r w:rsidR="006D41CE" w:rsidRPr="002F2826">
        <w:rPr>
          <w:lang w:val="sr-Latn-BA"/>
        </w:rPr>
        <w:t>projekta</w:t>
      </w:r>
      <w:r w:rsidR="002343C5" w:rsidRPr="002F2826">
        <w:rPr>
          <w:lang w:val="sr-Latn-BA"/>
        </w:rPr>
        <w:t>, V1.0</w:t>
      </w:r>
      <w:r w:rsidR="00540CC5" w:rsidRPr="002F2826">
        <w:rPr>
          <w:lang w:val="sr-Latn-BA"/>
        </w:rPr>
        <w:t>, 20</w:t>
      </w:r>
      <w:r>
        <w:rPr>
          <w:lang w:val="sr-Latn-BA"/>
        </w:rPr>
        <w:t>21</w:t>
      </w:r>
      <w:r w:rsidR="002343C5" w:rsidRPr="002F2826">
        <w:rPr>
          <w:lang w:val="sr-Latn-BA"/>
        </w:rPr>
        <w:t xml:space="preserve">, </w:t>
      </w:r>
      <w:r>
        <w:rPr>
          <w:lang w:val="sr-Latn-BA"/>
        </w:rPr>
        <w:t>SoftDev</w:t>
      </w:r>
    </w:p>
    <w:p w14:paraId="59F5CEDA" w14:textId="7545EE74" w:rsidR="00260B17" w:rsidRPr="002F2826" w:rsidRDefault="00D0688F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BA"/>
        </w:rPr>
      </w:pPr>
      <w:r>
        <w:rPr>
          <w:lang w:val="sr-Latn-BA"/>
        </w:rPr>
        <w:t>Furntrade</w:t>
      </w:r>
      <w:r w:rsidRPr="002F2826">
        <w:rPr>
          <w:lang w:val="sr-Latn-BA"/>
        </w:rPr>
        <w:t xml:space="preserve">  </w:t>
      </w:r>
      <w:r w:rsidR="00260B17" w:rsidRPr="002F2826">
        <w:rPr>
          <w:lang w:val="sr-Latn-BA"/>
        </w:rPr>
        <w:t xml:space="preserve">– Planirani raspored aktivnosti na projektu, </w:t>
      </w:r>
      <w:r w:rsidR="00490DC7" w:rsidRPr="002F2826">
        <w:rPr>
          <w:lang w:val="sr-Latn-BA"/>
        </w:rPr>
        <w:t xml:space="preserve">V1.0, </w:t>
      </w:r>
      <w:r w:rsidR="00540CC5" w:rsidRPr="002F2826">
        <w:rPr>
          <w:lang w:val="sr-Latn-BA"/>
        </w:rPr>
        <w:t>20</w:t>
      </w:r>
      <w:r>
        <w:rPr>
          <w:lang w:val="sr-Latn-BA"/>
        </w:rPr>
        <w:t>21</w:t>
      </w:r>
      <w:r w:rsidR="00260B17" w:rsidRPr="002F2826">
        <w:rPr>
          <w:lang w:val="sr-Latn-BA"/>
        </w:rPr>
        <w:t xml:space="preserve">, </w:t>
      </w:r>
      <w:r>
        <w:rPr>
          <w:lang w:val="sr-Latn-BA"/>
        </w:rPr>
        <w:t>SoftDev</w:t>
      </w:r>
      <w:r w:rsidR="00260B17" w:rsidRPr="002F2826">
        <w:rPr>
          <w:lang w:val="sr-Latn-BA"/>
        </w:rPr>
        <w:t>.</w:t>
      </w:r>
    </w:p>
    <w:p w14:paraId="460D758F" w14:textId="77777777" w:rsidR="002343C5" w:rsidRPr="002F2826" w:rsidRDefault="003D5CA3">
      <w:pPr>
        <w:pStyle w:val="Heading1"/>
        <w:rPr>
          <w:lang w:val="sr-Latn-BA"/>
        </w:rPr>
      </w:pPr>
      <w:bookmarkStart w:id="9" w:name="_Toc497772932"/>
      <w:bookmarkStart w:id="10" w:name="_Toc498453687"/>
      <w:bookmarkStart w:id="11" w:name="_Toc514505754"/>
      <w:r w:rsidRPr="002F2826">
        <w:rPr>
          <w:lang w:val="sr-Latn-BA"/>
        </w:rPr>
        <w:t>Plan razvojnih faza</w:t>
      </w:r>
      <w:bookmarkEnd w:id="9"/>
      <w:bookmarkEnd w:id="10"/>
      <w:bookmarkEnd w:id="11"/>
    </w:p>
    <w:p w14:paraId="0D63CC2A" w14:textId="77777777" w:rsidR="002343C5" w:rsidRPr="002F2826" w:rsidRDefault="00EB4996">
      <w:pPr>
        <w:pStyle w:val="BodyText"/>
        <w:rPr>
          <w:lang w:val="sr-Latn-BA"/>
        </w:rPr>
      </w:pPr>
      <w:r w:rsidRPr="002F2826">
        <w:rPr>
          <w:lang w:val="sr-Latn-BA"/>
        </w:rPr>
        <w:t xml:space="preserve">Razvoj sistema će biti sproveden korišćenjem </w:t>
      </w:r>
      <w:r w:rsidR="00AC06A4" w:rsidRPr="002F2826">
        <w:rPr>
          <w:lang w:val="sr-Latn-BA"/>
        </w:rPr>
        <w:t>nekoliko faza sa određenim brojem iteracija u okviru svake faze</w:t>
      </w:r>
      <w:r w:rsidR="002343C5" w:rsidRPr="002F2826">
        <w:rPr>
          <w:lang w:val="sr-Latn-BA"/>
        </w:rPr>
        <w:t xml:space="preserve">. </w:t>
      </w:r>
      <w:r w:rsidR="00AC06A4" w:rsidRPr="002F2826">
        <w:rPr>
          <w:lang w:val="sr-Latn-BA"/>
        </w:rPr>
        <w:t xml:space="preserve">Spisak faza sa </w:t>
      </w:r>
      <w:r w:rsidR="00B549D9" w:rsidRPr="002F2826">
        <w:rPr>
          <w:lang w:val="sr-Latn-BA"/>
        </w:rPr>
        <w:t xml:space="preserve">broje iteracija i </w:t>
      </w:r>
      <w:r w:rsidR="00AC06A4" w:rsidRPr="002F2826">
        <w:rPr>
          <w:lang w:val="sr-Latn-BA"/>
        </w:rPr>
        <w:t>predloženim trajanjem dat u sledećoj tabeli</w:t>
      </w:r>
      <w:r w:rsidR="002343C5" w:rsidRPr="002F2826">
        <w:rPr>
          <w:lang w:val="sr-Latn-BA"/>
        </w:rPr>
        <w:t>:</w:t>
      </w:r>
    </w:p>
    <w:p w14:paraId="489C193C" w14:textId="77777777" w:rsidR="002343C5" w:rsidRPr="002F2826" w:rsidRDefault="002343C5">
      <w:pPr>
        <w:pStyle w:val="BodyText"/>
        <w:rPr>
          <w:lang w:val="sr-Latn-B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2F2826" w14:paraId="0776F2CE" w14:textId="77777777">
        <w:trPr>
          <w:jc w:val="center"/>
        </w:trPr>
        <w:tc>
          <w:tcPr>
            <w:tcW w:w="2160" w:type="dxa"/>
          </w:tcPr>
          <w:p w14:paraId="2780F28F" w14:textId="77777777" w:rsidR="00103833" w:rsidRPr="002F2826" w:rsidRDefault="00103833">
            <w:pPr>
              <w:pStyle w:val="BodyText"/>
              <w:ind w:left="0"/>
              <w:rPr>
                <w:rFonts w:ascii="Arial" w:hAnsi="Arial"/>
                <w:b/>
                <w:lang w:val="sr-Latn-BA"/>
              </w:rPr>
            </w:pPr>
            <w:r w:rsidRPr="002F2826">
              <w:rPr>
                <w:rFonts w:ascii="Arial" w:hAnsi="Arial"/>
                <w:b/>
                <w:lang w:val="sr-Latn-BA"/>
              </w:rPr>
              <w:t>Faza</w:t>
            </w:r>
          </w:p>
        </w:tc>
        <w:tc>
          <w:tcPr>
            <w:tcW w:w="1800" w:type="dxa"/>
          </w:tcPr>
          <w:p w14:paraId="18E610AC" w14:textId="77777777" w:rsidR="00103833" w:rsidRPr="002F2826" w:rsidRDefault="00103833">
            <w:pPr>
              <w:pStyle w:val="BodyText"/>
              <w:ind w:left="0"/>
              <w:rPr>
                <w:rFonts w:ascii="Arial" w:hAnsi="Arial"/>
                <w:b/>
                <w:lang w:val="sr-Latn-BA"/>
              </w:rPr>
            </w:pPr>
            <w:r w:rsidRPr="002F2826">
              <w:rPr>
                <w:rFonts w:ascii="Arial" w:hAnsi="Arial"/>
                <w:b/>
                <w:lang w:val="sr-Latn-BA"/>
              </w:rPr>
              <w:t>Broj iteracija</w:t>
            </w:r>
          </w:p>
        </w:tc>
        <w:tc>
          <w:tcPr>
            <w:tcW w:w="1620" w:type="dxa"/>
          </w:tcPr>
          <w:p w14:paraId="4D1A5D37" w14:textId="77777777" w:rsidR="00103833" w:rsidRPr="002F2826" w:rsidRDefault="00103833">
            <w:pPr>
              <w:pStyle w:val="BodyText"/>
              <w:ind w:left="0"/>
              <w:rPr>
                <w:rFonts w:ascii="Arial" w:hAnsi="Arial"/>
                <w:b/>
                <w:lang w:val="sr-Latn-BA"/>
              </w:rPr>
            </w:pPr>
            <w:r w:rsidRPr="002F2826">
              <w:rPr>
                <w:rFonts w:ascii="Arial" w:hAnsi="Arial"/>
                <w:b/>
                <w:lang w:val="sr-Latn-BA"/>
              </w:rPr>
              <w:t>Trajanje</w:t>
            </w:r>
          </w:p>
        </w:tc>
      </w:tr>
      <w:tr w:rsidR="00103833" w:rsidRPr="002F2826" w14:paraId="76E32092" w14:textId="77777777">
        <w:trPr>
          <w:jc w:val="center"/>
        </w:trPr>
        <w:tc>
          <w:tcPr>
            <w:tcW w:w="2160" w:type="dxa"/>
          </w:tcPr>
          <w:p w14:paraId="794D8AEB" w14:textId="77777777" w:rsidR="00103833" w:rsidRPr="002F2826" w:rsidRDefault="0024759A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Planiranje</w:t>
            </w:r>
          </w:p>
        </w:tc>
        <w:tc>
          <w:tcPr>
            <w:tcW w:w="1800" w:type="dxa"/>
          </w:tcPr>
          <w:p w14:paraId="2ED76184" w14:textId="77777777" w:rsidR="00103833" w:rsidRPr="002F2826" w:rsidRDefault="00103833" w:rsidP="001A379A">
            <w:pPr>
              <w:pStyle w:val="BodyText"/>
              <w:ind w:left="0"/>
              <w:jc w:val="center"/>
              <w:rPr>
                <w:lang w:val="sr-Latn-BA"/>
              </w:rPr>
            </w:pPr>
            <w:r w:rsidRPr="002F2826">
              <w:rPr>
                <w:lang w:val="sr-Latn-BA"/>
              </w:rPr>
              <w:t>1</w:t>
            </w:r>
          </w:p>
        </w:tc>
        <w:tc>
          <w:tcPr>
            <w:tcW w:w="1620" w:type="dxa"/>
          </w:tcPr>
          <w:p w14:paraId="17C4E071" w14:textId="77777777" w:rsidR="00103833" w:rsidRPr="002F2826" w:rsidRDefault="00103833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2 nedelje</w:t>
            </w:r>
          </w:p>
        </w:tc>
      </w:tr>
      <w:tr w:rsidR="00103833" w:rsidRPr="002F2826" w14:paraId="12458BC4" w14:textId="77777777">
        <w:trPr>
          <w:jc w:val="center"/>
        </w:trPr>
        <w:tc>
          <w:tcPr>
            <w:tcW w:w="2160" w:type="dxa"/>
          </w:tcPr>
          <w:p w14:paraId="026572DC" w14:textId="77777777" w:rsidR="00103833" w:rsidRPr="002F2826" w:rsidRDefault="00103833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Razrada</w:t>
            </w:r>
          </w:p>
        </w:tc>
        <w:tc>
          <w:tcPr>
            <w:tcW w:w="1800" w:type="dxa"/>
          </w:tcPr>
          <w:p w14:paraId="08F4121B" w14:textId="77777777" w:rsidR="00103833" w:rsidRPr="002F2826" w:rsidRDefault="00103833" w:rsidP="001A379A">
            <w:pPr>
              <w:pStyle w:val="BodyText"/>
              <w:ind w:left="0"/>
              <w:jc w:val="center"/>
              <w:rPr>
                <w:lang w:val="sr-Latn-BA"/>
              </w:rPr>
            </w:pPr>
            <w:r w:rsidRPr="002F2826">
              <w:rPr>
                <w:lang w:val="sr-Latn-BA"/>
              </w:rPr>
              <w:t>1</w:t>
            </w:r>
          </w:p>
        </w:tc>
        <w:tc>
          <w:tcPr>
            <w:tcW w:w="1620" w:type="dxa"/>
          </w:tcPr>
          <w:p w14:paraId="1667416C" w14:textId="77777777" w:rsidR="00103833" w:rsidRPr="002F2826" w:rsidRDefault="001452BA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3</w:t>
            </w:r>
            <w:r w:rsidR="00103833" w:rsidRPr="002F2826">
              <w:rPr>
                <w:lang w:val="sr-Latn-BA"/>
              </w:rPr>
              <w:t xml:space="preserve"> nedelje</w:t>
            </w:r>
          </w:p>
        </w:tc>
      </w:tr>
      <w:tr w:rsidR="00103833" w:rsidRPr="002F2826" w14:paraId="7DF0ADCB" w14:textId="77777777">
        <w:trPr>
          <w:jc w:val="center"/>
        </w:trPr>
        <w:tc>
          <w:tcPr>
            <w:tcW w:w="2160" w:type="dxa"/>
          </w:tcPr>
          <w:p w14:paraId="110FA9FF" w14:textId="77777777" w:rsidR="00103833" w:rsidRPr="002F2826" w:rsidRDefault="00103833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Izrada</w:t>
            </w:r>
          </w:p>
        </w:tc>
        <w:tc>
          <w:tcPr>
            <w:tcW w:w="1800" w:type="dxa"/>
          </w:tcPr>
          <w:p w14:paraId="20F957EB" w14:textId="77777777" w:rsidR="00103833" w:rsidRPr="002F2826" w:rsidRDefault="00C30C23" w:rsidP="001A379A">
            <w:pPr>
              <w:pStyle w:val="BodyText"/>
              <w:ind w:left="0"/>
              <w:jc w:val="center"/>
              <w:rPr>
                <w:lang w:val="sr-Latn-BA"/>
              </w:rPr>
            </w:pPr>
            <w:r w:rsidRPr="002F2826">
              <w:rPr>
                <w:lang w:val="sr-Latn-BA"/>
              </w:rPr>
              <w:t>2</w:t>
            </w:r>
          </w:p>
        </w:tc>
        <w:tc>
          <w:tcPr>
            <w:tcW w:w="1620" w:type="dxa"/>
          </w:tcPr>
          <w:p w14:paraId="18AE9E04" w14:textId="77777777" w:rsidR="00103833" w:rsidRPr="002F2826" w:rsidRDefault="00F334DC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4</w:t>
            </w:r>
            <w:r w:rsidR="00103833" w:rsidRPr="002F2826">
              <w:rPr>
                <w:lang w:val="sr-Latn-BA"/>
              </w:rPr>
              <w:t xml:space="preserve"> nedelja</w:t>
            </w:r>
          </w:p>
        </w:tc>
      </w:tr>
      <w:tr w:rsidR="00103833" w:rsidRPr="002F2826" w14:paraId="5FADB92C" w14:textId="77777777">
        <w:trPr>
          <w:jc w:val="center"/>
        </w:trPr>
        <w:tc>
          <w:tcPr>
            <w:tcW w:w="2160" w:type="dxa"/>
          </w:tcPr>
          <w:p w14:paraId="15483EFF" w14:textId="77777777" w:rsidR="00103833" w:rsidRPr="002F2826" w:rsidRDefault="0024759A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Okončanje</w:t>
            </w:r>
          </w:p>
        </w:tc>
        <w:tc>
          <w:tcPr>
            <w:tcW w:w="1800" w:type="dxa"/>
          </w:tcPr>
          <w:p w14:paraId="0FA56A45" w14:textId="77777777" w:rsidR="00103833" w:rsidRPr="002F2826" w:rsidRDefault="00C30C23" w:rsidP="001A379A">
            <w:pPr>
              <w:pStyle w:val="BodyText"/>
              <w:ind w:left="0"/>
              <w:jc w:val="center"/>
              <w:rPr>
                <w:lang w:val="sr-Latn-BA"/>
              </w:rPr>
            </w:pPr>
            <w:r w:rsidRPr="002F2826">
              <w:rPr>
                <w:lang w:val="sr-Latn-BA"/>
              </w:rPr>
              <w:t>1</w:t>
            </w:r>
          </w:p>
        </w:tc>
        <w:tc>
          <w:tcPr>
            <w:tcW w:w="1620" w:type="dxa"/>
          </w:tcPr>
          <w:p w14:paraId="57EAA44B" w14:textId="77777777" w:rsidR="00103833" w:rsidRPr="002F2826" w:rsidRDefault="001452BA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2</w:t>
            </w:r>
            <w:r w:rsidR="00103833" w:rsidRPr="002F2826">
              <w:rPr>
                <w:lang w:val="sr-Latn-BA"/>
              </w:rPr>
              <w:t xml:space="preserve"> nedelje</w:t>
            </w:r>
          </w:p>
        </w:tc>
      </w:tr>
    </w:tbl>
    <w:p w14:paraId="26A5A45A" w14:textId="77777777" w:rsidR="002343C5" w:rsidRPr="002F2826" w:rsidRDefault="002343C5">
      <w:pPr>
        <w:pStyle w:val="BodyText"/>
        <w:rPr>
          <w:lang w:val="sr-Latn-BA"/>
        </w:rPr>
      </w:pPr>
    </w:p>
    <w:p w14:paraId="3B9EE298" w14:textId="77777777" w:rsidR="002343C5" w:rsidRPr="002F2826" w:rsidRDefault="00B549D9">
      <w:pPr>
        <w:pStyle w:val="BodyText"/>
        <w:tabs>
          <w:tab w:val="num" w:pos="1440"/>
        </w:tabs>
        <w:rPr>
          <w:lang w:val="sr-Latn-BA"/>
        </w:rPr>
      </w:pPr>
      <w:r w:rsidRPr="002F2826">
        <w:rPr>
          <w:lang w:val="sr-Latn-BA"/>
        </w:rPr>
        <w:t>U t</w:t>
      </w:r>
      <w:r w:rsidR="002343C5" w:rsidRPr="002F2826">
        <w:rPr>
          <w:lang w:val="sr-Latn-BA"/>
        </w:rPr>
        <w:t>ab</w:t>
      </w:r>
      <w:r w:rsidR="00AC06A4" w:rsidRPr="002F2826">
        <w:rPr>
          <w:lang w:val="sr-Latn-BA"/>
        </w:rPr>
        <w:t>el</w:t>
      </w:r>
      <w:r w:rsidRPr="002F2826">
        <w:rPr>
          <w:lang w:val="sr-Latn-BA"/>
        </w:rPr>
        <w:t>i</w:t>
      </w:r>
      <w:r w:rsidR="002343C5" w:rsidRPr="002F2826">
        <w:rPr>
          <w:lang w:val="sr-Latn-BA"/>
        </w:rPr>
        <w:t xml:space="preserve"> 4.1 </w:t>
      </w:r>
      <w:r w:rsidRPr="002F2826">
        <w:rPr>
          <w:lang w:val="sr-Latn-BA"/>
        </w:rPr>
        <w:t>prikazane su faze i odgovarajuć</w:t>
      </w:r>
      <w:r w:rsidR="00103833" w:rsidRPr="002F2826">
        <w:rPr>
          <w:lang w:val="sr-Latn-BA"/>
        </w:rPr>
        <w:t>e</w:t>
      </w:r>
      <w:r w:rsidRPr="002F2826">
        <w:rPr>
          <w:lang w:val="sr-Latn-BA"/>
        </w:rPr>
        <w:t xml:space="preserve"> </w:t>
      </w:r>
      <w:r w:rsidR="0046548E" w:rsidRPr="002F2826">
        <w:rPr>
          <w:lang w:val="sr-Latn-BA"/>
        </w:rPr>
        <w:t xml:space="preserve">zahtevane </w:t>
      </w:r>
      <w:r w:rsidR="003C6C27" w:rsidRPr="002F2826">
        <w:rPr>
          <w:lang w:val="sr-Latn-BA"/>
        </w:rPr>
        <w:t>rezultate</w:t>
      </w:r>
      <w:r w:rsidR="00103833" w:rsidRPr="002F2826">
        <w:rPr>
          <w:lang w:val="sr-Latn-BA"/>
        </w:rPr>
        <w:t xml:space="preserve"> vezane</w:t>
      </w:r>
      <w:r w:rsidRPr="002F2826">
        <w:rPr>
          <w:lang w:val="sr-Latn-BA"/>
        </w:rPr>
        <w:t xml:space="preserve"> za njihov završetak</w:t>
      </w:r>
      <w:r w:rsidR="002343C5" w:rsidRPr="002F2826">
        <w:rPr>
          <w:lang w:val="sr-Latn-BA"/>
        </w:rPr>
        <w:t>.</w:t>
      </w:r>
    </w:p>
    <w:p w14:paraId="5967A926" w14:textId="77777777" w:rsidR="002343C5" w:rsidRPr="002F282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BA"/>
        </w:rPr>
      </w:pPr>
      <w:r w:rsidRPr="002F2826">
        <w:rPr>
          <w:lang w:val="sr-Latn-BA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2F2826" w14:paraId="7B83BD7E" w14:textId="77777777" w:rsidTr="00525A35">
        <w:trPr>
          <w:jc w:val="right"/>
        </w:trPr>
        <w:tc>
          <w:tcPr>
            <w:tcW w:w="1276" w:type="dxa"/>
          </w:tcPr>
          <w:p w14:paraId="78D0FF07" w14:textId="77777777" w:rsidR="002343C5" w:rsidRPr="002F2826" w:rsidRDefault="00B549D9" w:rsidP="00B04DC3">
            <w:pPr>
              <w:pStyle w:val="BodyText"/>
              <w:ind w:left="0"/>
              <w:jc w:val="center"/>
              <w:rPr>
                <w:b/>
                <w:lang w:val="sr-Latn-BA"/>
              </w:rPr>
            </w:pPr>
            <w:r w:rsidRPr="002F2826">
              <w:rPr>
                <w:b/>
                <w:lang w:val="sr-Latn-BA"/>
              </w:rPr>
              <w:lastRenderedPageBreak/>
              <w:t>Faza</w:t>
            </w:r>
          </w:p>
        </w:tc>
        <w:tc>
          <w:tcPr>
            <w:tcW w:w="4819" w:type="dxa"/>
          </w:tcPr>
          <w:p w14:paraId="04D4A2C9" w14:textId="77777777" w:rsidR="002343C5" w:rsidRPr="002F2826" w:rsidRDefault="00B549D9" w:rsidP="00B04DC3">
            <w:pPr>
              <w:pStyle w:val="BodyText"/>
              <w:ind w:left="0"/>
              <w:jc w:val="center"/>
              <w:rPr>
                <w:b/>
                <w:lang w:val="sr-Latn-BA"/>
              </w:rPr>
            </w:pPr>
            <w:r w:rsidRPr="002F2826">
              <w:rPr>
                <w:b/>
                <w:lang w:val="sr-Latn-BA"/>
              </w:rPr>
              <w:t>Opis</w:t>
            </w:r>
          </w:p>
        </w:tc>
        <w:tc>
          <w:tcPr>
            <w:tcW w:w="2601" w:type="dxa"/>
          </w:tcPr>
          <w:p w14:paraId="6C75BA94" w14:textId="77777777" w:rsidR="002343C5" w:rsidRPr="002F2826" w:rsidRDefault="003C6C27" w:rsidP="00B04DC3">
            <w:pPr>
              <w:pStyle w:val="BodyText"/>
              <w:ind w:left="0"/>
              <w:jc w:val="center"/>
              <w:rPr>
                <w:b/>
                <w:lang w:val="sr-Latn-BA"/>
              </w:rPr>
            </w:pPr>
            <w:r w:rsidRPr="002F2826">
              <w:rPr>
                <w:b/>
                <w:lang w:val="sr-Latn-BA"/>
              </w:rPr>
              <w:t>Rezultati</w:t>
            </w:r>
          </w:p>
        </w:tc>
      </w:tr>
      <w:tr w:rsidR="002343C5" w:rsidRPr="002F2826" w14:paraId="2543EC72" w14:textId="77777777" w:rsidTr="00540CC5">
        <w:trPr>
          <w:jc w:val="right"/>
        </w:trPr>
        <w:tc>
          <w:tcPr>
            <w:tcW w:w="1276" w:type="dxa"/>
            <w:vAlign w:val="center"/>
          </w:tcPr>
          <w:p w14:paraId="08098330" w14:textId="77777777" w:rsidR="002343C5" w:rsidRPr="002F2826" w:rsidRDefault="0024759A" w:rsidP="00540CC5">
            <w:pPr>
              <w:pStyle w:val="BodyText"/>
              <w:ind w:left="0"/>
              <w:jc w:val="center"/>
              <w:rPr>
                <w:lang w:val="sr-Latn-BA"/>
              </w:rPr>
            </w:pPr>
            <w:r w:rsidRPr="002F2826">
              <w:rPr>
                <w:lang w:val="sr-Latn-BA"/>
              </w:rPr>
              <w:t>Planiranje</w:t>
            </w:r>
          </w:p>
        </w:tc>
        <w:tc>
          <w:tcPr>
            <w:tcW w:w="4819" w:type="dxa"/>
          </w:tcPr>
          <w:p w14:paraId="6FFA7804" w14:textId="77777777" w:rsidR="00C30C23" w:rsidRPr="002F2826" w:rsidRDefault="00103833" w:rsidP="00CF694C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 xml:space="preserve">Prva faza ima za cilj </w:t>
            </w:r>
            <w:r w:rsidR="00C30C23" w:rsidRPr="002F2826">
              <w:rPr>
                <w:lang w:val="sr-Latn-BA"/>
              </w:rPr>
              <w:t>prikupljanje i definisanje</w:t>
            </w:r>
            <w:r w:rsidRPr="002F2826">
              <w:rPr>
                <w:lang w:val="sr-Latn-BA"/>
              </w:rPr>
              <w:t xml:space="preserve"> zahteva</w:t>
            </w:r>
            <w:r w:rsidR="00C30C23" w:rsidRPr="002F2826">
              <w:rPr>
                <w:lang w:val="sr-Latn-BA"/>
              </w:rPr>
              <w:t xml:space="preserve">, te analizu </w:t>
            </w:r>
            <w:r w:rsidRPr="002F2826">
              <w:rPr>
                <w:lang w:val="sr-Latn-BA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76DB1867" w14:textId="77777777" w:rsidR="003C6C27" w:rsidRPr="002F2826" w:rsidRDefault="003C6C27">
            <w:pPr>
              <w:pStyle w:val="BodyText"/>
              <w:ind w:left="0"/>
              <w:rPr>
                <w:b/>
                <w:lang w:val="sr-Latn-BA"/>
              </w:rPr>
            </w:pPr>
            <w:r w:rsidRPr="002F2826">
              <w:rPr>
                <w:b/>
                <w:lang w:val="sr-Latn-BA"/>
              </w:rPr>
              <w:t>Izrada vizije sistema.</w:t>
            </w:r>
          </w:p>
          <w:p w14:paraId="4E44176F" w14:textId="77777777" w:rsidR="002343C5" w:rsidRPr="002F2826" w:rsidRDefault="003C6C27">
            <w:pPr>
              <w:pStyle w:val="BodyText"/>
              <w:ind w:left="0"/>
              <w:rPr>
                <w:b/>
                <w:lang w:val="sr-Latn-BA"/>
              </w:rPr>
            </w:pPr>
            <w:r w:rsidRPr="002F2826">
              <w:rPr>
                <w:lang w:val="sr-Latn-BA"/>
              </w:rPr>
              <w:t>Početak izrade dokumenta o zahtevima.</w:t>
            </w:r>
          </w:p>
        </w:tc>
      </w:tr>
      <w:tr w:rsidR="002343C5" w:rsidRPr="002F2826" w14:paraId="68242B46" w14:textId="77777777" w:rsidTr="00540CC5">
        <w:trPr>
          <w:jc w:val="right"/>
        </w:trPr>
        <w:tc>
          <w:tcPr>
            <w:tcW w:w="1276" w:type="dxa"/>
            <w:vAlign w:val="center"/>
          </w:tcPr>
          <w:p w14:paraId="39D29334" w14:textId="77777777" w:rsidR="002343C5" w:rsidRPr="002F2826" w:rsidRDefault="00103833" w:rsidP="00540CC5">
            <w:pPr>
              <w:pStyle w:val="BodyText"/>
              <w:ind w:left="0"/>
              <w:jc w:val="center"/>
              <w:rPr>
                <w:lang w:val="sr-Latn-BA"/>
              </w:rPr>
            </w:pPr>
            <w:r w:rsidRPr="002F2826">
              <w:rPr>
                <w:lang w:val="sr-Latn-BA"/>
              </w:rPr>
              <w:t>Razrada</w:t>
            </w:r>
          </w:p>
        </w:tc>
        <w:tc>
          <w:tcPr>
            <w:tcW w:w="4819" w:type="dxa"/>
          </w:tcPr>
          <w:p w14:paraId="5E65F7CC" w14:textId="77777777" w:rsidR="00D97F08" w:rsidRPr="002F2826" w:rsidRDefault="00C30C23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 xml:space="preserve">U okviru faze razrade biće analizirani zahtevi i </w:t>
            </w:r>
            <w:r w:rsidR="00D97F08" w:rsidRPr="002F2826">
              <w:rPr>
                <w:lang w:val="sr-Latn-BA"/>
              </w:rPr>
              <w:t>razvijen</w:t>
            </w:r>
            <w:r w:rsidRPr="002F2826">
              <w:rPr>
                <w:lang w:val="sr-Latn-BA"/>
              </w:rPr>
              <w:t xml:space="preserve"> arhitektur</w:t>
            </w:r>
            <w:r w:rsidR="00D97F08" w:rsidRPr="002F2826">
              <w:rPr>
                <w:lang w:val="sr-Latn-BA"/>
              </w:rPr>
              <w:t>ni prototip</w:t>
            </w:r>
            <w:r w:rsidRPr="002F2826">
              <w:rPr>
                <w:lang w:val="sr-Latn-BA"/>
              </w:rPr>
              <w:t xml:space="preserve">. </w:t>
            </w:r>
            <w:r w:rsidR="00D97F08" w:rsidRPr="002F2826">
              <w:rPr>
                <w:lang w:val="sr-Latn-BA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08E03903" w14:textId="77777777" w:rsidR="00C30C23" w:rsidRPr="002F2826" w:rsidRDefault="00D97F08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Nakon razvoja arhitekturnog prototipa potrebno je izvršiti proveru pogodnosti odabrane arhitekture.</w:t>
            </w:r>
          </w:p>
          <w:p w14:paraId="1CF7CAC9" w14:textId="77777777" w:rsidR="002343C5" w:rsidRPr="002F2826" w:rsidRDefault="001F6798" w:rsidP="00DF310B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692B3850" w14:textId="77777777" w:rsidR="003C6C27" w:rsidRPr="002F2826" w:rsidRDefault="003C6C27">
            <w:pPr>
              <w:pStyle w:val="BodyText"/>
              <w:ind w:left="0"/>
              <w:rPr>
                <w:b/>
                <w:lang w:val="sr-Latn-BA"/>
              </w:rPr>
            </w:pPr>
            <w:r w:rsidRPr="002F2826">
              <w:rPr>
                <w:b/>
                <w:lang w:val="sr-Latn-BA"/>
              </w:rPr>
              <w:t>Završetak izrade dokumenta o zahtevima.</w:t>
            </w:r>
          </w:p>
          <w:p w14:paraId="3A1C5737" w14:textId="77777777" w:rsidR="003C6C27" w:rsidRPr="002F2826" w:rsidRDefault="003C6C27">
            <w:pPr>
              <w:pStyle w:val="BodyText"/>
              <w:ind w:left="0"/>
              <w:rPr>
                <w:b/>
                <w:lang w:val="sr-Latn-BA"/>
              </w:rPr>
            </w:pPr>
            <w:r w:rsidRPr="002F2826">
              <w:rPr>
                <w:b/>
                <w:lang w:val="sr-Latn-BA"/>
              </w:rPr>
              <w:t>Izrada arhitekturnog projekta.</w:t>
            </w:r>
          </w:p>
          <w:p w14:paraId="6C4AA003" w14:textId="77777777" w:rsidR="003C6C27" w:rsidRPr="002F2826" w:rsidRDefault="003C6C27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Razvoj arhitekturnog prototipa.</w:t>
            </w:r>
          </w:p>
          <w:p w14:paraId="05E9746D" w14:textId="77777777" w:rsidR="002343C5" w:rsidRPr="002F2826" w:rsidRDefault="003C6C27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Razvoj prototipa korisničkog interfejsa.</w:t>
            </w:r>
          </w:p>
        </w:tc>
      </w:tr>
      <w:tr w:rsidR="002343C5" w:rsidRPr="002F2826" w14:paraId="15BA787C" w14:textId="77777777" w:rsidTr="00540CC5">
        <w:trPr>
          <w:jc w:val="right"/>
        </w:trPr>
        <w:tc>
          <w:tcPr>
            <w:tcW w:w="1276" w:type="dxa"/>
            <w:vAlign w:val="center"/>
          </w:tcPr>
          <w:p w14:paraId="4E9D06AD" w14:textId="77777777" w:rsidR="002343C5" w:rsidRPr="002F2826" w:rsidRDefault="00103833" w:rsidP="00540CC5">
            <w:pPr>
              <w:pStyle w:val="BodyText"/>
              <w:ind w:left="0"/>
              <w:jc w:val="center"/>
              <w:rPr>
                <w:lang w:val="sr-Latn-BA"/>
              </w:rPr>
            </w:pPr>
            <w:r w:rsidRPr="002F2826">
              <w:rPr>
                <w:lang w:val="sr-Latn-BA"/>
              </w:rPr>
              <w:t>Izrada</w:t>
            </w:r>
          </w:p>
        </w:tc>
        <w:tc>
          <w:tcPr>
            <w:tcW w:w="4819" w:type="dxa"/>
          </w:tcPr>
          <w:p w14:paraId="79160A6A" w14:textId="77777777" w:rsidR="001F6798" w:rsidRPr="002F2826" w:rsidRDefault="001F6798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 w:rsidRPr="002F2826">
              <w:rPr>
                <w:lang w:val="sr-Latn-BA"/>
              </w:rPr>
              <w:t>.</w:t>
            </w:r>
            <w:r w:rsidR="009207A8" w:rsidRPr="002F2826">
              <w:rPr>
                <w:lang w:val="sr-Latn-BA"/>
              </w:rPr>
              <w:t xml:space="preserve"> Svi nedostatci otkriveni u beta verziji će biti ispravljeni i </w:t>
            </w:r>
            <w:r w:rsidR="005430FA" w:rsidRPr="002F2826">
              <w:rPr>
                <w:lang w:val="sr-Latn-BA"/>
              </w:rPr>
              <w:t>konačna</w:t>
            </w:r>
            <w:r w:rsidR="009207A8" w:rsidRPr="002F2826">
              <w:rPr>
                <w:lang w:val="sr-Latn-BA"/>
              </w:rPr>
              <w:t xml:space="preserve"> verzija softvera će biti spremna.</w:t>
            </w:r>
          </w:p>
          <w:p w14:paraId="5D9A701A" w14:textId="77777777" w:rsidR="002343C5" w:rsidRPr="002F2826" w:rsidRDefault="001F6798" w:rsidP="001F6798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 xml:space="preserve">Na kraju ove faze biće završeno sa implementacijom i testiranjem </w:t>
            </w:r>
            <w:r w:rsidR="005430FA" w:rsidRPr="002F2826">
              <w:rPr>
                <w:lang w:val="sr-Latn-BA"/>
              </w:rPr>
              <w:t>konačne</w:t>
            </w:r>
            <w:r w:rsidR="009207A8" w:rsidRPr="002F2826">
              <w:rPr>
                <w:lang w:val="sr-Latn-BA"/>
              </w:rPr>
              <w:t xml:space="preserve"> verzije s</w:t>
            </w:r>
            <w:r w:rsidR="005430FA" w:rsidRPr="002F2826">
              <w:rPr>
                <w:lang w:val="sr-Latn-BA"/>
              </w:rPr>
              <w:t>oftvera</w:t>
            </w:r>
            <w:r w:rsidRPr="002F2826">
              <w:rPr>
                <w:lang w:val="sr-Latn-BA"/>
              </w:rPr>
              <w:t>.</w:t>
            </w:r>
          </w:p>
        </w:tc>
        <w:tc>
          <w:tcPr>
            <w:tcW w:w="2601" w:type="dxa"/>
          </w:tcPr>
          <w:p w14:paraId="08CB8F5B" w14:textId="77777777" w:rsidR="003C6C27" w:rsidRPr="002F2826" w:rsidRDefault="003C6C27">
            <w:pPr>
              <w:pStyle w:val="BodyText"/>
              <w:ind w:left="0"/>
              <w:rPr>
                <w:b/>
                <w:lang w:val="sr-Latn-BA"/>
              </w:rPr>
            </w:pPr>
            <w:r w:rsidRPr="002F2826">
              <w:rPr>
                <w:b/>
                <w:lang w:val="sr-Latn-BA"/>
              </w:rPr>
              <w:t>Izrada detaljnog projekta.</w:t>
            </w:r>
          </w:p>
          <w:p w14:paraId="04475DD8" w14:textId="77777777" w:rsidR="003C6C27" w:rsidRPr="002F2826" w:rsidRDefault="003C6C27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Razvoj beta verzije sistema.</w:t>
            </w:r>
          </w:p>
          <w:p w14:paraId="40E7DB65" w14:textId="77777777" w:rsidR="003C6C27" w:rsidRPr="002F2826" w:rsidRDefault="003C6C27">
            <w:pPr>
              <w:pStyle w:val="BodyText"/>
              <w:ind w:left="0"/>
              <w:rPr>
                <w:b/>
                <w:lang w:val="sr-Latn-BA"/>
              </w:rPr>
            </w:pPr>
            <w:r w:rsidRPr="002F2826">
              <w:rPr>
                <w:b/>
                <w:lang w:val="sr-Latn-BA"/>
              </w:rPr>
              <w:t>Izrada plana testiranja.</w:t>
            </w:r>
          </w:p>
          <w:p w14:paraId="19D886D0" w14:textId="77777777" w:rsidR="003C6C27" w:rsidRPr="002F2826" w:rsidRDefault="003C6C27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Testiranje sistema.</w:t>
            </w:r>
          </w:p>
          <w:p w14:paraId="22B89A3A" w14:textId="77777777" w:rsidR="003C6C27" w:rsidRPr="002F2826" w:rsidRDefault="003C6C27">
            <w:pPr>
              <w:pStyle w:val="BodyText"/>
              <w:ind w:left="0"/>
              <w:rPr>
                <w:b/>
                <w:lang w:val="sr-Latn-BA"/>
              </w:rPr>
            </w:pPr>
            <w:r w:rsidRPr="002F2826">
              <w:rPr>
                <w:b/>
                <w:lang w:val="sr-Latn-BA"/>
              </w:rPr>
              <w:t xml:space="preserve">Izrada </w:t>
            </w:r>
            <w:r w:rsidR="0081471E" w:rsidRPr="002F2826">
              <w:rPr>
                <w:b/>
                <w:lang w:val="sr-Latn-BA"/>
              </w:rPr>
              <w:t xml:space="preserve">izveštaja o </w:t>
            </w:r>
            <w:r w:rsidRPr="002F2826">
              <w:rPr>
                <w:b/>
                <w:lang w:val="sr-Latn-BA"/>
              </w:rPr>
              <w:t>test</w:t>
            </w:r>
            <w:r w:rsidR="0081471E" w:rsidRPr="002F2826">
              <w:rPr>
                <w:b/>
                <w:lang w:val="sr-Latn-BA"/>
              </w:rPr>
              <w:t>iranju</w:t>
            </w:r>
            <w:r w:rsidRPr="002F2826">
              <w:rPr>
                <w:b/>
                <w:lang w:val="sr-Latn-BA"/>
              </w:rPr>
              <w:t>.</w:t>
            </w:r>
          </w:p>
          <w:p w14:paraId="1F01738C" w14:textId="77777777" w:rsidR="002343C5" w:rsidRPr="002F2826" w:rsidRDefault="003C6C27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 xml:space="preserve">Razvoj </w:t>
            </w:r>
            <w:r w:rsidR="005430FA" w:rsidRPr="002F2826">
              <w:rPr>
                <w:lang w:val="sr-Latn-BA"/>
              </w:rPr>
              <w:t>konačne</w:t>
            </w:r>
            <w:r w:rsidRPr="002F2826">
              <w:rPr>
                <w:lang w:val="sr-Latn-BA"/>
              </w:rPr>
              <w:t xml:space="preserve"> verzije.</w:t>
            </w:r>
          </w:p>
        </w:tc>
      </w:tr>
      <w:tr w:rsidR="002343C5" w:rsidRPr="002F2826" w14:paraId="7973E421" w14:textId="77777777" w:rsidTr="00540CC5">
        <w:trPr>
          <w:jc w:val="right"/>
        </w:trPr>
        <w:tc>
          <w:tcPr>
            <w:tcW w:w="1276" w:type="dxa"/>
            <w:vAlign w:val="center"/>
          </w:tcPr>
          <w:p w14:paraId="2DACF07C" w14:textId="77777777" w:rsidR="002343C5" w:rsidRPr="002F2826" w:rsidRDefault="0024759A" w:rsidP="00540CC5">
            <w:pPr>
              <w:pStyle w:val="BodyText"/>
              <w:ind w:left="0"/>
              <w:jc w:val="center"/>
              <w:rPr>
                <w:lang w:val="sr-Latn-BA"/>
              </w:rPr>
            </w:pPr>
            <w:r w:rsidRPr="002F2826">
              <w:rPr>
                <w:lang w:val="sr-Latn-BA"/>
              </w:rPr>
              <w:t>Okončanje</w:t>
            </w:r>
          </w:p>
        </w:tc>
        <w:tc>
          <w:tcPr>
            <w:tcW w:w="4819" w:type="dxa"/>
          </w:tcPr>
          <w:p w14:paraId="5E928ACE" w14:textId="77777777" w:rsidR="00B357AD" w:rsidRPr="002F2826" w:rsidRDefault="001F6798" w:rsidP="00DF310B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 xml:space="preserve">Faza </w:t>
            </w:r>
            <w:r w:rsidR="0024759A" w:rsidRPr="002F2826">
              <w:rPr>
                <w:lang w:val="sr-Latn-BA"/>
              </w:rPr>
              <w:t>okončanja</w:t>
            </w:r>
            <w:r w:rsidRPr="002F2826">
              <w:rPr>
                <w:lang w:val="sr-Latn-BA"/>
              </w:rPr>
              <w:t xml:space="preserve"> uključuje pripremu </w:t>
            </w:r>
            <w:r w:rsidR="009207A8" w:rsidRPr="002F2826">
              <w:rPr>
                <w:lang w:val="sr-Latn-BA"/>
              </w:rPr>
              <w:t>pratećeg materijala i distribuciju</w:t>
            </w:r>
            <w:r w:rsidR="00DF310B" w:rsidRPr="002F2826">
              <w:rPr>
                <w:lang w:val="sr-Latn-BA"/>
              </w:rPr>
              <w:t xml:space="preserve"> softvera </w:t>
            </w:r>
            <w:r w:rsidR="00B357AD" w:rsidRPr="002F2826">
              <w:rPr>
                <w:lang w:val="sr-Latn-BA"/>
              </w:rPr>
              <w:t>korisnicima</w:t>
            </w:r>
            <w:r w:rsidR="00DF310B" w:rsidRPr="002F2826">
              <w:rPr>
                <w:lang w:val="sr-Latn-BA"/>
              </w:rPr>
              <w:t xml:space="preserve">. </w:t>
            </w:r>
          </w:p>
          <w:p w14:paraId="36E3DECC" w14:textId="77777777" w:rsidR="002343C5" w:rsidRPr="002F2826" w:rsidRDefault="00B357AD" w:rsidP="00DF310B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Na kraju ove faze p</w:t>
            </w:r>
            <w:r w:rsidR="00DF310B" w:rsidRPr="002F2826">
              <w:rPr>
                <w:lang w:val="sr-Latn-BA"/>
              </w:rPr>
              <w:t xml:space="preserve">otrebno </w:t>
            </w:r>
            <w:r w:rsidRPr="002F2826">
              <w:rPr>
                <w:lang w:val="sr-Latn-BA"/>
              </w:rPr>
              <w:t xml:space="preserve">je imati </w:t>
            </w:r>
            <w:r w:rsidR="00DF310B" w:rsidRPr="002F2826">
              <w:rPr>
                <w:lang w:val="sr-Latn-BA"/>
              </w:rPr>
              <w:t>sre</w:t>
            </w:r>
            <w:r w:rsidRPr="002F2826">
              <w:rPr>
                <w:lang w:val="sr-Latn-BA"/>
              </w:rPr>
              <w:t xml:space="preserve">đenu </w:t>
            </w:r>
            <w:r w:rsidR="0053248E" w:rsidRPr="002F2826">
              <w:rPr>
                <w:lang w:val="sr-Latn-BA"/>
              </w:rPr>
              <w:t>projektnu</w:t>
            </w:r>
            <w:r w:rsidR="00DF310B" w:rsidRPr="002F2826">
              <w:rPr>
                <w:lang w:val="sr-Latn-BA"/>
              </w:rPr>
              <w:t xml:space="preserve"> dokumentaciju, </w:t>
            </w:r>
            <w:r w:rsidRPr="002F2826">
              <w:rPr>
                <w:lang w:val="sr-Latn-BA"/>
              </w:rPr>
              <w:t>gotovo</w:t>
            </w:r>
            <w:r w:rsidR="001F6798" w:rsidRPr="002F2826">
              <w:rPr>
                <w:lang w:val="sr-Latn-BA"/>
              </w:rPr>
              <w:t xml:space="preserve"> korisničko</w:t>
            </w:r>
            <w:r w:rsidR="00DF310B" w:rsidRPr="002F2826">
              <w:rPr>
                <w:lang w:val="sr-Latn-BA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5EE70968" w14:textId="77777777" w:rsidR="002343C5" w:rsidRPr="002F2826" w:rsidRDefault="003C6C27">
            <w:pPr>
              <w:pStyle w:val="BodyText"/>
              <w:ind w:left="0"/>
              <w:rPr>
                <w:b/>
                <w:lang w:val="sr-Latn-BA"/>
              </w:rPr>
            </w:pPr>
            <w:r w:rsidRPr="002F2826">
              <w:rPr>
                <w:b/>
                <w:lang w:val="sr-Latn-BA"/>
              </w:rPr>
              <w:t>Izrada korisničkog uputstva.</w:t>
            </w:r>
          </w:p>
          <w:p w14:paraId="6060B7B1" w14:textId="77777777" w:rsidR="003C6C27" w:rsidRPr="002F2826" w:rsidRDefault="003C6C27">
            <w:pPr>
              <w:pStyle w:val="BodyText"/>
              <w:ind w:left="0"/>
              <w:rPr>
                <w:b/>
                <w:lang w:val="sr-Latn-BA"/>
              </w:rPr>
            </w:pPr>
            <w:r w:rsidRPr="002F2826">
              <w:rPr>
                <w:b/>
                <w:lang w:val="sr-Latn-BA"/>
              </w:rPr>
              <w:t>Distribucija</w:t>
            </w:r>
            <w:r w:rsidR="0099694D" w:rsidRPr="002F2826">
              <w:rPr>
                <w:b/>
                <w:lang w:val="sr-Latn-BA"/>
              </w:rPr>
              <w:t xml:space="preserve"> i </w:t>
            </w:r>
            <w:r w:rsidRPr="002F2826">
              <w:rPr>
                <w:b/>
                <w:lang w:val="sr-Latn-BA"/>
              </w:rPr>
              <w:t>instalacija sistema.</w:t>
            </w:r>
          </w:p>
        </w:tc>
      </w:tr>
    </w:tbl>
    <w:p w14:paraId="6E03B63A" w14:textId="77777777" w:rsidR="002343C5" w:rsidRPr="002F282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BA"/>
        </w:rPr>
      </w:pPr>
    </w:p>
    <w:p w14:paraId="1F72D32C" w14:textId="77777777" w:rsidR="002343C5" w:rsidRPr="002F282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BA"/>
        </w:rPr>
      </w:pPr>
      <w:r w:rsidRPr="002F2826">
        <w:rPr>
          <w:rFonts w:ascii="Arial" w:hAnsi="Arial"/>
          <w:b/>
          <w:lang w:val="sr-Latn-BA"/>
        </w:rPr>
        <w:t>Tab</w:t>
      </w:r>
      <w:r w:rsidR="00B549D9" w:rsidRPr="002F2826">
        <w:rPr>
          <w:rFonts w:ascii="Arial" w:hAnsi="Arial"/>
          <w:b/>
          <w:lang w:val="sr-Latn-BA"/>
        </w:rPr>
        <w:t>e</w:t>
      </w:r>
      <w:r w:rsidRPr="002F2826">
        <w:rPr>
          <w:rFonts w:ascii="Arial" w:hAnsi="Arial"/>
          <w:b/>
          <w:lang w:val="sr-Latn-BA"/>
        </w:rPr>
        <w:t>l</w:t>
      </w:r>
      <w:r w:rsidR="00B549D9" w:rsidRPr="002F2826">
        <w:rPr>
          <w:rFonts w:ascii="Arial" w:hAnsi="Arial"/>
          <w:b/>
          <w:lang w:val="sr-Latn-BA"/>
        </w:rPr>
        <w:t>a</w:t>
      </w:r>
      <w:r w:rsidRPr="002F2826">
        <w:rPr>
          <w:rFonts w:ascii="Arial" w:hAnsi="Arial"/>
          <w:b/>
          <w:lang w:val="sr-Latn-BA"/>
        </w:rPr>
        <w:t xml:space="preserve"> 4.1 </w:t>
      </w:r>
      <w:r w:rsidR="00B549D9" w:rsidRPr="002F2826">
        <w:rPr>
          <w:rFonts w:ascii="Arial" w:hAnsi="Arial"/>
          <w:b/>
          <w:lang w:val="sr-Latn-BA"/>
        </w:rPr>
        <w:t xml:space="preserve">Faze projekta i </w:t>
      </w:r>
      <w:r w:rsidR="0046548E" w:rsidRPr="002F2826">
        <w:rPr>
          <w:rFonts w:ascii="Arial" w:hAnsi="Arial"/>
          <w:b/>
          <w:lang w:val="sr-Latn-BA"/>
        </w:rPr>
        <w:t>zahtevani</w:t>
      </w:r>
      <w:r w:rsidR="00B549D9" w:rsidRPr="002F2826">
        <w:rPr>
          <w:rFonts w:ascii="Arial" w:hAnsi="Arial"/>
          <w:b/>
          <w:lang w:val="sr-Latn-BA"/>
        </w:rPr>
        <w:t xml:space="preserve"> r</w:t>
      </w:r>
      <w:r w:rsidR="0046548E" w:rsidRPr="002F2826">
        <w:rPr>
          <w:rFonts w:ascii="Arial" w:hAnsi="Arial"/>
          <w:b/>
          <w:lang w:val="sr-Latn-BA"/>
        </w:rPr>
        <w:t>ezultati</w:t>
      </w:r>
    </w:p>
    <w:p w14:paraId="131BFB74" w14:textId="77777777" w:rsidR="002343C5" w:rsidRPr="002F2826" w:rsidRDefault="002343C5">
      <w:pPr>
        <w:pStyle w:val="BodyText"/>
        <w:rPr>
          <w:lang w:val="sr-Latn-BA"/>
        </w:rPr>
      </w:pPr>
    </w:p>
    <w:p w14:paraId="338A5B05" w14:textId="77777777" w:rsidR="002343C5" w:rsidRPr="002F2826" w:rsidRDefault="003C6C27">
      <w:pPr>
        <w:pStyle w:val="BodyText"/>
        <w:rPr>
          <w:lang w:val="sr-Latn-BA"/>
        </w:rPr>
      </w:pPr>
      <w:r w:rsidRPr="002F2826">
        <w:rPr>
          <w:lang w:val="sr-Latn-BA"/>
        </w:rPr>
        <w:t>Svaka faza u razvoju sistema je podeljena na iteracije opisane u odeljku 6.</w:t>
      </w:r>
      <w:r w:rsidR="002343C5" w:rsidRPr="002F2826">
        <w:rPr>
          <w:lang w:val="sr-Latn-BA"/>
        </w:rPr>
        <w:t xml:space="preserve">  </w:t>
      </w:r>
    </w:p>
    <w:p w14:paraId="5DD2AC66" w14:textId="77777777" w:rsidR="002343C5" w:rsidRPr="002F2826" w:rsidRDefault="003C6C27">
      <w:pPr>
        <w:pStyle w:val="BodyText"/>
        <w:rPr>
          <w:lang w:val="sr-Latn-BA"/>
        </w:rPr>
      </w:pPr>
      <w:r w:rsidRPr="002F2826">
        <w:rPr>
          <w:lang w:val="sr-Latn-BA"/>
        </w:rPr>
        <w:t xml:space="preserve">Gantov dijagram dat u odeljku 5 ilustruje raspored aktivnosti na realizaciji projekta kroz faze, iteracije i </w:t>
      </w:r>
      <w:r w:rsidR="00CC420E" w:rsidRPr="002F2826">
        <w:rPr>
          <w:lang w:val="sr-Latn-BA"/>
        </w:rPr>
        <w:t>očekivane rezultate. Dužina projekta je procenjena na 11 nedelja</w:t>
      </w:r>
      <w:r w:rsidR="002343C5" w:rsidRPr="002F2826">
        <w:rPr>
          <w:lang w:val="sr-Latn-BA"/>
        </w:rPr>
        <w:t>.</w:t>
      </w:r>
    </w:p>
    <w:p w14:paraId="762CC03C" w14:textId="77777777" w:rsidR="002343C5" w:rsidRPr="002F2826" w:rsidRDefault="00CC420E">
      <w:pPr>
        <w:pStyle w:val="Heading1"/>
        <w:rPr>
          <w:i/>
          <w:lang w:val="sr-Latn-BA"/>
        </w:rPr>
      </w:pPr>
      <w:bookmarkStart w:id="12" w:name="_Toc497772933"/>
      <w:bookmarkStart w:id="13" w:name="_Toc498453688"/>
      <w:bookmarkStart w:id="14" w:name="_Toc514505755"/>
      <w:r w:rsidRPr="002F2826">
        <w:rPr>
          <w:lang w:val="sr-Latn-BA"/>
        </w:rPr>
        <w:t>Raspored aktivnosti</w:t>
      </w:r>
      <w:bookmarkEnd w:id="12"/>
      <w:bookmarkEnd w:id="13"/>
      <w:bookmarkEnd w:id="14"/>
    </w:p>
    <w:p w14:paraId="2DD7AF51" w14:textId="3E78A33D" w:rsidR="004561C7" w:rsidRPr="002F2826" w:rsidRDefault="00CC420E">
      <w:pPr>
        <w:pStyle w:val="BodyText"/>
        <w:rPr>
          <w:lang w:val="sr-Latn-BA"/>
        </w:rPr>
      </w:pPr>
      <w:r w:rsidRPr="002F2826">
        <w:rPr>
          <w:lang w:val="sr-Latn-BA"/>
        </w:rPr>
        <w:t xml:space="preserve">Planirani raspored aktivnosti koji prikazuje faze, iteracije i očekivane rezultate projekta sadržan je u dokumentu </w:t>
      </w:r>
      <w:r w:rsidR="00D0688F">
        <w:rPr>
          <w:lang w:val="sr-Latn-BA"/>
        </w:rPr>
        <w:t>Furntrade</w:t>
      </w:r>
      <w:r w:rsidR="00D0688F" w:rsidRPr="002F2826">
        <w:rPr>
          <w:lang w:val="sr-Latn-BA"/>
        </w:rPr>
        <w:t xml:space="preserve">  </w:t>
      </w:r>
      <w:r w:rsidR="00260B17" w:rsidRPr="002F2826">
        <w:rPr>
          <w:lang w:val="sr-Latn-BA"/>
        </w:rPr>
        <w:t>– Planirani raspored aktivnosti</w:t>
      </w:r>
      <w:r w:rsidR="002343C5" w:rsidRPr="002F2826">
        <w:rPr>
          <w:lang w:val="sr-Latn-BA"/>
        </w:rPr>
        <w:t xml:space="preserve"> [</w:t>
      </w:r>
      <w:r w:rsidR="00260B17" w:rsidRPr="002F2826">
        <w:rPr>
          <w:lang w:val="sr-Latn-BA"/>
        </w:rPr>
        <w:t>2</w:t>
      </w:r>
      <w:r w:rsidR="002343C5" w:rsidRPr="002F2826">
        <w:rPr>
          <w:lang w:val="sr-Latn-BA"/>
        </w:rPr>
        <w:t>].</w:t>
      </w:r>
      <w:r w:rsidR="004561C7" w:rsidRPr="002F2826">
        <w:rPr>
          <w:lang w:val="sr-Latn-BA"/>
        </w:rPr>
        <w:t xml:space="preserve"> </w:t>
      </w:r>
    </w:p>
    <w:p w14:paraId="466D7118" w14:textId="77777777" w:rsidR="002343C5" w:rsidRPr="002F2826" w:rsidRDefault="00D36260">
      <w:pPr>
        <w:pStyle w:val="Heading1"/>
        <w:rPr>
          <w:i/>
          <w:lang w:val="sr-Latn-BA"/>
        </w:rPr>
      </w:pPr>
      <w:bookmarkStart w:id="15" w:name="_Toc497772934"/>
      <w:bookmarkStart w:id="16" w:name="_Toc498453689"/>
      <w:bookmarkStart w:id="17" w:name="_Toc514505756"/>
      <w:r w:rsidRPr="002F2826">
        <w:rPr>
          <w:lang w:val="sr-Latn-BA"/>
        </w:rPr>
        <w:t>Ciljevi iteracija</w:t>
      </w:r>
      <w:bookmarkEnd w:id="15"/>
      <w:bookmarkEnd w:id="16"/>
      <w:bookmarkEnd w:id="17"/>
    </w:p>
    <w:p w14:paraId="6F98882C" w14:textId="77777777" w:rsidR="002343C5" w:rsidRPr="002F2826" w:rsidRDefault="00D36260">
      <w:pPr>
        <w:pStyle w:val="BodyText"/>
        <w:rPr>
          <w:lang w:val="sr-Latn-BA"/>
        </w:rPr>
      </w:pPr>
      <w:r w:rsidRPr="002F2826">
        <w:rPr>
          <w:lang w:val="sr-Latn-BA"/>
        </w:rPr>
        <w:t xml:space="preserve">Svaka faza se sastoji od razvojnih iteracija u kojima se razvija određena celina sistema. </w:t>
      </w:r>
      <w:r w:rsidR="0084235B" w:rsidRPr="002F2826">
        <w:rPr>
          <w:lang w:val="sr-Latn-BA"/>
        </w:rPr>
        <w:t>U osnovi, ove iteracije treba da obezbede:</w:t>
      </w:r>
    </w:p>
    <w:p w14:paraId="49ACF3C0" w14:textId="77777777" w:rsidR="002343C5" w:rsidRPr="002F282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2F2826">
        <w:rPr>
          <w:lang w:val="sr-Latn-BA"/>
        </w:rPr>
        <w:t>smanjenje rizika,</w:t>
      </w:r>
    </w:p>
    <w:p w14:paraId="0B0FD8A8" w14:textId="77777777" w:rsidR="002343C5" w:rsidRPr="002F282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2F2826">
        <w:rPr>
          <w:lang w:val="sr-Latn-BA"/>
        </w:rPr>
        <w:t>ranije dobijanje funkcionalnih verzija sistema i</w:t>
      </w:r>
    </w:p>
    <w:p w14:paraId="79F75894" w14:textId="77777777" w:rsidR="002343C5" w:rsidRPr="002F282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2F2826">
        <w:rPr>
          <w:lang w:val="sr-Latn-BA"/>
        </w:rPr>
        <w:t>maksimalnu fleksibilnost u planiranju funkcionalnosti za narednu verziju.</w:t>
      </w:r>
    </w:p>
    <w:p w14:paraId="210E24C5" w14:textId="77777777" w:rsidR="002343C5" w:rsidRPr="002F2826" w:rsidRDefault="0084235B">
      <w:pPr>
        <w:pStyle w:val="BodyText"/>
        <w:rPr>
          <w:lang w:val="sr-Latn-BA"/>
        </w:rPr>
      </w:pPr>
      <w:r w:rsidRPr="002F2826">
        <w:rPr>
          <w:lang w:val="sr-Latn-BA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2F2826" w14:paraId="56007DE6" w14:textId="77777777" w:rsidTr="00280CEF">
        <w:tc>
          <w:tcPr>
            <w:tcW w:w="1350" w:type="dxa"/>
          </w:tcPr>
          <w:p w14:paraId="36A56EE9" w14:textId="77777777" w:rsidR="002343C5" w:rsidRPr="002F2826" w:rsidRDefault="00151CDF" w:rsidP="00B04DC3">
            <w:pPr>
              <w:pStyle w:val="BodyText"/>
              <w:ind w:left="0"/>
              <w:jc w:val="center"/>
              <w:rPr>
                <w:rFonts w:ascii="Arial" w:hAnsi="Arial"/>
                <w:b/>
                <w:lang w:val="sr-Latn-BA"/>
              </w:rPr>
            </w:pPr>
            <w:r w:rsidRPr="002F2826">
              <w:rPr>
                <w:rFonts w:ascii="Arial" w:hAnsi="Arial"/>
                <w:b/>
                <w:lang w:val="sr-Latn-BA"/>
              </w:rPr>
              <w:lastRenderedPageBreak/>
              <w:t>Faza</w:t>
            </w:r>
          </w:p>
        </w:tc>
        <w:tc>
          <w:tcPr>
            <w:tcW w:w="1350" w:type="dxa"/>
          </w:tcPr>
          <w:p w14:paraId="039CB637" w14:textId="77777777" w:rsidR="002343C5" w:rsidRPr="002F2826" w:rsidRDefault="00151CDF" w:rsidP="00B04DC3">
            <w:pPr>
              <w:pStyle w:val="BodyText"/>
              <w:ind w:left="0"/>
              <w:jc w:val="center"/>
              <w:rPr>
                <w:rFonts w:ascii="Arial" w:hAnsi="Arial"/>
                <w:b/>
                <w:lang w:val="sr-Latn-BA"/>
              </w:rPr>
            </w:pPr>
            <w:r w:rsidRPr="002F2826">
              <w:rPr>
                <w:rFonts w:ascii="Arial" w:hAnsi="Arial"/>
                <w:b/>
                <w:lang w:val="sr-Latn-BA"/>
              </w:rPr>
              <w:t>Iteracija</w:t>
            </w:r>
          </w:p>
        </w:tc>
        <w:tc>
          <w:tcPr>
            <w:tcW w:w="1967" w:type="dxa"/>
          </w:tcPr>
          <w:p w14:paraId="2E072017" w14:textId="77777777" w:rsidR="002343C5" w:rsidRPr="002F2826" w:rsidRDefault="00151CDF" w:rsidP="00B04DC3">
            <w:pPr>
              <w:pStyle w:val="BodyText"/>
              <w:ind w:left="0"/>
              <w:jc w:val="center"/>
              <w:rPr>
                <w:rFonts w:ascii="Arial" w:hAnsi="Arial"/>
                <w:b/>
                <w:lang w:val="sr-Latn-BA"/>
              </w:rPr>
            </w:pPr>
            <w:r w:rsidRPr="002F2826">
              <w:rPr>
                <w:rFonts w:ascii="Arial" w:hAnsi="Arial"/>
                <w:b/>
                <w:lang w:val="sr-Latn-BA"/>
              </w:rPr>
              <w:t>Opis</w:t>
            </w:r>
          </w:p>
        </w:tc>
        <w:tc>
          <w:tcPr>
            <w:tcW w:w="1559" w:type="dxa"/>
          </w:tcPr>
          <w:p w14:paraId="6266F077" w14:textId="77777777" w:rsidR="002343C5" w:rsidRPr="002F2826" w:rsidRDefault="00151CDF" w:rsidP="00B04DC3">
            <w:pPr>
              <w:pStyle w:val="BodyText"/>
              <w:ind w:left="0"/>
              <w:jc w:val="center"/>
              <w:rPr>
                <w:rFonts w:ascii="Arial" w:hAnsi="Arial"/>
                <w:b/>
                <w:lang w:val="sr-Latn-BA"/>
              </w:rPr>
            </w:pPr>
            <w:r w:rsidRPr="002F2826">
              <w:rPr>
                <w:rFonts w:ascii="Arial" w:hAnsi="Arial"/>
                <w:b/>
                <w:lang w:val="sr-Latn-BA"/>
              </w:rPr>
              <w:t>Rezultati</w:t>
            </w:r>
          </w:p>
        </w:tc>
        <w:tc>
          <w:tcPr>
            <w:tcW w:w="2195" w:type="dxa"/>
          </w:tcPr>
          <w:p w14:paraId="2223E477" w14:textId="77777777" w:rsidR="002343C5" w:rsidRPr="002F2826" w:rsidRDefault="00151CDF" w:rsidP="00B04DC3">
            <w:pPr>
              <w:pStyle w:val="BodyText"/>
              <w:ind w:left="0"/>
              <w:jc w:val="center"/>
              <w:rPr>
                <w:rFonts w:ascii="Arial" w:hAnsi="Arial"/>
                <w:b/>
                <w:lang w:val="sr-Latn-BA"/>
              </w:rPr>
            </w:pPr>
            <w:r w:rsidRPr="002F2826">
              <w:rPr>
                <w:rFonts w:ascii="Arial" w:hAnsi="Arial"/>
                <w:b/>
                <w:lang w:val="sr-Latn-BA"/>
              </w:rPr>
              <w:t>Rizici</w:t>
            </w:r>
          </w:p>
        </w:tc>
      </w:tr>
      <w:tr w:rsidR="002343C5" w:rsidRPr="002F2826" w14:paraId="42F0B3E0" w14:textId="77777777" w:rsidTr="00B04DC3">
        <w:tc>
          <w:tcPr>
            <w:tcW w:w="1350" w:type="dxa"/>
            <w:vAlign w:val="center"/>
          </w:tcPr>
          <w:p w14:paraId="6BEAC422" w14:textId="77777777" w:rsidR="002343C5" w:rsidRPr="002F2826" w:rsidRDefault="0024759A" w:rsidP="00B04DC3">
            <w:pPr>
              <w:pStyle w:val="BodyText"/>
              <w:ind w:left="0"/>
              <w:jc w:val="center"/>
              <w:rPr>
                <w:lang w:val="sr-Latn-BA"/>
              </w:rPr>
            </w:pPr>
            <w:r w:rsidRPr="002F2826">
              <w:rPr>
                <w:lang w:val="sr-Latn-BA"/>
              </w:rPr>
              <w:t>Planiranje</w:t>
            </w:r>
          </w:p>
        </w:tc>
        <w:tc>
          <w:tcPr>
            <w:tcW w:w="1350" w:type="dxa"/>
          </w:tcPr>
          <w:p w14:paraId="2873358D" w14:textId="77777777" w:rsidR="002343C5" w:rsidRPr="002F2826" w:rsidRDefault="00151CDF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Preliminarna iteracija</w:t>
            </w:r>
          </w:p>
        </w:tc>
        <w:tc>
          <w:tcPr>
            <w:tcW w:w="1967" w:type="dxa"/>
          </w:tcPr>
          <w:p w14:paraId="66DA3CF5" w14:textId="77777777" w:rsidR="002343C5" w:rsidRPr="002F2826" w:rsidRDefault="00151CDF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Definisanje zahteva i poslovnih mogućnosti</w:t>
            </w:r>
            <w:r w:rsidR="002343C5" w:rsidRPr="002F2826">
              <w:rPr>
                <w:lang w:val="sr-Latn-BA"/>
              </w:rPr>
              <w:t>.</w:t>
            </w:r>
          </w:p>
          <w:p w14:paraId="5D6181EE" w14:textId="77777777" w:rsidR="0081471E" w:rsidRPr="002F2826" w:rsidRDefault="0081471E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Modelovanje domena</w:t>
            </w:r>
          </w:p>
        </w:tc>
        <w:tc>
          <w:tcPr>
            <w:tcW w:w="1559" w:type="dxa"/>
          </w:tcPr>
          <w:p w14:paraId="00C27C21" w14:textId="77777777" w:rsidR="002343C5" w:rsidRPr="002F2826" w:rsidRDefault="0099694D">
            <w:pPr>
              <w:pStyle w:val="BodyText"/>
              <w:ind w:left="0"/>
              <w:rPr>
                <w:b/>
                <w:lang w:val="sr-Latn-BA"/>
              </w:rPr>
            </w:pPr>
            <w:r w:rsidRPr="002F2826">
              <w:rPr>
                <w:b/>
                <w:lang w:val="sr-Latn-BA"/>
              </w:rPr>
              <w:t>Vizija sistema</w:t>
            </w:r>
          </w:p>
        </w:tc>
        <w:tc>
          <w:tcPr>
            <w:tcW w:w="2195" w:type="dxa"/>
          </w:tcPr>
          <w:p w14:paraId="4020AA59" w14:textId="77777777" w:rsidR="000F5EE8" w:rsidRPr="002F2826" w:rsidRDefault="000F5EE8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Razjašnjavanje korisničkih zahteva na samom početku.</w:t>
            </w:r>
          </w:p>
          <w:p w14:paraId="4033E031" w14:textId="77777777" w:rsidR="000F5EE8" w:rsidRPr="002F2826" w:rsidRDefault="000F5EE8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 xml:space="preserve">Razvoj realističnog plana realizacija. </w:t>
            </w:r>
          </w:p>
          <w:p w14:paraId="212C7E29" w14:textId="77777777" w:rsidR="002343C5" w:rsidRPr="002F2826" w:rsidRDefault="000F5EE8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Utvrđivanje opravdanosti projekta sa poslovne tačke gledišta.</w:t>
            </w:r>
          </w:p>
        </w:tc>
      </w:tr>
      <w:tr w:rsidR="002343C5" w:rsidRPr="002F2826" w14:paraId="5625E7D4" w14:textId="77777777" w:rsidTr="00B04DC3">
        <w:tc>
          <w:tcPr>
            <w:tcW w:w="1350" w:type="dxa"/>
            <w:vAlign w:val="center"/>
          </w:tcPr>
          <w:p w14:paraId="27316F12" w14:textId="77777777" w:rsidR="002343C5" w:rsidRPr="002F2826" w:rsidRDefault="00151CDF" w:rsidP="00B04DC3">
            <w:pPr>
              <w:pStyle w:val="BodyText"/>
              <w:ind w:left="0"/>
              <w:jc w:val="center"/>
              <w:rPr>
                <w:lang w:val="sr-Latn-BA"/>
              </w:rPr>
            </w:pPr>
            <w:r w:rsidRPr="002F2826">
              <w:rPr>
                <w:lang w:val="sr-Latn-BA"/>
              </w:rPr>
              <w:t>Razrada</w:t>
            </w:r>
          </w:p>
        </w:tc>
        <w:tc>
          <w:tcPr>
            <w:tcW w:w="1350" w:type="dxa"/>
          </w:tcPr>
          <w:p w14:paraId="2E7EBF16" w14:textId="77777777" w:rsidR="002343C5" w:rsidRPr="002F2826" w:rsidRDefault="00151CDF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R</w:t>
            </w:r>
            <w:r w:rsidR="002343C5" w:rsidRPr="002F2826">
              <w:rPr>
                <w:lang w:val="sr-Latn-BA"/>
              </w:rPr>
              <w:t xml:space="preserve">1 </w:t>
            </w:r>
            <w:r w:rsidRPr="002F2826">
              <w:rPr>
                <w:lang w:val="sr-Latn-BA"/>
              </w:rPr>
              <w:t>Iteracija</w:t>
            </w:r>
            <w:r w:rsidR="002343C5" w:rsidRPr="002F2826">
              <w:rPr>
                <w:lang w:val="sr-Latn-BA"/>
              </w:rPr>
              <w:t xml:space="preserve"> – </w:t>
            </w:r>
            <w:r w:rsidRPr="002F2826">
              <w:rPr>
                <w:lang w:val="sr-Latn-BA"/>
              </w:rPr>
              <w:t>Razvoj arhitekturnog prototipa</w:t>
            </w:r>
          </w:p>
        </w:tc>
        <w:tc>
          <w:tcPr>
            <w:tcW w:w="1967" w:type="dxa"/>
          </w:tcPr>
          <w:p w14:paraId="4F7575A6" w14:textId="77777777" w:rsidR="00A355DD" w:rsidRPr="002F2826" w:rsidRDefault="00151CDF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Analiza slučajeva korišćenja i arhitekturno projektovanje</w:t>
            </w:r>
            <w:r w:rsidR="002343C5" w:rsidRPr="002F2826">
              <w:rPr>
                <w:lang w:val="sr-Latn-BA"/>
              </w:rPr>
              <w:t>.</w:t>
            </w:r>
          </w:p>
          <w:p w14:paraId="682F4628" w14:textId="77777777" w:rsidR="002343C5" w:rsidRPr="002F2826" w:rsidRDefault="00151CDF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 xml:space="preserve">Razvoj </w:t>
            </w:r>
            <w:r w:rsidR="003E416D" w:rsidRPr="002F2826">
              <w:rPr>
                <w:lang w:val="sr-Latn-BA"/>
              </w:rPr>
              <w:t>arhitekturnog prototipa</w:t>
            </w:r>
            <w:r w:rsidR="002343C5" w:rsidRPr="002F2826">
              <w:rPr>
                <w:lang w:val="sr-Latn-BA"/>
              </w:rPr>
              <w:t>.</w:t>
            </w:r>
          </w:p>
          <w:p w14:paraId="78A35919" w14:textId="77777777" w:rsidR="002343C5" w:rsidRPr="002F2826" w:rsidRDefault="003E416D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Razvoj prototipa korisničkog interfejsa.</w:t>
            </w:r>
          </w:p>
        </w:tc>
        <w:tc>
          <w:tcPr>
            <w:tcW w:w="1559" w:type="dxa"/>
          </w:tcPr>
          <w:p w14:paraId="2D9E1BDB" w14:textId="77777777" w:rsidR="0099694D" w:rsidRPr="002F2826" w:rsidRDefault="0099694D">
            <w:pPr>
              <w:pStyle w:val="BodyText"/>
              <w:ind w:left="0"/>
              <w:rPr>
                <w:b/>
                <w:lang w:val="sr-Latn-BA"/>
              </w:rPr>
            </w:pPr>
            <w:r w:rsidRPr="002F2826">
              <w:rPr>
                <w:b/>
                <w:lang w:val="sr-Latn-BA"/>
              </w:rPr>
              <w:t>Dokument o zahtevima</w:t>
            </w:r>
          </w:p>
          <w:p w14:paraId="259F5922" w14:textId="77777777" w:rsidR="0099694D" w:rsidRPr="002F2826" w:rsidRDefault="0099694D">
            <w:pPr>
              <w:pStyle w:val="BodyText"/>
              <w:ind w:left="0"/>
              <w:rPr>
                <w:b/>
                <w:lang w:val="sr-Latn-BA"/>
              </w:rPr>
            </w:pPr>
            <w:r w:rsidRPr="002F2826">
              <w:rPr>
                <w:b/>
                <w:lang w:val="sr-Latn-BA"/>
              </w:rPr>
              <w:t>Arhitekturni projekat</w:t>
            </w:r>
          </w:p>
          <w:p w14:paraId="6D2B2625" w14:textId="77777777" w:rsidR="002343C5" w:rsidRPr="002F2826" w:rsidRDefault="0099694D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 xml:space="preserve">Arhitekturni prototip </w:t>
            </w:r>
          </w:p>
          <w:p w14:paraId="2B634D82" w14:textId="77777777" w:rsidR="002343C5" w:rsidRPr="002F2826" w:rsidRDefault="0099694D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Prototip korisničkog interfejsa</w:t>
            </w:r>
          </w:p>
        </w:tc>
        <w:tc>
          <w:tcPr>
            <w:tcW w:w="2195" w:type="dxa"/>
          </w:tcPr>
          <w:p w14:paraId="1BA135A4" w14:textId="77777777" w:rsidR="002343C5" w:rsidRPr="002F2826" w:rsidRDefault="000F5EE8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Razjašnjavanje arhitekturnih nedoumica</w:t>
            </w:r>
            <w:r w:rsidR="002343C5" w:rsidRPr="002F2826">
              <w:rPr>
                <w:lang w:val="sr-Latn-BA"/>
              </w:rPr>
              <w:t>.</w:t>
            </w:r>
          </w:p>
          <w:p w14:paraId="12939E03" w14:textId="77777777" w:rsidR="002343C5" w:rsidRPr="002F2826" w:rsidRDefault="000F5EE8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Ublažavanje tehničkih rizika</w:t>
            </w:r>
            <w:r w:rsidR="002343C5" w:rsidRPr="002F2826">
              <w:rPr>
                <w:lang w:val="sr-Latn-BA"/>
              </w:rPr>
              <w:t>.</w:t>
            </w:r>
          </w:p>
          <w:p w14:paraId="44218CDE" w14:textId="77777777" w:rsidR="002343C5" w:rsidRPr="002F2826" w:rsidRDefault="000F5EE8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Rano dobijanje prototipa koji može biti ocenjen od strane korisnika</w:t>
            </w:r>
            <w:r w:rsidR="002343C5" w:rsidRPr="002F2826">
              <w:rPr>
                <w:lang w:val="sr-Latn-BA"/>
              </w:rPr>
              <w:t>.</w:t>
            </w:r>
          </w:p>
        </w:tc>
      </w:tr>
      <w:tr w:rsidR="00A355DD" w:rsidRPr="002F2826" w14:paraId="60BBD934" w14:textId="77777777" w:rsidTr="00B04DC3">
        <w:tc>
          <w:tcPr>
            <w:tcW w:w="1350" w:type="dxa"/>
            <w:vMerge w:val="restart"/>
            <w:vAlign w:val="center"/>
          </w:tcPr>
          <w:p w14:paraId="073B9F4A" w14:textId="77777777" w:rsidR="00A355DD" w:rsidRPr="002F2826" w:rsidRDefault="00A355DD" w:rsidP="00B04DC3">
            <w:pPr>
              <w:pStyle w:val="BodyText"/>
              <w:ind w:left="0"/>
              <w:jc w:val="center"/>
              <w:rPr>
                <w:lang w:val="sr-Latn-BA"/>
              </w:rPr>
            </w:pPr>
            <w:r w:rsidRPr="002F2826">
              <w:rPr>
                <w:lang w:val="sr-Latn-BA"/>
              </w:rPr>
              <w:t>Izrada</w:t>
            </w:r>
          </w:p>
        </w:tc>
        <w:tc>
          <w:tcPr>
            <w:tcW w:w="1350" w:type="dxa"/>
          </w:tcPr>
          <w:p w14:paraId="155A833F" w14:textId="77777777" w:rsidR="00A355DD" w:rsidRPr="002F2826" w:rsidRDefault="00A355DD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I1 Iteracija – Razvoj beta verzija</w:t>
            </w:r>
          </w:p>
        </w:tc>
        <w:tc>
          <w:tcPr>
            <w:tcW w:w="1967" w:type="dxa"/>
          </w:tcPr>
          <w:p w14:paraId="4C69C58D" w14:textId="77777777" w:rsidR="00A355DD" w:rsidRPr="002F2826" w:rsidRDefault="00A355DD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Implementacija i testiranje beta verzije.</w:t>
            </w:r>
          </w:p>
        </w:tc>
        <w:tc>
          <w:tcPr>
            <w:tcW w:w="1559" w:type="dxa"/>
          </w:tcPr>
          <w:p w14:paraId="10CC9EDF" w14:textId="77777777" w:rsidR="00A355DD" w:rsidRPr="002F2826" w:rsidRDefault="00A355DD">
            <w:pPr>
              <w:pStyle w:val="BodyText"/>
              <w:ind w:left="0"/>
              <w:rPr>
                <w:b/>
                <w:lang w:val="sr-Latn-BA"/>
              </w:rPr>
            </w:pPr>
            <w:r w:rsidRPr="002F2826">
              <w:rPr>
                <w:b/>
                <w:lang w:val="sr-Latn-BA"/>
              </w:rPr>
              <w:t>Detaljni projekat</w:t>
            </w:r>
          </w:p>
          <w:p w14:paraId="14F79307" w14:textId="77777777" w:rsidR="00A355DD" w:rsidRPr="002F2826" w:rsidRDefault="00A355DD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 xml:space="preserve">Beta verzija </w:t>
            </w:r>
          </w:p>
          <w:p w14:paraId="78D027FD" w14:textId="77777777" w:rsidR="00A355DD" w:rsidRPr="002F2826" w:rsidRDefault="00A355DD">
            <w:pPr>
              <w:pStyle w:val="BodyText"/>
              <w:ind w:left="0"/>
              <w:rPr>
                <w:b/>
                <w:lang w:val="sr-Latn-BA"/>
              </w:rPr>
            </w:pPr>
            <w:r w:rsidRPr="002F2826">
              <w:rPr>
                <w:b/>
                <w:lang w:val="sr-Latn-BA"/>
              </w:rPr>
              <w:t>Plan testiranja</w:t>
            </w:r>
          </w:p>
        </w:tc>
        <w:tc>
          <w:tcPr>
            <w:tcW w:w="2195" w:type="dxa"/>
          </w:tcPr>
          <w:p w14:paraId="649B1ACE" w14:textId="77777777" w:rsidR="00A355DD" w:rsidRPr="002F2826" w:rsidRDefault="00A355DD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Implementacija svih ključnih funkcionalnosti u beta verziji.</w:t>
            </w:r>
          </w:p>
          <w:p w14:paraId="2D604174" w14:textId="77777777" w:rsidR="00A355DD" w:rsidRPr="002F2826" w:rsidRDefault="00A355DD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Dobijanje povratne reakcije od korisnika pre implementacije konačne verzije.</w:t>
            </w:r>
          </w:p>
        </w:tc>
      </w:tr>
      <w:tr w:rsidR="00A355DD" w:rsidRPr="002F2826" w14:paraId="7E8DFFB1" w14:textId="77777777" w:rsidTr="00B04DC3">
        <w:tc>
          <w:tcPr>
            <w:tcW w:w="1350" w:type="dxa"/>
            <w:vMerge/>
            <w:vAlign w:val="center"/>
          </w:tcPr>
          <w:p w14:paraId="21888678" w14:textId="77777777" w:rsidR="00A355DD" w:rsidRPr="002F2826" w:rsidRDefault="00A355DD" w:rsidP="00B04DC3">
            <w:pPr>
              <w:pStyle w:val="BodyText"/>
              <w:ind w:left="0"/>
              <w:jc w:val="center"/>
              <w:rPr>
                <w:lang w:val="sr-Latn-BA"/>
              </w:rPr>
            </w:pPr>
          </w:p>
        </w:tc>
        <w:tc>
          <w:tcPr>
            <w:tcW w:w="1350" w:type="dxa"/>
          </w:tcPr>
          <w:p w14:paraId="0D9B76A0" w14:textId="77777777" w:rsidR="00A355DD" w:rsidRPr="002F2826" w:rsidRDefault="00A355DD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I2 Iteracija – Razvoj konačne verzije</w:t>
            </w:r>
          </w:p>
        </w:tc>
        <w:tc>
          <w:tcPr>
            <w:tcW w:w="1967" w:type="dxa"/>
          </w:tcPr>
          <w:p w14:paraId="2022811D" w14:textId="77777777" w:rsidR="00A355DD" w:rsidRPr="002F2826" w:rsidRDefault="00A355DD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Implementacija preostalih slučajeva korišćenja i ispravka grešaka i nedostataka uočenih u beta verziji.</w:t>
            </w:r>
          </w:p>
          <w:p w14:paraId="66BFF6B9" w14:textId="77777777" w:rsidR="00A355DD" w:rsidRPr="002F2826" w:rsidRDefault="00A355DD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Razvoj konačne verzije.</w:t>
            </w:r>
          </w:p>
        </w:tc>
        <w:tc>
          <w:tcPr>
            <w:tcW w:w="1559" w:type="dxa"/>
          </w:tcPr>
          <w:p w14:paraId="6D68F218" w14:textId="77777777" w:rsidR="00A355DD" w:rsidRPr="002F2826" w:rsidRDefault="00A355DD" w:rsidP="0099694D">
            <w:pPr>
              <w:pStyle w:val="BodyText"/>
              <w:ind w:left="0"/>
              <w:rPr>
                <w:b/>
                <w:lang w:val="sr-Latn-BA"/>
              </w:rPr>
            </w:pPr>
            <w:r w:rsidRPr="002F2826">
              <w:rPr>
                <w:b/>
                <w:lang w:val="sr-Latn-BA"/>
              </w:rPr>
              <w:t>Izveštaj o testiranju</w:t>
            </w:r>
          </w:p>
          <w:p w14:paraId="6E1C6938" w14:textId="77777777" w:rsidR="00A355DD" w:rsidRPr="002F2826" w:rsidRDefault="00A355DD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Konačna verzija</w:t>
            </w:r>
          </w:p>
        </w:tc>
        <w:tc>
          <w:tcPr>
            <w:tcW w:w="2195" w:type="dxa"/>
          </w:tcPr>
          <w:p w14:paraId="52FD75C4" w14:textId="77777777" w:rsidR="00A355DD" w:rsidRPr="002F2826" w:rsidRDefault="00A355DD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Softver ocenjen od strane korisnika.</w:t>
            </w:r>
          </w:p>
          <w:p w14:paraId="609BB3BF" w14:textId="77777777" w:rsidR="00A355DD" w:rsidRPr="002F2826" w:rsidRDefault="00A355DD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Visok nivo kvaliteta proizvoda.</w:t>
            </w:r>
          </w:p>
          <w:p w14:paraId="504B9488" w14:textId="77777777" w:rsidR="00A355DD" w:rsidRPr="002F2826" w:rsidRDefault="00A355DD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Umanjenje verovatnoće pojave greški.</w:t>
            </w:r>
          </w:p>
        </w:tc>
      </w:tr>
      <w:tr w:rsidR="002343C5" w:rsidRPr="002F2826" w14:paraId="194BA654" w14:textId="77777777" w:rsidTr="00B04DC3">
        <w:tc>
          <w:tcPr>
            <w:tcW w:w="1350" w:type="dxa"/>
            <w:vAlign w:val="center"/>
          </w:tcPr>
          <w:p w14:paraId="289724C9" w14:textId="77777777" w:rsidR="002343C5" w:rsidRPr="002F2826" w:rsidRDefault="0024759A" w:rsidP="00B04DC3">
            <w:pPr>
              <w:pStyle w:val="BodyText"/>
              <w:ind w:left="0"/>
              <w:jc w:val="center"/>
              <w:rPr>
                <w:lang w:val="sr-Latn-BA"/>
              </w:rPr>
            </w:pPr>
            <w:r w:rsidRPr="002F2826">
              <w:rPr>
                <w:lang w:val="sr-Latn-BA"/>
              </w:rPr>
              <w:t>Okončanje</w:t>
            </w:r>
          </w:p>
        </w:tc>
        <w:tc>
          <w:tcPr>
            <w:tcW w:w="1350" w:type="dxa"/>
          </w:tcPr>
          <w:p w14:paraId="496AF3AF" w14:textId="77777777" w:rsidR="002343C5" w:rsidRPr="002F2826" w:rsidRDefault="00151CDF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F</w:t>
            </w:r>
            <w:r w:rsidR="002343C5" w:rsidRPr="002F2826">
              <w:rPr>
                <w:lang w:val="sr-Latn-BA"/>
              </w:rPr>
              <w:t>1 Itera</w:t>
            </w:r>
            <w:r w:rsidRPr="002F2826">
              <w:rPr>
                <w:lang w:val="sr-Latn-BA"/>
              </w:rPr>
              <w:t>cija</w:t>
            </w:r>
            <w:r w:rsidR="002343C5" w:rsidRPr="002F2826">
              <w:rPr>
                <w:lang w:val="sr-Latn-BA"/>
              </w:rPr>
              <w:t xml:space="preserve"> – </w:t>
            </w:r>
            <w:r w:rsidRPr="002F2826">
              <w:rPr>
                <w:lang w:val="sr-Latn-BA"/>
              </w:rPr>
              <w:t>Izlazak proizvoda</w:t>
            </w:r>
          </w:p>
        </w:tc>
        <w:tc>
          <w:tcPr>
            <w:tcW w:w="1967" w:type="dxa"/>
          </w:tcPr>
          <w:p w14:paraId="2713510D" w14:textId="77777777" w:rsidR="002343C5" w:rsidRPr="002F2826" w:rsidRDefault="0099694D">
            <w:pPr>
              <w:pStyle w:val="BodyText"/>
              <w:ind w:left="0"/>
              <w:rPr>
                <w:lang w:val="sr-Latn-BA"/>
              </w:rPr>
            </w:pPr>
            <w:r w:rsidRPr="002F2826">
              <w:rPr>
                <w:lang w:val="sr-Latn-BA"/>
              </w:rPr>
              <w:t>Priprema pratećeg materijala, distribuiranje i instalacija sistema</w:t>
            </w:r>
            <w:r w:rsidR="002343C5" w:rsidRPr="002F2826">
              <w:rPr>
                <w:lang w:val="sr-Latn-BA"/>
              </w:rPr>
              <w:t>.</w:t>
            </w:r>
          </w:p>
        </w:tc>
        <w:tc>
          <w:tcPr>
            <w:tcW w:w="1559" w:type="dxa"/>
          </w:tcPr>
          <w:p w14:paraId="2B191659" w14:textId="77777777" w:rsidR="002343C5" w:rsidRPr="002F2826" w:rsidRDefault="0099694D">
            <w:pPr>
              <w:pStyle w:val="BodyText"/>
              <w:ind w:left="0"/>
              <w:rPr>
                <w:b/>
                <w:lang w:val="sr-Latn-BA"/>
              </w:rPr>
            </w:pPr>
            <w:r w:rsidRPr="002F2826">
              <w:rPr>
                <w:b/>
                <w:lang w:val="sr-Latn-BA"/>
              </w:rPr>
              <w:t>Proizvod</w:t>
            </w:r>
          </w:p>
        </w:tc>
        <w:tc>
          <w:tcPr>
            <w:tcW w:w="2195" w:type="dxa"/>
          </w:tcPr>
          <w:p w14:paraId="7C7B17C4" w14:textId="77777777" w:rsidR="002343C5" w:rsidRPr="002F2826" w:rsidRDefault="002343C5">
            <w:pPr>
              <w:pStyle w:val="BodyText"/>
              <w:ind w:left="0"/>
              <w:rPr>
                <w:lang w:val="sr-Latn-BA"/>
              </w:rPr>
            </w:pPr>
          </w:p>
        </w:tc>
      </w:tr>
    </w:tbl>
    <w:p w14:paraId="06389C31" w14:textId="77777777" w:rsidR="002343C5" w:rsidRPr="002F2826" w:rsidRDefault="002343C5">
      <w:pPr>
        <w:pStyle w:val="BodyText"/>
        <w:rPr>
          <w:lang w:val="sr-Latn-BA"/>
        </w:rPr>
      </w:pPr>
    </w:p>
    <w:p w14:paraId="44CCB5B4" w14:textId="77777777" w:rsidR="002343C5" w:rsidRPr="002F2826" w:rsidRDefault="0046548E">
      <w:pPr>
        <w:pStyle w:val="Heading1"/>
        <w:rPr>
          <w:i/>
          <w:lang w:val="sr-Latn-BA"/>
        </w:rPr>
      </w:pPr>
      <w:bookmarkStart w:id="18" w:name="_Toc497772935"/>
      <w:bookmarkStart w:id="19" w:name="_Toc498453690"/>
      <w:bookmarkStart w:id="20" w:name="_Toc514505757"/>
      <w:r w:rsidRPr="002F2826">
        <w:rPr>
          <w:lang w:val="sr-Latn-BA"/>
        </w:rPr>
        <w:t>Verzije</w:t>
      </w:r>
      <w:bookmarkEnd w:id="18"/>
      <w:bookmarkEnd w:id="19"/>
      <w:bookmarkEnd w:id="20"/>
    </w:p>
    <w:p w14:paraId="7C63932D" w14:textId="77777777" w:rsidR="002343C5" w:rsidRPr="002F2826" w:rsidRDefault="0046548E">
      <w:pPr>
        <w:pStyle w:val="BodyText"/>
        <w:rPr>
          <w:lang w:val="sr-Latn-BA"/>
        </w:rPr>
      </w:pPr>
      <w:r w:rsidRPr="002F2826">
        <w:rPr>
          <w:lang w:val="sr-Latn-BA"/>
        </w:rPr>
        <w:t xml:space="preserve">Predloženi plan zahteva izdavanje </w:t>
      </w:r>
      <w:r w:rsidR="005430FA" w:rsidRPr="002F2826">
        <w:rPr>
          <w:lang w:val="sr-Latn-BA"/>
        </w:rPr>
        <w:t>jedne</w:t>
      </w:r>
      <w:r w:rsidRPr="002F2826">
        <w:rPr>
          <w:lang w:val="sr-Latn-BA"/>
        </w:rPr>
        <w:t xml:space="preserve"> verzije softvera koji se razvija. Pretpostavlja se da će se planirani sadržaj verzij</w:t>
      </w:r>
      <w:r w:rsidR="005430FA" w:rsidRPr="002F2826">
        <w:rPr>
          <w:lang w:val="sr-Latn-BA"/>
        </w:rPr>
        <w:t>e</w:t>
      </w:r>
      <w:r w:rsidRPr="002F2826">
        <w:rPr>
          <w:lang w:val="sr-Latn-BA"/>
        </w:rPr>
        <w:t xml:space="preserve"> menjati u toku rada na projektu. Vodiće se računa i o definisanom prioritetu funkcionalnosti. </w:t>
      </w:r>
    </w:p>
    <w:p w14:paraId="13122EEB" w14:textId="77777777" w:rsidR="002343C5" w:rsidRPr="002F2826" w:rsidRDefault="005430FA">
      <w:pPr>
        <w:pStyle w:val="BodyText"/>
        <w:rPr>
          <w:lang w:val="sr-Latn-BA"/>
        </w:rPr>
      </w:pPr>
      <w:r w:rsidRPr="002F2826">
        <w:rPr>
          <w:lang w:val="sr-Latn-BA"/>
        </w:rPr>
        <w:t>Pre konačne verzije biće izdata beta verzija koja će biti dostavljena korisnicima na ispitivanje.</w:t>
      </w:r>
    </w:p>
    <w:p w14:paraId="3B9EB3BB" w14:textId="77777777" w:rsidR="002343C5" w:rsidRPr="002F2826" w:rsidRDefault="00495821">
      <w:pPr>
        <w:pStyle w:val="Heading1"/>
        <w:rPr>
          <w:lang w:val="sr-Latn-BA"/>
        </w:rPr>
      </w:pPr>
      <w:bookmarkStart w:id="21" w:name="_Toc497772936"/>
      <w:bookmarkStart w:id="22" w:name="_Toc498453691"/>
      <w:bookmarkStart w:id="23" w:name="_Toc514505758"/>
      <w:r w:rsidRPr="002F2826">
        <w:rPr>
          <w:lang w:val="sr-Latn-BA"/>
        </w:rPr>
        <w:lastRenderedPageBreak/>
        <w:t>Plan korišćenja resursa</w:t>
      </w:r>
      <w:bookmarkEnd w:id="21"/>
      <w:bookmarkEnd w:id="22"/>
      <w:bookmarkEnd w:id="23"/>
    </w:p>
    <w:p w14:paraId="5261D5EA" w14:textId="77777777" w:rsidR="002343C5" w:rsidRPr="002F2826" w:rsidRDefault="00495821">
      <w:pPr>
        <w:pStyle w:val="Heading2"/>
        <w:widowControl/>
        <w:rPr>
          <w:lang w:val="sr-Latn-BA"/>
        </w:rPr>
      </w:pPr>
      <w:bookmarkStart w:id="24" w:name="_Toc497772937"/>
      <w:bookmarkStart w:id="25" w:name="_Toc498453692"/>
      <w:bookmarkStart w:id="26" w:name="_Toc514505759"/>
      <w:r w:rsidRPr="002F2826">
        <w:rPr>
          <w:lang w:val="sr-Latn-BA"/>
        </w:rPr>
        <w:t>Organizaciona struktura</w:t>
      </w:r>
      <w:bookmarkEnd w:id="24"/>
      <w:bookmarkEnd w:id="25"/>
      <w:bookmarkEnd w:id="26"/>
    </w:p>
    <w:p w14:paraId="0E5848B4" w14:textId="77777777" w:rsidR="002343C5" w:rsidRPr="002F2826" w:rsidRDefault="00495821">
      <w:pPr>
        <w:pStyle w:val="BodyText"/>
        <w:rPr>
          <w:lang w:val="sr-Latn-BA"/>
        </w:rPr>
      </w:pPr>
      <w:r w:rsidRPr="002F2826">
        <w:rPr>
          <w:lang w:val="sr-Latn-BA"/>
        </w:rPr>
        <w:t>O</w:t>
      </w:r>
      <w:r w:rsidR="00C4723D" w:rsidRPr="002F2826">
        <w:rPr>
          <w:lang w:val="sr-Latn-BA"/>
        </w:rPr>
        <w:t>rganizaciona struktura ljuds</w:t>
      </w:r>
      <w:r w:rsidR="00B657EC" w:rsidRPr="002F2826">
        <w:rPr>
          <w:lang w:val="sr-Latn-BA"/>
        </w:rPr>
        <w:t>tv</w:t>
      </w:r>
      <w:r w:rsidR="00C4723D" w:rsidRPr="002F2826">
        <w:rPr>
          <w:lang w:val="sr-Latn-BA"/>
        </w:rPr>
        <w:t xml:space="preserve">a angažovanog na </w:t>
      </w:r>
      <w:r w:rsidRPr="002F2826">
        <w:rPr>
          <w:lang w:val="sr-Latn-BA"/>
        </w:rPr>
        <w:t>projekt</w:t>
      </w:r>
      <w:r w:rsidR="00C4723D" w:rsidRPr="002F2826">
        <w:rPr>
          <w:lang w:val="sr-Latn-BA"/>
        </w:rPr>
        <w:t>u</w:t>
      </w:r>
      <w:r w:rsidRPr="002F2826">
        <w:rPr>
          <w:lang w:val="sr-Latn-BA"/>
        </w:rPr>
        <w:t xml:space="preserve"> prikazana je na sledećem grafikonu:</w:t>
      </w:r>
    </w:p>
    <w:p w14:paraId="6BE9DAEF" w14:textId="61E284CC" w:rsidR="00940E52" w:rsidRPr="002F2826" w:rsidRDefault="00C91032">
      <w:pPr>
        <w:pStyle w:val="BodyText"/>
        <w:rPr>
          <w:lang w:val="sr-Latn-BA"/>
        </w:rPr>
      </w:pPr>
      <w:r w:rsidRPr="002F2826">
        <w:rPr>
          <w:noProof/>
          <w:lang w:val="sr-Latn-BA"/>
        </w:rPr>
        <w:drawing>
          <wp:inline distT="0" distB="0" distL="0" distR="0" wp14:anchorId="6E3B2F0F" wp14:editId="2C9DDBD6">
            <wp:extent cx="4747564" cy="1541145"/>
            <wp:effectExtent l="0" t="0" r="0" b="20955"/>
            <wp:docPr id="185" name="Organization Chart 1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580EFD9" w14:textId="77777777" w:rsidR="00C4723D" w:rsidRPr="002F2826" w:rsidRDefault="00C4723D" w:rsidP="00C4723D">
      <w:pPr>
        <w:pStyle w:val="BodyText"/>
        <w:jc w:val="center"/>
        <w:rPr>
          <w:lang w:val="sr-Latn-BA"/>
        </w:rPr>
      </w:pPr>
    </w:p>
    <w:p w14:paraId="3E7E1666" w14:textId="77777777" w:rsidR="002343C5" w:rsidRPr="002F2826" w:rsidRDefault="00C4723D">
      <w:pPr>
        <w:pStyle w:val="Heading2"/>
        <w:widowControl/>
        <w:rPr>
          <w:lang w:val="sr-Latn-BA"/>
        </w:rPr>
      </w:pPr>
      <w:bookmarkStart w:id="27" w:name="_Toc497772938"/>
      <w:bookmarkStart w:id="28" w:name="_Toc498453693"/>
      <w:bookmarkStart w:id="29" w:name="_Toc514505760"/>
      <w:r w:rsidRPr="002F2826">
        <w:rPr>
          <w:lang w:val="sr-Latn-BA"/>
        </w:rPr>
        <w:t>Kadrovska politika</w:t>
      </w:r>
      <w:bookmarkEnd w:id="27"/>
      <w:bookmarkEnd w:id="28"/>
      <w:bookmarkEnd w:id="29"/>
    </w:p>
    <w:p w14:paraId="062E143C" w14:textId="3F0778C9" w:rsidR="002343C5" w:rsidRPr="002F2826" w:rsidRDefault="00C4723D">
      <w:pPr>
        <w:pStyle w:val="BodyText"/>
        <w:rPr>
          <w:lang w:val="sr-Latn-BA"/>
        </w:rPr>
      </w:pPr>
      <w:r w:rsidRPr="002F2826">
        <w:rPr>
          <w:lang w:val="sr-Latn-BA"/>
        </w:rPr>
        <w:t>Osobe identifikovane na organizacionom grafikonu u odeljku 8.1 čine tim k</w:t>
      </w:r>
      <w:r w:rsidR="00E13D34" w:rsidRPr="002F2826">
        <w:rPr>
          <w:lang w:val="sr-Latn-BA"/>
        </w:rPr>
        <w:t xml:space="preserve">oji će razvijati projekat </w:t>
      </w:r>
      <w:r w:rsidR="00D0688F">
        <w:rPr>
          <w:lang w:val="sr-Latn-BA"/>
        </w:rPr>
        <w:t>Furntrade</w:t>
      </w:r>
      <w:r w:rsidRPr="002F2826">
        <w:rPr>
          <w:lang w:val="sr-Latn-BA"/>
        </w:rPr>
        <w:t xml:space="preserve">. Projektni tim se neće menjati </w:t>
      </w:r>
      <w:r w:rsidR="00574004" w:rsidRPr="002F2826">
        <w:rPr>
          <w:lang w:val="sr-Latn-BA"/>
        </w:rPr>
        <w:t>u toku realizacije projekta.</w:t>
      </w:r>
    </w:p>
    <w:p w14:paraId="30CAF8B8" w14:textId="77777777" w:rsidR="002343C5" w:rsidRPr="002F2826" w:rsidRDefault="00574004">
      <w:pPr>
        <w:pStyle w:val="Heading2"/>
        <w:widowControl/>
        <w:rPr>
          <w:lang w:val="sr-Latn-BA"/>
        </w:rPr>
      </w:pPr>
      <w:bookmarkStart w:id="30" w:name="_Toc497772939"/>
      <w:bookmarkStart w:id="31" w:name="_Toc498453694"/>
      <w:bookmarkStart w:id="32" w:name="_Toc514505761"/>
      <w:r w:rsidRPr="002F2826">
        <w:rPr>
          <w:lang w:val="sr-Latn-BA"/>
        </w:rPr>
        <w:t>Plan obuke</w:t>
      </w:r>
      <w:bookmarkEnd w:id="30"/>
      <w:bookmarkEnd w:id="31"/>
      <w:bookmarkEnd w:id="32"/>
    </w:p>
    <w:p w14:paraId="75B48A26" w14:textId="77777777" w:rsidR="002343C5" w:rsidRPr="002F2826" w:rsidRDefault="00574004">
      <w:pPr>
        <w:pStyle w:val="BodyText"/>
        <w:rPr>
          <w:lang w:val="sr-Latn-BA"/>
        </w:rPr>
      </w:pPr>
      <w:r w:rsidRPr="002F2826">
        <w:rPr>
          <w:lang w:val="sr-Latn-BA"/>
        </w:rPr>
        <w:t>Za projektni tim će biti organizovana obuka iz sledećih oblasti:</w:t>
      </w:r>
    </w:p>
    <w:p w14:paraId="622B1F5E" w14:textId="4B4217D6" w:rsidR="00B04DC3" w:rsidRPr="002F2826" w:rsidRDefault="00FD0ACA" w:rsidP="00D0688F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2F2826">
        <w:rPr>
          <w:lang w:val="sr-Latn-BA"/>
        </w:rPr>
        <w:t>Upoznavanje</w:t>
      </w:r>
      <w:r w:rsidR="00D0688F">
        <w:rPr>
          <w:lang w:val="sr-Latn-BA"/>
        </w:rPr>
        <w:t xml:space="preserve"> sa React i Java Spring Boot</w:t>
      </w:r>
      <w:r w:rsidR="00B04DC3" w:rsidRPr="002F2826">
        <w:rPr>
          <w:lang w:val="sr-Latn-BA"/>
        </w:rPr>
        <w:t>;</w:t>
      </w:r>
    </w:p>
    <w:p w14:paraId="2B5F49B1" w14:textId="77777777" w:rsidR="00B04DC3" w:rsidRPr="002F2826" w:rsidRDefault="00B04DC3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2F2826">
        <w:rPr>
          <w:lang w:val="sr-Latn-BA"/>
        </w:rPr>
        <w:t>Rad sa bazom podataka;</w:t>
      </w:r>
    </w:p>
    <w:p w14:paraId="019ADE67" w14:textId="77777777" w:rsidR="00B04DC3" w:rsidRPr="002F2826" w:rsidRDefault="00B04DC3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2F2826">
        <w:rPr>
          <w:lang w:val="sr-Latn-BA"/>
        </w:rPr>
        <w:t>Pisanje dokumentacije vezane za projekat.</w:t>
      </w:r>
    </w:p>
    <w:p w14:paraId="2D52B364" w14:textId="77777777" w:rsidR="002343C5" w:rsidRPr="002F2826" w:rsidRDefault="00FD0ACA">
      <w:pPr>
        <w:pStyle w:val="BodyText"/>
        <w:rPr>
          <w:lang w:val="sr-Latn-BA"/>
        </w:rPr>
      </w:pPr>
      <w:r w:rsidRPr="002F2826">
        <w:rPr>
          <w:lang w:val="sr-Latn-BA"/>
        </w:rPr>
        <w:t>Prvi kurs je zakazan</w:t>
      </w:r>
      <w:r w:rsidR="00B04DC3" w:rsidRPr="002F2826">
        <w:rPr>
          <w:lang w:val="sr-Latn-BA"/>
        </w:rPr>
        <w:t xml:space="preserve"> na početku prve faze projekta.</w:t>
      </w:r>
    </w:p>
    <w:p w14:paraId="58B8CFFB" w14:textId="77777777" w:rsidR="002343C5" w:rsidRPr="002F2826" w:rsidRDefault="00422B0E">
      <w:pPr>
        <w:pStyle w:val="Heading1"/>
        <w:rPr>
          <w:lang w:val="sr-Latn-BA"/>
        </w:rPr>
      </w:pPr>
      <w:bookmarkStart w:id="33" w:name="_Toc497772940"/>
      <w:bookmarkStart w:id="34" w:name="_Toc498453695"/>
      <w:bookmarkStart w:id="35" w:name="_Toc514505762"/>
      <w:r w:rsidRPr="002F2826">
        <w:rPr>
          <w:lang w:val="sr-Latn-BA"/>
        </w:rPr>
        <w:t>Cena realizacije projekta</w:t>
      </w:r>
      <w:bookmarkEnd w:id="33"/>
      <w:bookmarkEnd w:id="34"/>
      <w:bookmarkEnd w:id="35"/>
    </w:p>
    <w:p w14:paraId="450FAE8E" w14:textId="77777777" w:rsidR="00FD0ACA" w:rsidRPr="002F2826" w:rsidRDefault="00FD0ACA">
      <w:pPr>
        <w:pStyle w:val="BodyText"/>
        <w:rPr>
          <w:lang w:val="sr-Latn-BA"/>
        </w:rPr>
      </w:pPr>
      <w:r w:rsidRPr="002F2826">
        <w:rPr>
          <w:lang w:val="sr-Latn-BA"/>
        </w:rPr>
        <w:t xml:space="preserve">Budžet definisan za projekat na osnovu preliminarnih procena </w:t>
      </w:r>
      <w:r w:rsidR="00B75D52" w:rsidRPr="002F2826">
        <w:rPr>
          <w:lang w:val="sr-Latn-BA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2F2826" w14:paraId="27C41009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05A861FE" w14:textId="77777777" w:rsidR="00870F50" w:rsidRPr="002F2826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BA"/>
              </w:rPr>
            </w:pPr>
            <w:r w:rsidRPr="002F2826">
              <w:rPr>
                <w:b/>
                <w:bCs/>
                <w:lang w:val="sr-Latn-BA"/>
              </w:rPr>
              <w:t>Budžet projekta PeNcIL</w:t>
            </w:r>
            <w:r w:rsidR="007E1F8E" w:rsidRPr="002F2826">
              <w:rPr>
                <w:b/>
                <w:bCs/>
                <w:lang w:val="sr-Latn-BA"/>
              </w:rPr>
              <w:t xml:space="preserve"> (primer)</w:t>
            </w:r>
          </w:p>
        </w:tc>
      </w:tr>
      <w:tr w:rsidR="00870F50" w:rsidRPr="002F2826" w14:paraId="4104AC2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7FD0B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BA"/>
              </w:rPr>
            </w:pPr>
            <w:r w:rsidRPr="002F2826">
              <w:rPr>
                <w:b/>
                <w:bCs/>
                <w:lang w:val="sr-Latn-BA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34551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728B6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D1CAB9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AF7BF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F1A60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803B35B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</w:tr>
      <w:tr w:rsidR="00870F50" w:rsidRPr="002F2826" w14:paraId="2252E71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C7AC7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F09BE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BA"/>
              </w:rPr>
            </w:pPr>
            <w:r w:rsidRPr="002F2826">
              <w:rPr>
                <w:b/>
                <w:bCs/>
                <w:lang w:val="sr-Latn-BA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5BC22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F0C70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BA"/>
              </w:rPr>
            </w:pPr>
            <w:r w:rsidRPr="002F2826">
              <w:rPr>
                <w:b/>
                <w:bCs/>
                <w:lang w:val="sr-Latn-BA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6CD0559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BA"/>
              </w:rPr>
            </w:pPr>
            <w:r w:rsidRPr="002F2826">
              <w:rPr>
                <w:b/>
                <w:bCs/>
                <w:lang w:val="sr-Latn-BA"/>
              </w:rPr>
              <w:t>Cena</w:t>
            </w:r>
          </w:p>
        </w:tc>
      </w:tr>
      <w:tr w:rsidR="00870F50" w:rsidRPr="002F2826" w14:paraId="5288AFC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873A9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A0278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  <w:r w:rsidRPr="002F2826">
              <w:rPr>
                <w:lang w:val="sr-Latn-BA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D9AE5" w14:textId="77777777" w:rsidR="00870F50" w:rsidRPr="002F2826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 w:rsidRPr="002F2826">
              <w:rPr>
                <w:lang w:val="sr-Latn-B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C3335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5F5674D" w14:textId="77777777" w:rsidR="00870F50" w:rsidRPr="002F2826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 w:rsidRPr="002F2826">
              <w:rPr>
                <w:lang w:val="sr-Latn-BA"/>
              </w:rPr>
              <w:t>16,000.00 Din.</w:t>
            </w:r>
          </w:p>
        </w:tc>
      </w:tr>
      <w:tr w:rsidR="00870F50" w:rsidRPr="002F2826" w14:paraId="09B97A9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CC8C6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F3F74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  <w:r w:rsidRPr="002F2826">
              <w:rPr>
                <w:lang w:val="sr-Latn-BA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211B8" w14:textId="77777777" w:rsidR="00870F50" w:rsidRPr="002F2826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 w:rsidRPr="002F2826">
              <w:rPr>
                <w:lang w:val="sr-Latn-B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E8BC0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9E3F84E" w14:textId="77777777" w:rsidR="00870F50" w:rsidRPr="002F2826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 w:rsidRPr="002F2826">
              <w:rPr>
                <w:lang w:val="sr-Latn-BA"/>
              </w:rPr>
              <w:t>25,600.00 Din.</w:t>
            </w:r>
          </w:p>
        </w:tc>
      </w:tr>
      <w:tr w:rsidR="00870F50" w:rsidRPr="002F2826" w14:paraId="354D1D1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1AE4E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8B4EF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  <w:r w:rsidRPr="002F2826">
              <w:rPr>
                <w:lang w:val="sr-Latn-BA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2236C" w14:textId="77777777" w:rsidR="00870F50" w:rsidRPr="002F2826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 w:rsidRPr="002F2826">
              <w:rPr>
                <w:lang w:val="sr-Latn-B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59D9C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5FC2611" w14:textId="77777777" w:rsidR="00870F50" w:rsidRPr="002F2826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 w:rsidRPr="002F2826">
              <w:rPr>
                <w:lang w:val="sr-Latn-BA"/>
              </w:rPr>
              <w:t>60,000.00 Din.</w:t>
            </w:r>
          </w:p>
        </w:tc>
      </w:tr>
      <w:tr w:rsidR="00870F50" w:rsidRPr="002F2826" w14:paraId="31E6AD6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1B6B2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AC579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  <w:r w:rsidRPr="002F2826">
              <w:rPr>
                <w:lang w:val="sr-Latn-BA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681A2" w14:textId="77777777" w:rsidR="00870F50" w:rsidRPr="002F2826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 w:rsidRPr="002F2826">
              <w:rPr>
                <w:lang w:val="sr-Latn-B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7F30D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C841356" w14:textId="77777777" w:rsidR="00870F50" w:rsidRPr="002F2826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 w:rsidRPr="002F2826">
              <w:rPr>
                <w:lang w:val="sr-Latn-BA"/>
              </w:rPr>
              <w:t>16,000.00 Din.</w:t>
            </w:r>
          </w:p>
        </w:tc>
      </w:tr>
      <w:tr w:rsidR="00870F50" w:rsidRPr="002F2826" w14:paraId="0CEC81A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5FB43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52CCF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  <w:r w:rsidRPr="002F2826">
              <w:rPr>
                <w:lang w:val="sr-Latn-BA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4B13A" w14:textId="77777777" w:rsidR="00870F50" w:rsidRPr="002F2826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 w:rsidRPr="002F2826">
              <w:rPr>
                <w:lang w:val="sr-Latn-B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FE877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761ABC" w14:textId="77777777" w:rsidR="00870F50" w:rsidRPr="002F2826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 w:rsidRPr="002F2826">
              <w:rPr>
                <w:lang w:val="sr-Latn-BA"/>
              </w:rPr>
              <w:t>2,400.00 Din.</w:t>
            </w:r>
          </w:p>
        </w:tc>
      </w:tr>
      <w:tr w:rsidR="00870F50" w:rsidRPr="002F2826" w14:paraId="4BB27E7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36B7F6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C3F79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BB60A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BA"/>
              </w:rPr>
            </w:pPr>
            <w:r w:rsidRPr="002F2826">
              <w:rPr>
                <w:i/>
                <w:iCs/>
                <w:lang w:val="sr-Latn-BA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35022" w14:textId="77777777" w:rsidR="00870F50" w:rsidRPr="002F2826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 w:rsidRPr="002F2826">
              <w:rPr>
                <w:lang w:val="sr-Latn-BA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61286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E01875A" w14:textId="77777777" w:rsidR="00870F50" w:rsidRPr="002F2826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 w:rsidRPr="002F2826">
              <w:rPr>
                <w:lang w:val="sr-Latn-BA"/>
              </w:rPr>
              <w:t>120,000.00 Din.</w:t>
            </w:r>
          </w:p>
        </w:tc>
      </w:tr>
      <w:tr w:rsidR="00870F50" w:rsidRPr="002F2826" w14:paraId="79E2FC9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AA2499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AD01C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E836F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51B2F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09618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BA"/>
              </w:rPr>
            </w:pPr>
            <w:r w:rsidRPr="002F2826">
              <w:rPr>
                <w:b/>
                <w:bCs/>
                <w:lang w:val="sr-Latn-BA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55ADD27" w14:textId="77777777" w:rsidR="00870F50" w:rsidRPr="002F2826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 w:rsidRPr="002F2826">
              <w:rPr>
                <w:lang w:val="sr-Latn-BA"/>
              </w:rPr>
              <w:t>240,000.00 Din.</w:t>
            </w:r>
          </w:p>
        </w:tc>
      </w:tr>
      <w:tr w:rsidR="00870F50" w:rsidRPr="002F2826" w14:paraId="25666072" w14:textId="77777777" w:rsidTr="001A379A">
        <w:trPr>
          <w:cantSplit/>
          <w:trHeight w:val="10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0AAB0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BA"/>
              </w:rPr>
            </w:pPr>
            <w:r w:rsidRPr="002F2826">
              <w:rPr>
                <w:b/>
                <w:bCs/>
                <w:lang w:val="sr-Latn-BA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0CB38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126C5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91E20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E55AD5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A99D5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F4C83BB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</w:tr>
      <w:tr w:rsidR="00870F50" w:rsidRPr="002F2826" w14:paraId="269B874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EC224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AB8EA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  <w:r w:rsidRPr="002F2826">
              <w:rPr>
                <w:lang w:val="sr-Latn-BA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4E10A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A3C88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6013001" w14:textId="77777777" w:rsidR="00870F50" w:rsidRPr="002F2826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 w:rsidRPr="002F2826">
              <w:rPr>
                <w:lang w:val="sr-Latn-BA"/>
              </w:rPr>
              <w:t>0.00 Din.</w:t>
            </w:r>
          </w:p>
        </w:tc>
      </w:tr>
      <w:tr w:rsidR="00870F50" w:rsidRPr="002F2826" w14:paraId="548CAFC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1A4CE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C4FE5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  <w:r w:rsidRPr="002F2826">
              <w:rPr>
                <w:lang w:val="sr-Latn-BA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1F4F5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F4302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AAA5BB2" w14:textId="77777777" w:rsidR="00870F50" w:rsidRPr="002F2826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 w:rsidRPr="002F2826">
              <w:rPr>
                <w:lang w:val="sr-Latn-BA"/>
              </w:rPr>
              <w:t>0.00 Din.</w:t>
            </w:r>
          </w:p>
        </w:tc>
      </w:tr>
      <w:tr w:rsidR="00870F50" w:rsidRPr="002F2826" w14:paraId="607EE80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13A25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605BC8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  <w:r w:rsidRPr="002F2826">
              <w:rPr>
                <w:lang w:val="sr-Latn-BA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DE64B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88E88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430D598" w14:textId="77777777" w:rsidR="00870F50" w:rsidRPr="002F2826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 w:rsidRPr="002F2826">
              <w:rPr>
                <w:lang w:val="sr-Latn-BA"/>
              </w:rPr>
              <w:t>1,000.00 Din.</w:t>
            </w:r>
          </w:p>
        </w:tc>
      </w:tr>
      <w:tr w:rsidR="00870F50" w:rsidRPr="002F2826" w14:paraId="0129968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957FE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1B598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  <w:r w:rsidRPr="002F2826">
              <w:rPr>
                <w:lang w:val="sr-Latn-BA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047AE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3AD8A5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7960423" w14:textId="77777777" w:rsidR="00870F50" w:rsidRPr="002F2826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 w:rsidRPr="002F2826">
              <w:rPr>
                <w:lang w:val="sr-Latn-BA"/>
              </w:rPr>
              <w:t>3,000.00 Din.</w:t>
            </w:r>
          </w:p>
        </w:tc>
      </w:tr>
      <w:tr w:rsidR="00870F50" w:rsidRPr="002F2826" w14:paraId="1C0842B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0440F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FC1D3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  <w:r w:rsidRPr="002F2826">
              <w:rPr>
                <w:lang w:val="sr-Latn-BA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BA0D9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650E3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EA0D2D" w14:textId="77777777" w:rsidR="00870F50" w:rsidRPr="002F2826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 w:rsidRPr="002F2826">
              <w:rPr>
                <w:lang w:val="sr-Latn-BA"/>
              </w:rPr>
              <w:t>2,000.00 Din.</w:t>
            </w:r>
          </w:p>
        </w:tc>
      </w:tr>
      <w:tr w:rsidR="00870F50" w:rsidRPr="002F2826" w14:paraId="68DB482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4A913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6E6A9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BDA68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688AC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5ED80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BA"/>
              </w:rPr>
            </w:pPr>
            <w:r w:rsidRPr="002F2826">
              <w:rPr>
                <w:b/>
                <w:bCs/>
                <w:lang w:val="sr-Latn-BA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DE5181F" w14:textId="77777777" w:rsidR="00870F50" w:rsidRPr="002F2826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 w:rsidRPr="002F2826">
              <w:rPr>
                <w:lang w:val="sr-Latn-BA"/>
              </w:rPr>
              <w:t>6,000.00 Din.</w:t>
            </w:r>
          </w:p>
        </w:tc>
      </w:tr>
      <w:tr w:rsidR="00870F50" w:rsidRPr="002F2826" w14:paraId="572FE5A0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D14A2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D515C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70D57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7910E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4A6BE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DACFF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E2BB15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BA"/>
              </w:rPr>
            </w:pPr>
          </w:p>
        </w:tc>
      </w:tr>
      <w:tr w:rsidR="00870F50" w:rsidRPr="002F2826" w14:paraId="263C1066" w14:textId="77777777" w:rsidTr="001A379A">
        <w:trPr>
          <w:cantSplit/>
          <w:trHeight w:val="108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63891286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C9891FF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425AC05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4450120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6490323" w14:textId="77777777" w:rsidR="00870F50" w:rsidRPr="002F2826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BA"/>
              </w:rPr>
            </w:pPr>
            <w:r w:rsidRPr="002F2826">
              <w:rPr>
                <w:b/>
                <w:bCs/>
                <w:lang w:val="sr-Latn-BA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6A0A3FBC" w14:textId="77777777" w:rsidR="00870F50" w:rsidRPr="002F2826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 w:rsidRPr="002F2826">
              <w:rPr>
                <w:lang w:val="sr-Latn-BA"/>
              </w:rPr>
              <w:t>246,000.00 Din.</w:t>
            </w:r>
          </w:p>
        </w:tc>
      </w:tr>
    </w:tbl>
    <w:p w14:paraId="694DF19E" w14:textId="77777777" w:rsidR="002343C5" w:rsidRPr="002F2826" w:rsidRDefault="002343C5" w:rsidP="00D835CF">
      <w:pPr>
        <w:tabs>
          <w:tab w:val="left" w:pos="7889"/>
        </w:tabs>
        <w:rPr>
          <w:lang w:val="sr-Latn-BA"/>
        </w:rPr>
      </w:pPr>
    </w:p>
    <w:sectPr w:rsidR="002343C5" w:rsidRPr="002F2826" w:rsidSect="00280CEF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BFC4D" w14:textId="77777777" w:rsidR="0055194E" w:rsidRDefault="0055194E">
      <w:r>
        <w:separator/>
      </w:r>
    </w:p>
  </w:endnote>
  <w:endnote w:type="continuationSeparator" w:id="0">
    <w:p w14:paraId="2A57F6A1" w14:textId="77777777" w:rsidR="0055194E" w:rsidRDefault="00551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E0091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68B1BD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1B687" w14:textId="4139F538" w:rsidR="00826F36" w:rsidRPr="00671135" w:rsidRDefault="00826F36" w:rsidP="00826F36">
    <w:pPr>
      <w:pStyle w:val="Footer"/>
      <w:tabs>
        <w:tab w:val="left" w:pos="142"/>
        <w:tab w:val="right" w:pos="9027"/>
      </w:tabs>
      <w:rPr>
        <w:lang w:val="sr-Latn-BA"/>
      </w:rPr>
    </w:pPr>
    <w:r w:rsidRPr="00671135">
      <w:rPr>
        <w:lang w:val="sr-Latn-BA"/>
      </w:rPr>
      <w:tab/>
      <w:t>Poverljivo</w:t>
    </w:r>
    <w:r w:rsidRPr="00671135">
      <w:rPr>
        <w:lang w:val="sr-Latn-BA"/>
      </w:rPr>
      <w:tab/>
    </w:r>
    <w:r w:rsidR="00D0688F">
      <w:rPr>
        <w:lang w:val="sr-Latn-BA"/>
      </w:rPr>
      <w:t>SofDev</w:t>
    </w:r>
    <w:r w:rsidRPr="00671135">
      <w:rPr>
        <w:lang w:val="sr-Latn-BA"/>
      </w:rPr>
      <w:t>,</w:t>
    </w:r>
    <w:r w:rsidR="00D0688F">
      <w:rPr>
        <w:lang w:val="sr-Latn-BA"/>
      </w:rPr>
      <w:t xml:space="preserve"> </w:t>
    </w:r>
    <w:r w:rsidRPr="00671135">
      <w:rPr>
        <w:lang w:val="sr-Latn-BA"/>
      </w:rPr>
      <w:t>20</w:t>
    </w:r>
    <w:r w:rsidR="00D0688F">
      <w:rPr>
        <w:lang w:val="sr-Latn-BA"/>
      </w:rPr>
      <w:t>21</w:t>
    </w:r>
    <w:r w:rsidRPr="00671135">
      <w:rPr>
        <w:lang w:val="sr-Latn-BA"/>
      </w:rPr>
      <w:tab/>
    </w:r>
    <w:r w:rsidRPr="00671135">
      <w:rPr>
        <w:lang w:val="sr-Latn-BA"/>
      </w:rPr>
      <w:tab/>
    </w:r>
    <w:r w:rsidRPr="00671135">
      <w:rPr>
        <w:lang w:val="sr-Latn-BA"/>
      </w:rPr>
      <w:tab/>
    </w:r>
    <w:r w:rsidRPr="00671135">
      <w:rPr>
        <w:lang w:val="sr-Latn-BA"/>
      </w:rPr>
      <w:fldChar w:fldCharType="begin"/>
    </w:r>
    <w:r w:rsidRPr="00671135">
      <w:rPr>
        <w:lang w:val="sr-Latn-BA"/>
      </w:rPr>
      <w:instrText xml:space="preserve"> PAGE   \* MERGEFORMAT </w:instrText>
    </w:r>
    <w:r w:rsidRPr="00671135">
      <w:rPr>
        <w:lang w:val="sr-Latn-BA"/>
      </w:rPr>
      <w:fldChar w:fldCharType="separate"/>
    </w:r>
    <w:r w:rsidR="002F2826">
      <w:rPr>
        <w:noProof/>
        <w:lang w:val="sr-Latn-BA"/>
      </w:rPr>
      <w:t>3</w:t>
    </w:r>
    <w:r w:rsidRPr="00671135">
      <w:rPr>
        <w:noProof/>
        <w:lang w:val="sr-Latn-BA"/>
      </w:rPr>
      <w:fldChar w:fldCharType="end"/>
    </w:r>
  </w:p>
  <w:p w14:paraId="04F44FCF" w14:textId="77777777" w:rsidR="002343C5" w:rsidRPr="00671135" w:rsidRDefault="002343C5" w:rsidP="00826F36">
    <w:pPr>
      <w:pStyle w:val="Footer"/>
      <w:tabs>
        <w:tab w:val="clear" w:pos="4320"/>
        <w:tab w:val="clear" w:pos="8640"/>
        <w:tab w:val="center" w:pos="4513"/>
        <w:tab w:val="right" w:pos="9027"/>
      </w:tabs>
      <w:rPr>
        <w:lang w:val="sr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F83A3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E8061" w14:textId="77777777" w:rsidR="0055194E" w:rsidRDefault="0055194E">
      <w:r>
        <w:separator/>
      </w:r>
    </w:p>
  </w:footnote>
  <w:footnote w:type="continuationSeparator" w:id="0">
    <w:p w14:paraId="5934368E" w14:textId="77777777" w:rsidR="0055194E" w:rsidRDefault="00551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AF30F" w14:textId="77777777" w:rsidR="002343C5" w:rsidRPr="00671135" w:rsidRDefault="002343C5">
    <w:pPr>
      <w:rPr>
        <w:sz w:val="24"/>
        <w:lang w:val="sr-Latn-BA"/>
      </w:rPr>
    </w:pPr>
  </w:p>
  <w:p w14:paraId="0FFB51D5" w14:textId="77777777" w:rsidR="002343C5" w:rsidRDefault="002343C5">
    <w:pPr>
      <w:pBdr>
        <w:top w:val="single" w:sz="6" w:space="1" w:color="auto"/>
      </w:pBdr>
      <w:rPr>
        <w:sz w:val="24"/>
      </w:rPr>
    </w:pPr>
  </w:p>
  <w:p w14:paraId="377F0184" w14:textId="229D1C30" w:rsidR="00FB0979" w:rsidRPr="002A0987" w:rsidRDefault="00D0688F" w:rsidP="00FB0979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BA"/>
      </w:rPr>
    </w:pPr>
    <w:r>
      <w:rPr>
        <w:rFonts w:ascii="Arial" w:hAnsi="Arial"/>
        <w:b/>
        <w:sz w:val="36"/>
        <w:lang w:val="sr-Latn-BA"/>
      </w:rPr>
      <w:t>SoftDev</w:t>
    </w:r>
  </w:p>
  <w:p w14:paraId="1E69F414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61C575E9" w14:textId="77777777" w:rsidR="002343C5" w:rsidRPr="002A0987" w:rsidRDefault="002343C5">
    <w:pPr>
      <w:pStyle w:val="Header"/>
      <w:rPr>
        <w:lang w:val="sr-Latn-B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71135" w14:paraId="3F61CBCF" w14:textId="77777777" w:rsidTr="00525A35">
      <w:tc>
        <w:tcPr>
          <w:tcW w:w="6379" w:type="dxa"/>
        </w:tcPr>
        <w:p w14:paraId="4737ADAA" w14:textId="0152FB33" w:rsidR="002343C5" w:rsidRPr="00671135" w:rsidRDefault="00D0688F">
          <w:pPr>
            <w:rPr>
              <w:lang w:val="sr-Latn-BA"/>
            </w:rPr>
          </w:pPr>
          <w:r>
            <w:rPr>
              <w:lang w:val="sr-Latn-BA"/>
            </w:rPr>
            <w:t>Furntrade</w:t>
          </w:r>
        </w:p>
      </w:tc>
      <w:tc>
        <w:tcPr>
          <w:tcW w:w="2870" w:type="dxa"/>
        </w:tcPr>
        <w:p w14:paraId="3E0E2302" w14:textId="77777777" w:rsidR="002343C5" w:rsidRPr="00671135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BA"/>
            </w:rPr>
          </w:pPr>
          <w:r w:rsidRPr="00671135">
            <w:rPr>
              <w:lang w:val="sr-Latn-BA"/>
            </w:rPr>
            <w:t xml:space="preserve">  </w:t>
          </w:r>
          <w:r w:rsidR="006F61C6" w:rsidRPr="00671135">
            <w:rPr>
              <w:lang w:val="sr-Latn-BA"/>
            </w:rPr>
            <w:t>Verzija</w:t>
          </w:r>
          <w:r w:rsidRPr="00671135">
            <w:rPr>
              <w:lang w:val="sr-Latn-BA"/>
            </w:rPr>
            <w:t xml:space="preserve">:           </w:t>
          </w:r>
          <w:r w:rsidR="006F61C6" w:rsidRPr="00671135">
            <w:rPr>
              <w:lang w:val="sr-Latn-BA"/>
            </w:rPr>
            <w:t>1</w:t>
          </w:r>
          <w:r w:rsidRPr="00671135">
            <w:rPr>
              <w:lang w:val="sr-Latn-BA"/>
            </w:rPr>
            <w:t>.0</w:t>
          </w:r>
        </w:p>
      </w:tc>
    </w:tr>
    <w:tr w:rsidR="002343C5" w:rsidRPr="00671135" w14:paraId="650C9760" w14:textId="77777777" w:rsidTr="00525A35">
      <w:tc>
        <w:tcPr>
          <w:tcW w:w="6379" w:type="dxa"/>
        </w:tcPr>
        <w:p w14:paraId="25D49400" w14:textId="77777777" w:rsidR="002343C5" w:rsidRPr="00671135" w:rsidRDefault="006F61C6">
          <w:pPr>
            <w:rPr>
              <w:lang w:val="sr-Latn-BA"/>
            </w:rPr>
          </w:pPr>
          <w:r w:rsidRPr="00671135">
            <w:rPr>
              <w:lang w:val="sr-Latn-BA"/>
            </w:rPr>
            <w:t>Plan realizacije projekta</w:t>
          </w:r>
        </w:p>
      </w:tc>
      <w:tc>
        <w:tcPr>
          <w:tcW w:w="2870" w:type="dxa"/>
        </w:tcPr>
        <w:p w14:paraId="673E88A2" w14:textId="59225428" w:rsidR="002343C5" w:rsidRPr="00671135" w:rsidRDefault="002343C5">
          <w:pPr>
            <w:rPr>
              <w:lang w:val="sr-Latn-BA"/>
            </w:rPr>
          </w:pPr>
          <w:r w:rsidRPr="00671135">
            <w:rPr>
              <w:lang w:val="sr-Latn-BA"/>
            </w:rPr>
            <w:t xml:space="preserve">  </w:t>
          </w:r>
          <w:r w:rsidR="006F61C6" w:rsidRPr="00671135">
            <w:rPr>
              <w:lang w:val="sr-Latn-BA"/>
            </w:rPr>
            <w:t>Datum</w:t>
          </w:r>
          <w:r w:rsidRPr="00671135">
            <w:rPr>
              <w:lang w:val="sr-Latn-BA"/>
            </w:rPr>
            <w:t xml:space="preserve">: </w:t>
          </w:r>
          <w:r w:rsidR="00D0688F">
            <w:rPr>
              <w:lang w:val="sr-Latn-BA"/>
            </w:rPr>
            <w:t>20</w:t>
          </w:r>
          <w:r w:rsidR="00FB0979" w:rsidRPr="00671135">
            <w:rPr>
              <w:lang w:val="sr-Latn-BA"/>
            </w:rPr>
            <w:t>.1</w:t>
          </w:r>
          <w:r w:rsidR="00D0688F">
            <w:rPr>
              <w:lang w:val="sr-Latn-BA"/>
            </w:rPr>
            <w:t>0</w:t>
          </w:r>
          <w:r w:rsidR="00826F36" w:rsidRPr="00671135">
            <w:rPr>
              <w:lang w:val="sr-Latn-BA"/>
            </w:rPr>
            <w:t>.20</w:t>
          </w:r>
          <w:r w:rsidR="00D0688F">
            <w:rPr>
              <w:lang w:val="sr-Latn-BA"/>
            </w:rPr>
            <w:t>21</w:t>
          </w:r>
          <w:r w:rsidR="006F61C6" w:rsidRPr="00671135">
            <w:rPr>
              <w:lang w:val="sr-Latn-BA"/>
            </w:rPr>
            <w:t>. god.</w:t>
          </w:r>
        </w:p>
      </w:tc>
    </w:tr>
    <w:tr w:rsidR="002343C5" w:rsidRPr="00671135" w14:paraId="4C8E9F6B" w14:textId="77777777" w:rsidTr="00525A35">
      <w:tc>
        <w:tcPr>
          <w:tcW w:w="9249" w:type="dxa"/>
          <w:gridSpan w:val="2"/>
        </w:tcPr>
        <w:p w14:paraId="2F1826A0" w14:textId="4720CCD5" w:rsidR="002343C5" w:rsidRPr="00671135" w:rsidRDefault="00826F36">
          <w:pPr>
            <w:rPr>
              <w:lang w:val="sr-Latn-BA"/>
            </w:rPr>
          </w:pPr>
          <w:r w:rsidRPr="00671135">
            <w:rPr>
              <w:lang w:val="sr-Latn-BA"/>
            </w:rPr>
            <w:t>©</w:t>
          </w:r>
          <w:r w:rsidR="00D0688F">
            <w:rPr>
              <w:lang w:val="sr-Latn-BA"/>
            </w:rPr>
            <w:t>SoftDev</w:t>
          </w:r>
          <w:r w:rsidR="00FB0979" w:rsidRPr="00671135">
            <w:rPr>
              <w:lang w:val="sr-Latn-BA"/>
            </w:rPr>
            <w:t>-</w:t>
          </w:r>
          <w:r w:rsidR="00D0688F">
            <w:rPr>
              <w:lang w:val="sr-Latn-BA"/>
            </w:rPr>
            <w:t>Furntrade</w:t>
          </w:r>
          <w:r w:rsidR="009A16E1" w:rsidRPr="00671135">
            <w:rPr>
              <w:lang w:val="sr-Latn-BA"/>
            </w:rPr>
            <w:t>-02</w:t>
          </w:r>
        </w:p>
      </w:tc>
    </w:tr>
  </w:tbl>
  <w:p w14:paraId="168696CD" w14:textId="77777777" w:rsidR="002343C5" w:rsidRPr="00671135" w:rsidRDefault="002343C5">
    <w:pPr>
      <w:pStyle w:val="Header"/>
      <w:rPr>
        <w:lang w:val="sr-Latn-B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B041E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114B3"/>
    <w:rsid w:val="000913B7"/>
    <w:rsid w:val="000C3DB9"/>
    <w:rsid w:val="000F5EE8"/>
    <w:rsid w:val="00103833"/>
    <w:rsid w:val="001452BA"/>
    <w:rsid w:val="00151CDF"/>
    <w:rsid w:val="00157DAE"/>
    <w:rsid w:val="001A379A"/>
    <w:rsid w:val="001B128E"/>
    <w:rsid w:val="001D6802"/>
    <w:rsid w:val="001F6798"/>
    <w:rsid w:val="0020322E"/>
    <w:rsid w:val="00210E17"/>
    <w:rsid w:val="002343C5"/>
    <w:rsid w:val="0024759A"/>
    <w:rsid w:val="00257501"/>
    <w:rsid w:val="00260B17"/>
    <w:rsid w:val="00280CEF"/>
    <w:rsid w:val="002A0987"/>
    <w:rsid w:val="002F2826"/>
    <w:rsid w:val="003312BC"/>
    <w:rsid w:val="00364561"/>
    <w:rsid w:val="00382BDE"/>
    <w:rsid w:val="00387292"/>
    <w:rsid w:val="003A4834"/>
    <w:rsid w:val="003C6C27"/>
    <w:rsid w:val="003D5CA3"/>
    <w:rsid w:val="003E416D"/>
    <w:rsid w:val="00422B0E"/>
    <w:rsid w:val="00440F57"/>
    <w:rsid w:val="004561C7"/>
    <w:rsid w:val="0046479A"/>
    <w:rsid w:val="0046548E"/>
    <w:rsid w:val="00490DC7"/>
    <w:rsid w:val="00495821"/>
    <w:rsid w:val="004A22E8"/>
    <w:rsid w:val="004B1169"/>
    <w:rsid w:val="0050248A"/>
    <w:rsid w:val="00525A35"/>
    <w:rsid w:val="0053248E"/>
    <w:rsid w:val="00540CC5"/>
    <w:rsid w:val="005430FA"/>
    <w:rsid w:val="0055194E"/>
    <w:rsid w:val="00555767"/>
    <w:rsid w:val="00574004"/>
    <w:rsid w:val="005F3958"/>
    <w:rsid w:val="00614EF5"/>
    <w:rsid w:val="00671135"/>
    <w:rsid w:val="006776CF"/>
    <w:rsid w:val="006A405D"/>
    <w:rsid w:val="006D0694"/>
    <w:rsid w:val="006D41CE"/>
    <w:rsid w:val="006F61C6"/>
    <w:rsid w:val="007A2854"/>
    <w:rsid w:val="007E1F8E"/>
    <w:rsid w:val="007F6E90"/>
    <w:rsid w:val="0081471E"/>
    <w:rsid w:val="00826F36"/>
    <w:rsid w:val="0084235B"/>
    <w:rsid w:val="00851B00"/>
    <w:rsid w:val="00870F50"/>
    <w:rsid w:val="008C55F8"/>
    <w:rsid w:val="008E3870"/>
    <w:rsid w:val="009207A8"/>
    <w:rsid w:val="0093054F"/>
    <w:rsid w:val="00940E52"/>
    <w:rsid w:val="0099694D"/>
    <w:rsid w:val="009A16E1"/>
    <w:rsid w:val="009C71BF"/>
    <w:rsid w:val="00A25768"/>
    <w:rsid w:val="00A311F6"/>
    <w:rsid w:val="00A355DD"/>
    <w:rsid w:val="00A73660"/>
    <w:rsid w:val="00AC06A4"/>
    <w:rsid w:val="00B04DC3"/>
    <w:rsid w:val="00B357AD"/>
    <w:rsid w:val="00B40827"/>
    <w:rsid w:val="00B549D9"/>
    <w:rsid w:val="00B657EC"/>
    <w:rsid w:val="00B75D52"/>
    <w:rsid w:val="00B93575"/>
    <w:rsid w:val="00BD39B8"/>
    <w:rsid w:val="00C0668B"/>
    <w:rsid w:val="00C24B5D"/>
    <w:rsid w:val="00C30C23"/>
    <w:rsid w:val="00C4723D"/>
    <w:rsid w:val="00C502CA"/>
    <w:rsid w:val="00C51AC3"/>
    <w:rsid w:val="00C75DBE"/>
    <w:rsid w:val="00C876B2"/>
    <w:rsid w:val="00C91032"/>
    <w:rsid w:val="00CC420E"/>
    <w:rsid w:val="00CC794C"/>
    <w:rsid w:val="00CE2FE5"/>
    <w:rsid w:val="00CF694C"/>
    <w:rsid w:val="00D027E7"/>
    <w:rsid w:val="00D0688F"/>
    <w:rsid w:val="00D36260"/>
    <w:rsid w:val="00D835CF"/>
    <w:rsid w:val="00D97F08"/>
    <w:rsid w:val="00DF310B"/>
    <w:rsid w:val="00E070AD"/>
    <w:rsid w:val="00E13D34"/>
    <w:rsid w:val="00E464F7"/>
    <w:rsid w:val="00EA1072"/>
    <w:rsid w:val="00EB4996"/>
    <w:rsid w:val="00EC70CF"/>
    <w:rsid w:val="00F334DC"/>
    <w:rsid w:val="00F53B84"/>
    <w:rsid w:val="00F5576D"/>
    <w:rsid w:val="00F62203"/>
    <w:rsid w:val="00FB0979"/>
    <w:rsid w:val="00FD0ACA"/>
    <w:rsid w:val="00FD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3F9A0"/>
  <w15:chartTrackingRefBased/>
  <w15:docId w15:val="{B45E8B9C-B94E-49B5-9469-13A738C3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qFormat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qFormat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uiPriority w:val="39"/>
    <w:semiHidden/>
    <w:qFormat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BalloonText">
    <w:name w:val="Balloon Text"/>
    <w:basedOn w:val="Normal"/>
    <w:link w:val="BalloonTextChar"/>
    <w:rsid w:val="00826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6F36"/>
    <w:rPr>
      <w:rFonts w:ascii="Tahoma" w:hAnsi="Tahoma" w:cs="Tahoma"/>
      <w:sz w:val="16"/>
      <w:szCs w:val="16"/>
      <w:lang w:eastAsia="sr-Latn-CS"/>
    </w:rPr>
  </w:style>
  <w:style w:type="character" w:customStyle="1" w:styleId="FooterChar">
    <w:name w:val="Footer Char"/>
    <w:link w:val="Footer"/>
    <w:uiPriority w:val="99"/>
    <w:rsid w:val="00826F36"/>
    <w:rPr>
      <w:lang w:eastAsia="sr-Latn-C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113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sz w:val="28"/>
      <w:szCs w:val="28"/>
      <w:lang w:eastAsia="ja-JP"/>
    </w:rPr>
  </w:style>
  <w:style w:type="character" w:styleId="Hyperlink">
    <w:name w:val="Hyperlink"/>
    <w:uiPriority w:val="99"/>
    <w:unhideWhenUsed/>
    <w:rsid w:val="00671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F44EAB-A6F2-4ABF-B82F-EA4D2D398C0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08036F8A-9EEA-48F0-8280-A839D2CEAB21}">
      <dgm:prSet custT="1"/>
      <dgm:spPr/>
      <dgm:t>
        <a:bodyPr/>
        <a:lstStyle/>
        <a:p>
          <a:pPr marR="0" algn="ctr" rtl="0"/>
          <a:r>
            <a:rPr lang="sr-Latn-BA" sz="1200" b="0" i="0" u="none" strike="noStrike" baseline="0">
              <a:latin typeface="Calibri" panose="020F0502020204030204" pitchFamily="34" charset="0"/>
            </a:rPr>
            <a:t>Aldina Avdić</a:t>
          </a:r>
          <a:endParaRPr lang="sr-Latn-BA" sz="1200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sr-Latn-BA" sz="1200" b="0" i="0" u="none" strike="noStrike" baseline="0">
              <a:latin typeface="Calibri" panose="020F0502020204030204" pitchFamily="34" charset="0"/>
            </a:rPr>
            <a:t>Vođa tima</a:t>
          </a:r>
          <a:endParaRPr lang="sr-Latn-BA" sz="1200" b="0" i="0" u="none" strike="noStrike" baseline="0">
            <a:latin typeface="Times New Roman" panose="02020603050405020304" pitchFamily="18" charset="0"/>
          </a:endParaRPr>
        </a:p>
      </dgm:t>
    </dgm:pt>
    <dgm:pt modelId="{9451BC43-F626-483C-9AA3-AA8B7311CBE6}" type="parTrans" cxnId="{9929EB85-4A51-467D-8D3F-8FA445975690}">
      <dgm:prSet/>
      <dgm:spPr/>
      <dgm:t>
        <a:bodyPr/>
        <a:lstStyle/>
        <a:p>
          <a:endParaRPr lang="en-US"/>
        </a:p>
      </dgm:t>
    </dgm:pt>
    <dgm:pt modelId="{D44BAFC1-661F-411F-92D2-6B358404CDFD}" type="sibTrans" cxnId="{9929EB85-4A51-467D-8D3F-8FA445975690}">
      <dgm:prSet/>
      <dgm:spPr/>
      <dgm:t>
        <a:bodyPr/>
        <a:lstStyle/>
        <a:p>
          <a:endParaRPr lang="en-US"/>
        </a:p>
      </dgm:t>
    </dgm:pt>
    <dgm:pt modelId="{7FA62F38-9956-446A-83C1-9B0AE20C0F3F}">
      <dgm:prSet custT="1"/>
      <dgm:spPr/>
      <dgm:t>
        <a:bodyPr/>
        <a:lstStyle/>
        <a:p>
          <a:pPr marR="0" algn="ctr" rtl="0"/>
          <a:r>
            <a:rPr lang="sr-Latn-BA" sz="1200" b="0" i="0" u="none" strike="noStrike" baseline="0">
              <a:latin typeface="Calibri" panose="020F0502020204030204" pitchFamily="34" charset="0"/>
            </a:rPr>
            <a:t>Asija Ramović</a:t>
          </a:r>
          <a:endParaRPr lang="sr-Latn-BA" sz="1200" b="0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sr-Latn-BA" sz="1200" b="0" i="0" u="none" strike="noStrike" baseline="0">
              <a:latin typeface="Calibri" panose="020F0502020204030204" pitchFamily="34" charset="0"/>
            </a:rPr>
            <a:t>Programer</a:t>
          </a:r>
          <a:endParaRPr lang="en-US" sz="1200"/>
        </a:p>
      </dgm:t>
    </dgm:pt>
    <dgm:pt modelId="{8316E4A8-9644-4008-9896-D9B26306B8C9}" type="parTrans" cxnId="{B73179D4-E02D-479F-80A8-343349F7E39C}">
      <dgm:prSet/>
      <dgm:spPr/>
      <dgm:t>
        <a:bodyPr/>
        <a:lstStyle/>
        <a:p>
          <a:endParaRPr lang="en-US"/>
        </a:p>
      </dgm:t>
    </dgm:pt>
    <dgm:pt modelId="{E7FF3CA6-099B-42FC-A26E-979591B45108}" type="sibTrans" cxnId="{B73179D4-E02D-479F-80A8-343349F7E39C}">
      <dgm:prSet/>
      <dgm:spPr/>
      <dgm:t>
        <a:bodyPr/>
        <a:lstStyle/>
        <a:p>
          <a:endParaRPr lang="en-US"/>
        </a:p>
      </dgm:t>
    </dgm:pt>
    <dgm:pt modelId="{2A60AFAB-72A8-42A5-9B79-1FBE694CFAF5}" type="pres">
      <dgm:prSet presAssocID="{1CF44EAB-A6F2-4ABF-B82F-EA4D2D398C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1AE3A6-4316-4A0E-B0A9-574C27C4680D}" type="pres">
      <dgm:prSet presAssocID="{08036F8A-9EEA-48F0-8280-A839D2CEAB21}" presName="hierRoot1" presStyleCnt="0">
        <dgm:presLayoutVars>
          <dgm:hierBranch/>
        </dgm:presLayoutVars>
      </dgm:prSet>
      <dgm:spPr/>
    </dgm:pt>
    <dgm:pt modelId="{CAC06564-603B-4177-9A7C-2BCF195633C6}" type="pres">
      <dgm:prSet presAssocID="{08036F8A-9EEA-48F0-8280-A839D2CEAB21}" presName="rootComposite1" presStyleCnt="0"/>
      <dgm:spPr/>
    </dgm:pt>
    <dgm:pt modelId="{761D46D5-F4B8-4B9A-9D7D-C131A455F0D1}" type="pres">
      <dgm:prSet presAssocID="{08036F8A-9EEA-48F0-8280-A839D2CEAB21}" presName="rootText1" presStyleLbl="node0" presStyleIdx="0" presStyleCnt="1">
        <dgm:presLayoutVars>
          <dgm:chPref val="3"/>
        </dgm:presLayoutVars>
      </dgm:prSet>
      <dgm:spPr/>
    </dgm:pt>
    <dgm:pt modelId="{E22E84CE-6F68-4C81-B60E-0A15F34F7B30}" type="pres">
      <dgm:prSet presAssocID="{08036F8A-9EEA-48F0-8280-A839D2CEAB21}" presName="rootConnector1" presStyleLbl="node1" presStyleIdx="0" presStyleCnt="0"/>
      <dgm:spPr/>
    </dgm:pt>
    <dgm:pt modelId="{CE5AEB50-E55E-430A-A568-05A945DE5F47}" type="pres">
      <dgm:prSet presAssocID="{08036F8A-9EEA-48F0-8280-A839D2CEAB21}" presName="hierChild2" presStyleCnt="0"/>
      <dgm:spPr/>
    </dgm:pt>
    <dgm:pt modelId="{7A056A9D-42F2-432C-8F1C-DE447F8D41E1}" type="pres">
      <dgm:prSet presAssocID="{8316E4A8-9644-4008-9896-D9B26306B8C9}" presName="Name35" presStyleLbl="parChTrans1D2" presStyleIdx="0" presStyleCnt="1"/>
      <dgm:spPr/>
    </dgm:pt>
    <dgm:pt modelId="{B25F9486-C09F-492D-AD5A-24CD6C9F6A96}" type="pres">
      <dgm:prSet presAssocID="{7FA62F38-9956-446A-83C1-9B0AE20C0F3F}" presName="hierRoot2" presStyleCnt="0">
        <dgm:presLayoutVars>
          <dgm:hierBranch/>
        </dgm:presLayoutVars>
      </dgm:prSet>
      <dgm:spPr/>
    </dgm:pt>
    <dgm:pt modelId="{3FBEC767-6909-4D7F-B5C7-90644608FCE0}" type="pres">
      <dgm:prSet presAssocID="{7FA62F38-9956-446A-83C1-9B0AE20C0F3F}" presName="rootComposite" presStyleCnt="0"/>
      <dgm:spPr/>
    </dgm:pt>
    <dgm:pt modelId="{C75056BF-EF6A-4CD1-B2F9-FD4814627E95}" type="pres">
      <dgm:prSet presAssocID="{7FA62F38-9956-446A-83C1-9B0AE20C0F3F}" presName="rootText" presStyleLbl="node2" presStyleIdx="0" presStyleCnt="1">
        <dgm:presLayoutVars>
          <dgm:chPref val="3"/>
        </dgm:presLayoutVars>
      </dgm:prSet>
      <dgm:spPr/>
    </dgm:pt>
    <dgm:pt modelId="{D4F67EE0-3E91-4A68-8146-8BEB9BDCEA45}" type="pres">
      <dgm:prSet presAssocID="{7FA62F38-9956-446A-83C1-9B0AE20C0F3F}" presName="rootConnector" presStyleLbl="node2" presStyleIdx="0" presStyleCnt="1"/>
      <dgm:spPr/>
    </dgm:pt>
    <dgm:pt modelId="{FB855E5A-DE5A-4844-AC5D-7824F03BDAE6}" type="pres">
      <dgm:prSet presAssocID="{7FA62F38-9956-446A-83C1-9B0AE20C0F3F}" presName="hierChild4" presStyleCnt="0"/>
      <dgm:spPr/>
    </dgm:pt>
    <dgm:pt modelId="{1E5BA857-363C-4CA5-BBF4-11F6BECC4DFA}" type="pres">
      <dgm:prSet presAssocID="{7FA62F38-9956-446A-83C1-9B0AE20C0F3F}" presName="hierChild5" presStyleCnt="0"/>
      <dgm:spPr/>
    </dgm:pt>
    <dgm:pt modelId="{4696DE38-F29D-4CFC-A2A3-EBB803F3E3E7}" type="pres">
      <dgm:prSet presAssocID="{08036F8A-9EEA-48F0-8280-A839D2CEAB21}" presName="hierChild3" presStyleCnt="0"/>
      <dgm:spPr/>
    </dgm:pt>
  </dgm:ptLst>
  <dgm:cxnLst>
    <dgm:cxn modelId="{CCECFB23-8BC8-44F5-9A29-3AC0E615715C}" type="presOf" srcId="{08036F8A-9EEA-48F0-8280-A839D2CEAB21}" destId="{761D46D5-F4B8-4B9A-9D7D-C131A455F0D1}" srcOrd="0" destOrd="0" presId="urn:microsoft.com/office/officeart/2005/8/layout/orgChart1"/>
    <dgm:cxn modelId="{323D3975-8DCA-4B46-B2D0-B904D68B494C}" type="presOf" srcId="{1CF44EAB-A6F2-4ABF-B82F-EA4D2D398C0C}" destId="{2A60AFAB-72A8-42A5-9B79-1FBE694CFAF5}" srcOrd="0" destOrd="0" presId="urn:microsoft.com/office/officeart/2005/8/layout/orgChart1"/>
    <dgm:cxn modelId="{9929EB85-4A51-467D-8D3F-8FA445975690}" srcId="{1CF44EAB-A6F2-4ABF-B82F-EA4D2D398C0C}" destId="{08036F8A-9EEA-48F0-8280-A839D2CEAB21}" srcOrd="0" destOrd="0" parTransId="{9451BC43-F626-483C-9AA3-AA8B7311CBE6}" sibTransId="{D44BAFC1-661F-411F-92D2-6B358404CDFD}"/>
    <dgm:cxn modelId="{C0AF939D-8123-49C8-8650-539C64E2B400}" type="presOf" srcId="{8316E4A8-9644-4008-9896-D9B26306B8C9}" destId="{7A056A9D-42F2-432C-8F1C-DE447F8D41E1}" srcOrd="0" destOrd="0" presId="urn:microsoft.com/office/officeart/2005/8/layout/orgChart1"/>
    <dgm:cxn modelId="{4510C9B0-96A5-44AC-83C0-54E69A2716C8}" type="presOf" srcId="{7FA62F38-9956-446A-83C1-9B0AE20C0F3F}" destId="{C75056BF-EF6A-4CD1-B2F9-FD4814627E95}" srcOrd="0" destOrd="0" presId="urn:microsoft.com/office/officeart/2005/8/layout/orgChart1"/>
    <dgm:cxn modelId="{2E7421C5-29D9-4549-A78E-3159E423E336}" type="presOf" srcId="{7FA62F38-9956-446A-83C1-9B0AE20C0F3F}" destId="{D4F67EE0-3E91-4A68-8146-8BEB9BDCEA45}" srcOrd="1" destOrd="0" presId="urn:microsoft.com/office/officeart/2005/8/layout/orgChart1"/>
    <dgm:cxn modelId="{B73179D4-E02D-479F-80A8-343349F7E39C}" srcId="{08036F8A-9EEA-48F0-8280-A839D2CEAB21}" destId="{7FA62F38-9956-446A-83C1-9B0AE20C0F3F}" srcOrd="0" destOrd="0" parTransId="{8316E4A8-9644-4008-9896-D9B26306B8C9}" sibTransId="{E7FF3CA6-099B-42FC-A26E-979591B45108}"/>
    <dgm:cxn modelId="{79799CE2-EDF6-472F-8752-05DD446DEBEB}" type="presOf" srcId="{08036F8A-9EEA-48F0-8280-A839D2CEAB21}" destId="{E22E84CE-6F68-4C81-B60E-0A15F34F7B30}" srcOrd="1" destOrd="0" presId="urn:microsoft.com/office/officeart/2005/8/layout/orgChart1"/>
    <dgm:cxn modelId="{E45C8746-EC41-4E6B-90B1-BC0128611734}" type="presParOf" srcId="{2A60AFAB-72A8-42A5-9B79-1FBE694CFAF5}" destId="{1D1AE3A6-4316-4A0E-B0A9-574C27C4680D}" srcOrd="0" destOrd="0" presId="urn:microsoft.com/office/officeart/2005/8/layout/orgChart1"/>
    <dgm:cxn modelId="{4784BB86-3C9F-439A-AD8E-BC33A5E92ABB}" type="presParOf" srcId="{1D1AE3A6-4316-4A0E-B0A9-574C27C4680D}" destId="{CAC06564-603B-4177-9A7C-2BCF195633C6}" srcOrd="0" destOrd="0" presId="urn:microsoft.com/office/officeart/2005/8/layout/orgChart1"/>
    <dgm:cxn modelId="{B34CE0E4-94FE-4E0A-92EE-7640C3FB78CE}" type="presParOf" srcId="{CAC06564-603B-4177-9A7C-2BCF195633C6}" destId="{761D46D5-F4B8-4B9A-9D7D-C131A455F0D1}" srcOrd="0" destOrd="0" presId="urn:microsoft.com/office/officeart/2005/8/layout/orgChart1"/>
    <dgm:cxn modelId="{242B4BEE-CBD0-4206-A1A4-88F0EC47AAD9}" type="presParOf" srcId="{CAC06564-603B-4177-9A7C-2BCF195633C6}" destId="{E22E84CE-6F68-4C81-B60E-0A15F34F7B30}" srcOrd="1" destOrd="0" presId="urn:microsoft.com/office/officeart/2005/8/layout/orgChart1"/>
    <dgm:cxn modelId="{F4E12041-7580-474A-AC16-5490B5F26499}" type="presParOf" srcId="{1D1AE3A6-4316-4A0E-B0A9-574C27C4680D}" destId="{CE5AEB50-E55E-430A-A568-05A945DE5F47}" srcOrd="1" destOrd="0" presId="urn:microsoft.com/office/officeart/2005/8/layout/orgChart1"/>
    <dgm:cxn modelId="{E8F53BFF-C9D3-4B68-A816-0F6594374905}" type="presParOf" srcId="{CE5AEB50-E55E-430A-A568-05A945DE5F47}" destId="{7A056A9D-42F2-432C-8F1C-DE447F8D41E1}" srcOrd="0" destOrd="0" presId="urn:microsoft.com/office/officeart/2005/8/layout/orgChart1"/>
    <dgm:cxn modelId="{3E555706-57AB-4795-B61D-08C8C991A395}" type="presParOf" srcId="{CE5AEB50-E55E-430A-A568-05A945DE5F47}" destId="{B25F9486-C09F-492D-AD5A-24CD6C9F6A96}" srcOrd="1" destOrd="0" presId="urn:microsoft.com/office/officeart/2005/8/layout/orgChart1"/>
    <dgm:cxn modelId="{300B4F95-882D-4297-9B66-1A77BF6C1DD9}" type="presParOf" srcId="{B25F9486-C09F-492D-AD5A-24CD6C9F6A96}" destId="{3FBEC767-6909-4D7F-B5C7-90644608FCE0}" srcOrd="0" destOrd="0" presId="urn:microsoft.com/office/officeart/2005/8/layout/orgChart1"/>
    <dgm:cxn modelId="{F48B160F-4CE9-4A47-8ACF-CBEE70BF9FCF}" type="presParOf" srcId="{3FBEC767-6909-4D7F-B5C7-90644608FCE0}" destId="{C75056BF-EF6A-4CD1-B2F9-FD4814627E95}" srcOrd="0" destOrd="0" presId="urn:microsoft.com/office/officeart/2005/8/layout/orgChart1"/>
    <dgm:cxn modelId="{AC6A7739-F44B-4ABB-A7FA-FC901E0AE644}" type="presParOf" srcId="{3FBEC767-6909-4D7F-B5C7-90644608FCE0}" destId="{D4F67EE0-3E91-4A68-8146-8BEB9BDCEA45}" srcOrd="1" destOrd="0" presId="urn:microsoft.com/office/officeart/2005/8/layout/orgChart1"/>
    <dgm:cxn modelId="{4A0F0F48-F489-46D3-88E3-B6052A959751}" type="presParOf" srcId="{B25F9486-C09F-492D-AD5A-24CD6C9F6A96}" destId="{FB855E5A-DE5A-4844-AC5D-7824F03BDAE6}" srcOrd="1" destOrd="0" presId="urn:microsoft.com/office/officeart/2005/8/layout/orgChart1"/>
    <dgm:cxn modelId="{DA0E47B0-1E5B-4965-BC87-3A4735AB2353}" type="presParOf" srcId="{B25F9486-C09F-492D-AD5A-24CD6C9F6A96}" destId="{1E5BA857-363C-4CA5-BBF4-11F6BECC4DFA}" srcOrd="2" destOrd="0" presId="urn:microsoft.com/office/officeart/2005/8/layout/orgChart1"/>
    <dgm:cxn modelId="{0ADA2728-98D8-48E1-954B-73E607D4FC37}" type="presParOf" srcId="{1D1AE3A6-4316-4A0E-B0A9-574C27C4680D}" destId="{4696DE38-F29D-4CFC-A2A3-EBB803F3E3E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056A9D-42F2-432C-8F1C-DE447F8D41E1}">
      <dsp:nvSpPr>
        <dsp:cNvPr id="0" name=""/>
        <dsp:cNvSpPr/>
      </dsp:nvSpPr>
      <dsp:spPr>
        <a:xfrm>
          <a:off x="2328062" y="636851"/>
          <a:ext cx="91440" cy="267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4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1D46D5-F4B8-4B9A-9D7D-C131A455F0D1}">
      <dsp:nvSpPr>
        <dsp:cNvPr id="0" name=""/>
        <dsp:cNvSpPr/>
      </dsp:nvSpPr>
      <dsp:spPr>
        <a:xfrm>
          <a:off x="1737016" y="85"/>
          <a:ext cx="1273531" cy="6367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1200" b="0" i="0" u="none" strike="noStrike" kern="1200" baseline="0">
              <a:latin typeface="Calibri" panose="020F0502020204030204" pitchFamily="34" charset="0"/>
            </a:rPr>
            <a:t>Aldina Avdić</a:t>
          </a:r>
          <a:endParaRPr lang="sr-Latn-BA" sz="1200" b="0" i="0" u="none" strike="noStrike" kern="1200" baseline="0">
            <a:latin typeface="Times New Roman" panose="02020603050405020304" pitchFamily="18" charset="0"/>
          </a:endParaRP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1200" b="0" i="0" u="none" strike="noStrike" kern="1200" baseline="0">
              <a:latin typeface="Calibri" panose="020F0502020204030204" pitchFamily="34" charset="0"/>
            </a:rPr>
            <a:t>Vođa tima</a:t>
          </a:r>
          <a:endParaRPr lang="sr-Latn-BA" sz="1200" b="0" i="0" u="none" strike="noStrike" kern="1200" baseline="0">
            <a:latin typeface="Times New Roman" panose="02020603050405020304" pitchFamily="18" charset="0"/>
          </a:endParaRPr>
        </a:p>
      </dsp:txBody>
      <dsp:txXfrm>
        <a:off x="1737016" y="85"/>
        <a:ext cx="1273531" cy="636765"/>
      </dsp:txXfrm>
    </dsp:sp>
    <dsp:sp modelId="{C75056BF-EF6A-4CD1-B2F9-FD4814627E95}">
      <dsp:nvSpPr>
        <dsp:cNvPr id="0" name=""/>
        <dsp:cNvSpPr/>
      </dsp:nvSpPr>
      <dsp:spPr>
        <a:xfrm>
          <a:off x="1737016" y="904293"/>
          <a:ext cx="1273531" cy="6367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1200" b="0" i="0" u="none" strike="noStrike" kern="1200" baseline="0">
              <a:latin typeface="Calibri" panose="020F0502020204030204" pitchFamily="34" charset="0"/>
            </a:rPr>
            <a:t>Asija Ramović</a:t>
          </a:r>
          <a:endParaRPr lang="sr-Latn-BA" sz="1200" b="0" i="0" u="none" strike="noStrike" kern="1200" baseline="0">
            <a:latin typeface="Times New Roman" panose="02020603050405020304" pitchFamily="18" charset="0"/>
          </a:endParaRP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1200" b="0" i="0" u="none" strike="noStrike" kern="1200" baseline="0">
              <a:latin typeface="Calibri" panose="020F0502020204030204" pitchFamily="34" charset="0"/>
            </a:rPr>
            <a:t>Programer</a:t>
          </a:r>
          <a:endParaRPr lang="en-US" sz="1200" kern="1200"/>
        </a:p>
      </dsp:txBody>
      <dsp:txXfrm>
        <a:off x="1737016" y="904293"/>
        <a:ext cx="1273531" cy="6367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C5B64-F8DA-4A09-88F7-D9A6D6FC6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0</TotalTime>
  <Pages>7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Microsoft</Company>
  <LinksUpToDate>false</LinksUpToDate>
  <CharactersWithSpaces>7986</CharactersWithSpaces>
  <SharedDoc>false</SharedDoc>
  <HLinks>
    <vt:vector size="72" baseType="variant"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_Toc514505762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_Toc514505761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_Toc514505760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_Toc514505759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_Toc514505758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_Toc514505757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_Toc514505756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_Toc514505755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_Toc514505754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_Toc514505753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_Toc514505752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_Toc514505751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Asija Ramovic</cp:lastModifiedBy>
  <cp:revision>5</cp:revision>
  <cp:lastPrinted>1999-04-23T12:49:00Z</cp:lastPrinted>
  <dcterms:created xsi:type="dcterms:W3CDTF">2021-10-19T23:02:00Z</dcterms:created>
  <dcterms:modified xsi:type="dcterms:W3CDTF">2021-10-27T22:44:00Z</dcterms:modified>
</cp:coreProperties>
</file>